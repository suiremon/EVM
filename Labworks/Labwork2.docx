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F744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6AFD9E47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1EADFAF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13809E62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4848DD3C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2E5C1326" w14:textId="77777777" w:rsidR="001315DD" w:rsidRPr="00D81F15" w:rsidRDefault="00620B6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D2A06" w:rsidRPr="00D81F15">
        <w:rPr>
          <w:rFonts w:ascii="Times New Roman" w:hAnsi="Times New Roman" w:cs="Times New Roman"/>
          <w:b/>
          <w:sz w:val="28"/>
          <w:szCs w:val="28"/>
        </w:rPr>
        <w:t>2</w:t>
      </w:r>
    </w:p>
    <w:p w14:paraId="1D57762B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3F5D0F89" w14:textId="77777777" w:rsidR="002C7D8E" w:rsidRPr="00D81F15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ED2A06" w:rsidRPr="00D81F15">
        <w:rPr>
          <w:rFonts w:ascii="Times New Roman" w:hAnsi="Times New Roman" w:cs="Times New Roman"/>
          <w:sz w:val="24"/>
          <w:szCs w:val="24"/>
        </w:rPr>
        <w:t>5</w:t>
      </w:r>
    </w:p>
    <w:p w14:paraId="7029D248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0F751A5B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Тросько Виктория Игоревна</w:t>
      </w:r>
    </w:p>
    <w:p w14:paraId="1A80D4D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5B716C3B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951FB83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0F166E" wp14:editId="31DC6A34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8F88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00D11E11" w14:textId="77777777" w:rsidR="00FA4B32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</w:p>
    <w:p w14:paraId="717B147E" w14:textId="77777777" w:rsidR="001315DD" w:rsidRPr="00FA4B32" w:rsidRDefault="00FA4B32" w:rsidP="002724D7">
      <w:pPr>
        <w:spacing w:after="80"/>
        <w:jc w:val="center"/>
        <w:rPr>
          <w:rFonts w:ascii="Times New Roman" w:hAnsi="Times New Roman" w:cs="Times New Roman"/>
          <w:b/>
          <w:sz w:val="28"/>
        </w:rPr>
      </w:pPr>
      <w:r w:rsidRPr="00FA4B32">
        <w:rPr>
          <w:rFonts w:ascii="Times New Roman" w:hAnsi="Times New Roman" w:cs="Times New Roman"/>
          <w:b/>
          <w:sz w:val="28"/>
        </w:rPr>
        <w:lastRenderedPageBreak/>
        <w:t>Исходный текст программы</w:t>
      </w:r>
    </w:p>
    <w:tbl>
      <w:tblPr>
        <w:tblW w:w="863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3641"/>
      </w:tblGrid>
      <w:tr w:rsidR="00620B66" w:rsidRPr="00620B66" w14:paraId="16412A78" w14:textId="77777777" w:rsidTr="00F3224F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CE06F6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EDBAA6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1E3D62" w14:textId="77777777"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5B297" w14:textId="77777777" w:rsid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620B66" w:rsidRPr="00620B66" w14:paraId="21FE736A" w14:textId="77777777" w:rsidTr="00F3224F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06E860" w14:textId="77777777" w:rsidR="00620B66" w:rsidRPr="00ED2A06" w:rsidRDefault="00ED2A06" w:rsidP="00620B66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016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0DA036" w14:textId="77777777" w:rsidR="00620B66" w:rsidRPr="00ED2A06" w:rsidRDefault="00ED2A06" w:rsidP="00ED2A06">
            <w:pPr>
              <w:spacing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C822B1" w14:textId="77777777" w:rsidR="00620B66" w:rsidRPr="00620B66" w:rsidRDefault="00ED2A0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E7A982" w14:textId="77777777" w:rsidR="005D1EB1" w:rsidRDefault="005D1EB1" w:rsidP="005D1EB1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(0) + 1 -&gt; 0</w:t>
            </w:r>
          </w:p>
          <w:p w14:paraId="385EA576" w14:textId="77777777" w:rsidR="00FA4B32" w:rsidRPr="00FA4B32" w:rsidRDefault="005D1EB1" w:rsidP="005D1EB1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(CK) + 1 -&gt; CK</w:t>
            </w:r>
          </w:p>
        </w:tc>
      </w:tr>
      <w:tr w:rsidR="00ED2A06" w:rsidRPr="00620B66" w14:paraId="54C9EDF2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9E714A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6CFE2D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5417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5FB31B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ADC 417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66D379" w14:textId="77777777" w:rsidR="00ED2A06" w:rsidRDefault="00C60BAB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(417) -&gt; A</w:t>
            </w:r>
          </w:p>
          <w:p w14:paraId="23CB996F" w14:textId="77777777" w:rsidR="00C60BAB" w:rsidRPr="00C60BAB" w:rsidRDefault="00C60BAB" w:rsidP="00ED2A0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 xml:space="preserve">C == 1 ? (A) + 1 -&gt; A : </w:t>
            </w:r>
            <w:r>
              <w:rPr>
                <w:lang w:val="en-US"/>
              </w:rPr>
              <w:t>-</w:t>
            </w:r>
          </w:p>
        </w:tc>
      </w:tr>
      <w:tr w:rsidR="00ED2A06" w:rsidRPr="00620B66" w14:paraId="29D5DAF0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BA46B6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37A03D" w14:textId="77777777" w:rsidR="00ED2A06" w:rsidRPr="00ED2A06" w:rsidRDefault="00ED2A06" w:rsidP="00ED2A06">
            <w:pPr>
              <w:spacing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color w:val="334155"/>
              </w:rPr>
              <w:t>F200 </w:t>
            </w:r>
            <w:r>
              <w:rPr>
                <w:rFonts w:ascii="Consolas" w:hAnsi="Consolas"/>
                <w:color w:val="334155"/>
                <w:lang w:val="en-US"/>
              </w:rPr>
              <w:t>+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0B221E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8D090" w14:textId="77777777" w:rsidR="00ED2A06" w:rsidRPr="00FA4B32" w:rsidRDefault="005D1EB1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ED2A06" w:rsidRPr="00620B66" w14:paraId="78E00D14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3CECA0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4E7BE3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4022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F36B11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022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5F161C" w14:textId="77777777" w:rsidR="00ED2A06" w:rsidRPr="00FA4B32" w:rsidRDefault="00F3224F" w:rsidP="00F3224F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(22) -&gt; A</w:t>
            </w:r>
          </w:p>
        </w:tc>
      </w:tr>
      <w:tr w:rsidR="00ED2A06" w:rsidRPr="00620B66" w14:paraId="78D67525" w14:textId="77777777" w:rsidTr="00F3224F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62C176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A495D2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4023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147DD8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023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2C982A" w14:textId="77777777" w:rsidR="00ED2A06" w:rsidRPr="00FA4B32" w:rsidRDefault="00F3224F" w:rsidP="00F3224F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(23) -&gt; A</w:t>
            </w:r>
          </w:p>
        </w:tc>
      </w:tr>
      <w:tr w:rsidR="00ED2A06" w:rsidRPr="00620B66" w14:paraId="13B2B653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59103D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D0E17B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9020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67060C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BPL 020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5FD672" w14:textId="77777777" w:rsidR="00ED2A06" w:rsidRPr="00F3224F" w:rsidRDefault="00F3224F" w:rsidP="00C60BAB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&gt;= 0 ? (</w:t>
            </w:r>
            <w:r w:rsidR="00C60BAB">
              <w:rPr>
                <w:rFonts w:ascii="Consolas" w:eastAsia="Times New Roman" w:hAnsi="Consolas" w:cs="Segoe UI"/>
                <w:color w:val="334155"/>
                <w:lang w:val="en-US" w:eastAsia="ru-RU"/>
              </w:rPr>
              <w:t>20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) -&gt;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СК 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: -</w:t>
            </w:r>
          </w:p>
        </w:tc>
      </w:tr>
      <w:tr w:rsidR="00ED2A06" w:rsidRPr="00620B66" w14:paraId="4C85B5DC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0938A3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CE9EAD" w14:textId="77777777" w:rsidR="00ED2A06" w:rsidRPr="00ED2A06" w:rsidRDefault="00ED2A06" w:rsidP="00ED2A06">
            <w:pPr>
              <w:spacing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color w:val="334155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AA4E68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EB36A" w14:textId="77777777" w:rsidR="00ED2A06" w:rsidRPr="00620B66" w:rsidRDefault="00F3224F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ED2A06" w:rsidRPr="00620B66" w14:paraId="683E1F3D" w14:textId="77777777" w:rsidTr="00F3224F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9E9648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F82E70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3017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1A2FD7" w14:textId="42BC98B0" w:rsidR="00ED2A06" w:rsidRPr="00620B66" w:rsidRDefault="00D81F15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017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AA2AF1" w14:textId="03A872A2" w:rsidR="00ED2A06" w:rsidRPr="00FA4B32" w:rsidRDefault="00D81F15" w:rsidP="00F3224F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-&gt; 17</w:t>
            </w:r>
          </w:p>
        </w:tc>
      </w:tr>
      <w:tr w:rsidR="00ED2A06" w:rsidRPr="00620B66" w14:paraId="43AB5063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415023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01E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AC148D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F100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9D23C9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NOP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2C98E" w14:textId="77777777" w:rsidR="00ED2A06" w:rsidRPr="00FA4B32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ED2A06" w:rsidRPr="00620B66" w14:paraId="646FC6E4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37ACED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01F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F1B419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F000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96FF2B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HLT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7F786" w14:textId="77777777" w:rsidR="00ED2A06" w:rsidRPr="00620B66" w:rsidRDefault="00F3224F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Выключение ЭВМ</w:t>
            </w:r>
          </w:p>
        </w:tc>
      </w:tr>
      <w:tr w:rsidR="00ED2A06" w:rsidRPr="00620B66" w14:paraId="39D6DBD4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DF25E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020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B7DC50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3017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8BAC92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017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685022" w14:textId="77777777" w:rsidR="00ED2A06" w:rsidRPr="00620B66" w:rsidRDefault="00F3224F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-&gt; 17</w:t>
            </w:r>
          </w:p>
        </w:tc>
      </w:tr>
      <w:tr w:rsidR="00ED2A06" w:rsidRPr="00620B66" w14:paraId="743F44B4" w14:textId="77777777" w:rsidTr="00F3224F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BC25B1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021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FEAA55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C01F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D926BE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01F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B029C6" w14:textId="77777777" w:rsidR="00ED2A06" w:rsidRPr="00FA4B32" w:rsidRDefault="00F3224F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01F -&gt; CK</w:t>
            </w:r>
          </w:p>
        </w:tc>
      </w:tr>
      <w:tr w:rsidR="00ED2A06" w:rsidRPr="00620B66" w14:paraId="010C5552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3B9AF0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022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B3B23F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FF0F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C9D22F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HZF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130DC" w14:textId="77777777" w:rsidR="00ED2A06" w:rsidRPr="00FA4B32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</w:p>
        </w:tc>
      </w:tr>
      <w:tr w:rsidR="00ED2A06" w:rsidRPr="00620B66" w14:paraId="41F933EC" w14:textId="77777777" w:rsidTr="00F3224F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31E5C2" w14:textId="77777777" w:rsidR="00ED2A06" w:rsidRPr="00620B66" w:rsidRDefault="00ED2A06" w:rsidP="00ED2A0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023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481B73" w14:textId="77777777" w:rsidR="00ED2A06" w:rsidRPr="00620B66" w:rsidRDefault="00ED2A06" w:rsidP="00ED2A06">
            <w:pPr>
              <w:spacing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0031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51ACCC" w14:textId="77777777" w:rsidR="00ED2A06" w:rsidRPr="00620B66" w:rsidRDefault="00ED2A06" w:rsidP="00ED2A0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031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5ED36C" w14:textId="77777777" w:rsidR="00F3224F" w:rsidRDefault="00F3224F" w:rsidP="00F3224F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(31) + 1 -&gt; 31</w:t>
            </w:r>
          </w:p>
          <w:p w14:paraId="43E1A163" w14:textId="77777777" w:rsidR="00ED2A06" w:rsidRPr="00FA4B32" w:rsidRDefault="00F3224F" w:rsidP="00F3224F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(CK) + 1 -&gt; CK</w:t>
            </w:r>
          </w:p>
        </w:tc>
      </w:tr>
    </w:tbl>
    <w:p w14:paraId="1049C03A" w14:textId="77777777" w:rsidR="00FA4B32" w:rsidRDefault="00FA4B32" w:rsidP="00FA4B32">
      <w:pPr>
        <w:pStyle w:val="a5"/>
      </w:pPr>
    </w:p>
    <w:p w14:paraId="78601C3A" w14:textId="77777777" w:rsidR="00C60BAB" w:rsidRDefault="005352EA" w:rsidP="00FA4B32">
      <w:pPr>
        <w:pStyle w:val="a5"/>
      </w:pPr>
      <w:r>
        <w:t>Таблица трассировки</w:t>
      </w:r>
    </w:p>
    <w:p w14:paraId="1A27CEE4" w14:textId="77777777" w:rsidR="005352EA" w:rsidRPr="005352EA" w:rsidRDefault="005352EA" w:rsidP="00FA4B32">
      <w:pPr>
        <w:pStyle w:val="a5"/>
        <w:rPr>
          <w:lang w:val="ru-RU"/>
        </w:rPr>
      </w:pPr>
      <w:r w:rsidRPr="005352EA">
        <w:t>теоретическая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584"/>
        <w:gridCol w:w="504"/>
        <w:gridCol w:w="611"/>
        <w:gridCol w:w="584"/>
        <w:gridCol w:w="611"/>
        <w:gridCol w:w="611"/>
        <w:gridCol w:w="454"/>
        <w:gridCol w:w="638"/>
        <w:gridCol w:w="1307"/>
      </w:tblGrid>
      <w:tr w:rsidR="00C60BAB" w:rsidRPr="00FA4B32" w14:paraId="46EE3F77" w14:textId="77777777" w:rsidTr="00296D06">
        <w:trPr>
          <w:tblCellSpacing w:w="15" w:type="dxa"/>
          <w:jc w:val="center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8B103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B6BB4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F80EE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1E833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5E024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4A968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3DCF0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FBB14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8CA93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06137" w14:textId="77777777" w:rsidR="00C60BAB" w:rsidRPr="00FA4B32" w:rsidRDefault="00C60BAB" w:rsidP="0083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C60BAB" w:rsidRPr="00FA4B32" w14:paraId="1AF6F252" w14:textId="77777777" w:rsidTr="00296D06">
        <w:trPr>
          <w:tblCellSpacing w:w="15" w:type="dxa"/>
          <w:jc w:val="center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592D2" w14:textId="77777777" w:rsidR="00C60BAB" w:rsidRPr="00C60BAB" w:rsidRDefault="00C60BAB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018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E4CEC" w14:textId="77777777" w:rsidR="00C60BAB" w:rsidRPr="00C60BAB" w:rsidRDefault="00C60BAB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9A9EB" w14:textId="77777777" w:rsidR="00C60BAB" w:rsidRPr="00C60BAB" w:rsidRDefault="00C60BAB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019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847FB" w14:textId="77777777" w:rsidR="00C60BAB" w:rsidRPr="00C60BAB" w:rsidRDefault="00C60BAB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0018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E3715" w14:textId="77777777" w:rsidR="00C60BAB" w:rsidRPr="00C60BAB" w:rsidRDefault="00C60BAB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4131F" w14:textId="77777777" w:rsidR="00C60BAB" w:rsidRPr="00C60BAB" w:rsidRDefault="00C60BAB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5E54B8" w14:textId="77777777" w:rsidR="00C60BAB" w:rsidRPr="00C60BAB" w:rsidRDefault="00C60BAB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4E31F" w14:textId="77777777" w:rsidR="00C60BAB" w:rsidRPr="00296D06" w:rsidRDefault="00296D06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8" w:type="dxa"/>
            <w:vAlign w:val="center"/>
          </w:tcPr>
          <w:p w14:paraId="64E9F2A7" w14:textId="77777777" w:rsidR="00C60BAB" w:rsidRPr="00FA4B32" w:rsidRDefault="00C60BAB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</w:tcPr>
          <w:p w14:paraId="7E0EDB10" w14:textId="77777777" w:rsidR="00C60BAB" w:rsidRPr="00FA4B32" w:rsidRDefault="00C60BAB" w:rsidP="00C60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96D06" w:rsidRPr="00FA4B32" w14:paraId="56DE3283" w14:textId="77777777" w:rsidTr="00296D06">
        <w:trPr>
          <w:tblCellSpacing w:w="15" w:type="dxa"/>
          <w:jc w:val="center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AF0DC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019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6DCD3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4022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24744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01A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4F9E3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0022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32873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4022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372FB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FF0F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EF1A8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FF0F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99824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8" w:type="dxa"/>
            <w:vAlign w:val="center"/>
          </w:tcPr>
          <w:p w14:paraId="35CE7C50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</w:tcPr>
          <w:p w14:paraId="4D83DDBB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96D06" w:rsidRPr="00FA4B32" w14:paraId="0E40D537" w14:textId="77777777" w:rsidTr="00296D06">
        <w:trPr>
          <w:tblCellSpacing w:w="15" w:type="dxa"/>
          <w:jc w:val="center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4B4CB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01A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D8841F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4023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171D4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01B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8A051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0023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B1626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4023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D77AA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0031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46FA7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FF0F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2C2AAB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8" w:type="dxa"/>
            <w:vAlign w:val="center"/>
          </w:tcPr>
          <w:p w14:paraId="216DA329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</w:tcPr>
          <w:p w14:paraId="061928DA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96D06" w:rsidRPr="00FA4B32" w14:paraId="433ADE12" w14:textId="77777777" w:rsidTr="00296D06">
        <w:trPr>
          <w:gridAfter w:val="2"/>
          <w:wAfter w:w="1900" w:type="dxa"/>
          <w:tblCellSpacing w:w="15" w:type="dxa"/>
          <w:jc w:val="center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406449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44566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9020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71DB8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01C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3BD025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0020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CED0A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9020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E768F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7068C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FF40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2DDFC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296D06" w:rsidRPr="00FA4B32" w14:paraId="46782650" w14:textId="77777777" w:rsidTr="00296D06">
        <w:trPr>
          <w:tblCellSpacing w:w="15" w:type="dxa"/>
          <w:jc w:val="center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623FE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F9DBE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34D07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01D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ED891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001C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6F00B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3A6C5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3017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1A611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FF40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C8D20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8" w:type="dxa"/>
            <w:vAlign w:val="center"/>
          </w:tcPr>
          <w:p w14:paraId="29DEF23F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</w:tcPr>
          <w:p w14:paraId="69002AD5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352EA" w:rsidRPr="00FA4B32" w14:paraId="2DB4C5E9" w14:textId="77777777" w:rsidTr="005352EA">
        <w:trPr>
          <w:tblCellSpacing w:w="15" w:type="dxa"/>
          <w:jc w:val="center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2AB59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43879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3017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723D7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01E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F6DD8C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0017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E3A06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3017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24BCE3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F3FF5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57EA2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E498" w14:textId="77777777" w:rsidR="00296D06" w:rsidRPr="00296D06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017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6999" w14:textId="77777777" w:rsidR="00296D06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0000</w:t>
            </w:r>
          </w:p>
        </w:tc>
      </w:tr>
      <w:tr w:rsidR="00296D06" w:rsidRPr="00FA4B32" w14:paraId="2FA07DF6" w14:textId="77777777" w:rsidTr="00296D06">
        <w:trPr>
          <w:tblCellSpacing w:w="15" w:type="dxa"/>
          <w:jc w:val="center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93F62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14DDE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F100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5317C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01F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85B35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001E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FCF14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F100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0F66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F100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3B3CA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53043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8" w:type="dxa"/>
            <w:vAlign w:val="center"/>
          </w:tcPr>
          <w:p w14:paraId="7229590C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2" w:type="dxa"/>
            <w:vAlign w:val="center"/>
          </w:tcPr>
          <w:p w14:paraId="374A11FA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96D06" w:rsidRPr="00FA4B32" w14:paraId="0F8A3A1A" w14:textId="77777777" w:rsidTr="00296D06">
        <w:trPr>
          <w:gridAfter w:val="2"/>
          <w:wAfter w:w="1900" w:type="dxa"/>
          <w:tblCellSpacing w:w="15" w:type="dxa"/>
          <w:jc w:val="center"/>
        </w:trPr>
        <w:tc>
          <w:tcPr>
            <w:tcW w:w="8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D0D8D" w14:textId="77777777" w:rsidR="00296D06" w:rsidRPr="00FA4B32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CDA320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7F8B7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D4226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001F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F7216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89E5F" w14:textId="77777777" w:rsidR="00296D06" w:rsidRPr="00C60BAB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F000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056F6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4FAE6" w14:textId="77777777" w:rsidR="00296D06" w:rsidRPr="00296D06" w:rsidRDefault="00296D06" w:rsidP="00296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44E3A42D" w14:textId="77777777" w:rsidR="005352EA" w:rsidRDefault="005352EA" w:rsidP="00FA4B32">
      <w:pPr>
        <w:pStyle w:val="a5"/>
        <w:rPr>
          <w:lang w:val="ru-RU"/>
        </w:rPr>
      </w:pPr>
    </w:p>
    <w:p w14:paraId="6C1E3D0B" w14:textId="77777777" w:rsidR="005352EA" w:rsidRDefault="005352EA" w:rsidP="00FA4B32">
      <w:pPr>
        <w:pStyle w:val="a5"/>
        <w:rPr>
          <w:lang w:val="ru-RU"/>
        </w:rPr>
      </w:pPr>
    </w:p>
    <w:p w14:paraId="5F18C202" w14:textId="77777777" w:rsidR="005352EA" w:rsidRDefault="005352EA" w:rsidP="00FA4B32">
      <w:pPr>
        <w:pStyle w:val="a5"/>
        <w:rPr>
          <w:lang w:val="ru-RU"/>
        </w:rPr>
      </w:pPr>
    </w:p>
    <w:p w14:paraId="53D7C009" w14:textId="77777777" w:rsidR="005352EA" w:rsidRDefault="005352EA" w:rsidP="00FA4B32">
      <w:pPr>
        <w:pStyle w:val="a5"/>
        <w:rPr>
          <w:lang w:val="ru-RU"/>
        </w:rPr>
      </w:pPr>
    </w:p>
    <w:p w14:paraId="16EEF609" w14:textId="77777777" w:rsidR="00C60BAB" w:rsidRDefault="005352EA" w:rsidP="00FA4B32">
      <w:pPr>
        <w:pStyle w:val="a5"/>
        <w:rPr>
          <w:lang w:val="ru-RU"/>
        </w:rPr>
      </w:pPr>
      <w:r>
        <w:rPr>
          <w:lang w:val="ru-RU"/>
        </w:rPr>
        <w:lastRenderedPageBreak/>
        <w:t>экспериментальная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584"/>
        <w:gridCol w:w="624"/>
        <w:gridCol w:w="611"/>
        <w:gridCol w:w="584"/>
        <w:gridCol w:w="611"/>
        <w:gridCol w:w="611"/>
        <w:gridCol w:w="264"/>
        <w:gridCol w:w="732"/>
        <w:gridCol w:w="1307"/>
      </w:tblGrid>
      <w:tr w:rsidR="005352EA" w:rsidRPr="005352EA" w14:paraId="45C6F237" w14:textId="77777777" w:rsidTr="005352E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165CC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B3B97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A130F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9DC07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AA725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35E5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F6AFA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80264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07CAF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C34EA" w14:textId="77777777" w:rsidR="005352EA" w:rsidRPr="005352EA" w:rsidRDefault="005352EA" w:rsidP="00535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5352EA" w:rsidRPr="005352EA" w14:paraId="4BCC5A2B" w14:textId="77777777" w:rsidTr="005352E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EF75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D66A5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7AD9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72E4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095A2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9249E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EA728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F5044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B73D62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BABC08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352EA" w:rsidRPr="005352EA" w14:paraId="0C4DACFD" w14:textId="77777777" w:rsidTr="005352E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C0699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619C3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7232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D97A5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F590D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825D6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03B9D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BCAB4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5C3EF9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E8994C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352EA" w:rsidRPr="005352EA" w14:paraId="7567C456" w14:textId="77777777" w:rsidTr="005352E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2181D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3DED6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88A76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BF16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39040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1B840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3049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753D5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F8011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4FEDE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352EA" w:rsidRPr="005352EA" w14:paraId="56D292B7" w14:textId="77777777" w:rsidTr="005352E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40144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16871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08F9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6EB3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D9BB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CDC9B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807A3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F69E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D6F5B9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9D8A62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352EA" w:rsidRPr="005352EA" w14:paraId="56DB35D5" w14:textId="77777777" w:rsidTr="005352E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34A66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15A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E79E4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71D2E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7751B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46F57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030F9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AE88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BB445E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3A7D06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352EA" w:rsidRPr="005352EA" w14:paraId="204661A3" w14:textId="77777777" w:rsidTr="005352E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D0060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42E1B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9835E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1AAE1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54BC9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933E3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86B72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EE868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69826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7D6C0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5352EA" w:rsidRPr="005352EA" w14:paraId="5079C64F" w14:textId="77777777" w:rsidTr="005352E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748B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D988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8F27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BE5E6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F9AB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06455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5EDA5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A817A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25D115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D2C91A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352EA" w:rsidRPr="005352EA" w14:paraId="3596CD22" w14:textId="77777777" w:rsidTr="005352E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992B3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DBA3C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E8E81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DA456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636EE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63170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35B85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AE23E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2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965810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BD3B3F" w14:textId="77777777" w:rsidR="005352EA" w:rsidRPr="005352EA" w:rsidRDefault="005352EA" w:rsidP="005352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54864BE" w14:textId="77777777" w:rsidR="005352EA" w:rsidRDefault="005352EA" w:rsidP="00FA4B32">
      <w:pPr>
        <w:pStyle w:val="a5"/>
        <w:rPr>
          <w:lang w:val="ru-RU"/>
        </w:rPr>
      </w:pPr>
    </w:p>
    <w:p w14:paraId="754DD397" w14:textId="77777777" w:rsidR="001A44D1" w:rsidRDefault="001A44D1" w:rsidP="00FA4B32">
      <w:pPr>
        <w:pStyle w:val="a5"/>
        <w:rPr>
          <w:lang w:val="ru-RU"/>
        </w:rPr>
      </w:pPr>
    </w:p>
    <w:p w14:paraId="45BB50C0" w14:textId="77777777" w:rsidR="00C84347" w:rsidRDefault="00FA4B32" w:rsidP="00FA4B32">
      <w:pPr>
        <w:pStyle w:val="a5"/>
        <w:rPr>
          <w:lang w:val="ru-RU"/>
        </w:rPr>
      </w:pPr>
      <w:r>
        <w:rPr>
          <w:lang w:val="ru-RU"/>
        </w:rPr>
        <w:t>Описание</w:t>
      </w:r>
    </w:p>
    <w:p w14:paraId="3E15AA32" w14:textId="77777777" w:rsidR="00821BB4" w:rsidRPr="00F113A5" w:rsidRDefault="00821BB4" w:rsidP="00821BB4">
      <w:pPr>
        <w:pStyle w:val="a5"/>
        <w:jc w:val="left"/>
        <w:rPr>
          <w:b w:val="0"/>
          <w:sz w:val="28"/>
          <w:lang w:val="ru-RU"/>
        </w:rPr>
      </w:pPr>
      <w:r w:rsidRPr="00821BB4">
        <w:rPr>
          <w:b w:val="0"/>
          <w:sz w:val="28"/>
          <w:lang w:val="ru-RU"/>
        </w:rPr>
        <w:t xml:space="preserve">1. </w:t>
      </w:r>
      <w:r>
        <w:rPr>
          <w:b w:val="0"/>
          <w:sz w:val="28"/>
          <w:lang w:val="ru-RU"/>
        </w:rPr>
        <w:t>Н</w:t>
      </w:r>
      <w:r w:rsidRPr="00821BB4">
        <w:rPr>
          <w:b w:val="0"/>
          <w:sz w:val="28"/>
          <w:lang w:val="ru-RU"/>
        </w:rPr>
        <w:t xml:space="preserve">ачало </w:t>
      </w:r>
      <w:r>
        <w:rPr>
          <w:b w:val="0"/>
          <w:sz w:val="28"/>
          <w:lang w:val="ru-RU"/>
        </w:rPr>
        <w:t>в ячейке 01В. Обнуляется счетчик А, после чего производится сложение в аккумуляторе с ячейкой 2</w:t>
      </w:r>
      <w:r w:rsidR="005352EA">
        <w:rPr>
          <w:b w:val="0"/>
          <w:sz w:val="28"/>
          <w:lang w:val="ru-RU"/>
        </w:rPr>
        <w:t>2, а также 23</w:t>
      </w:r>
      <w:r>
        <w:rPr>
          <w:b w:val="0"/>
          <w:sz w:val="28"/>
          <w:lang w:val="ru-RU"/>
        </w:rPr>
        <w:t>, результат к</w:t>
      </w:r>
      <w:r w:rsidR="005352EA">
        <w:rPr>
          <w:b w:val="0"/>
          <w:sz w:val="28"/>
          <w:lang w:val="ru-RU"/>
        </w:rPr>
        <w:t>оторого записывается в ячейку А.</w:t>
      </w:r>
      <w:r>
        <w:rPr>
          <w:b w:val="0"/>
          <w:sz w:val="28"/>
          <w:lang w:val="ru-RU"/>
        </w:rPr>
        <w:t xml:space="preserve"> </w:t>
      </w:r>
      <w:r w:rsidR="005352EA">
        <w:rPr>
          <w:b w:val="0"/>
          <w:sz w:val="28"/>
          <w:lang w:val="ru-RU"/>
        </w:rPr>
        <w:t xml:space="preserve">Далее, так как значение в аккумуляторе больше 0, мы </w:t>
      </w:r>
      <w:r w:rsidR="00F113A5">
        <w:rPr>
          <w:b w:val="0"/>
          <w:sz w:val="28"/>
          <w:lang w:val="ru-RU"/>
        </w:rPr>
        <w:t>присваиваем регистру СК значение 20 и обнуляем аккумулятор.</w:t>
      </w:r>
      <w:r>
        <w:rPr>
          <w:b w:val="0"/>
          <w:sz w:val="28"/>
          <w:lang w:val="ru-RU"/>
        </w:rPr>
        <w:t xml:space="preserve"> </w:t>
      </w:r>
      <w:r w:rsidR="00F113A5">
        <w:rPr>
          <w:b w:val="0"/>
          <w:sz w:val="28"/>
          <w:lang w:val="ru-RU"/>
        </w:rPr>
        <w:t>После чего мы записываем значение аккумулятора в ячейку 17, выключаем ЭВМ.</w:t>
      </w:r>
    </w:p>
    <w:p w14:paraId="602F0ED6" w14:textId="77777777" w:rsidR="001A44D1" w:rsidRDefault="001A44D1" w:rsidP="001A44D1">
      <w:pPr>
        <w:pStyle w:val="a5"/>
        <w:rPr>
          <w:lang w:val="ru-RU"/>
        </w:rPr>
      </w:pPr>
      <w:r w:rsidRPr="001A44D1">
        <w:rPr>
          <w:lang w:val="ru-RU"/>
        </w:rPr>
        <w:t>Вариант программы с меньшим числом команд</w:t>
      </w:r>
    </w:p>
    <w:tbl>
      <w:tblPr>
        <w:tblW w:w="73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2365"/>
      </w:tblGrid>
      <w:tr w:rsidR="00EF1EF6" w14:paraId="4A38D2DF" w14:textId="77777777" w:rsidTr="009F1786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591D4F" w14:textId="77777777" w:rsidR="00EF1EF6" w:rsidRPr="00620B66" w:rsidRDefault="00EF1EF6" w:rsidP="009F17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C612F3" w14:textId="77777777" w:rsidR="00EF1EF6" w:rsidRPr="00620B66" w:rsidRDefault="00EF1EF6" w:rsidP="009F17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D1D769" w14:textId="77777777" w:rsidR="00EF1EF6" w:rsidRPr="00620B66" w:rsidRDefault="00EF1EF6" w:rsidP="009F17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419689" w14:textId="77777777" w:rsidR="00EF1EF6" w:rsidRDefault="00EF1EF6" w:rsidP="009F17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EF1EF6" w:rsidRPr="00FA4B32" w14:paraId="5E10E68B" w14:textId="77777777" w:rsidTr="009F1786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FE8B55" w14:textId="77777777" w:rsidR="00EF1EF6" w:rsidRPr="00620B66" w:rsidRDefault="00F113A5" w:rsidP="009F17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33F8F2" w14:textId="77777777"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F200</w:t>
            </w:r>
            <w:r w:rsidRPr="00620B66">
              <w:rPr>
                <w:rFonts w:ascii="Consolas" w:hAnsi="Consolas"/>
              </w:rPr>
              <w:t>+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2372E" w14:textId="77777777"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BA7CB" w14:textId="77777777" w:rsidR="00EF1EF6" w:rsidRPr="00FA4B32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EF1EF6" w:rsidRPr="00620B66" w14:paraId="1A25D26A" w14:textId="77777777" w:rsidTr="009F1786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694D7E" w14:textId="77777777" w:rsidR="00EF1EF6" w:rsidRPr="00620B66" w:rsidRDefault="00F113A5" w:rsidP="00F113A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019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CEC34C" w14:textId="77777777" w:rsidR="00EF1EF6" w:rsidRPr="00620B66" w:rsidRDefault="00EF1EF6" w:rsidP="00F113A5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402</w:t>
            </w:r>
            <w:r w:rsidR="00F113A5"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27235D" w14:textId="77777777" w:rsidR="00EF1EF6" w:rsidRPr="00F113A5" w:rsidRDefault="00EF1EF6" w:rsidP="00F113A5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02</w:t>
            </w:r>
            <w:r w:rsidR="00F113A5">
              <w:rPr>
                <w:rFonts w:ascii="Consolas" w:eastAsia="Times New Roman" w:hAnsi="Consolas" w:cs="Segoe UI"/>
                <w:color w:val="334155"/>
                <w:lang w:eastAsia="ru-RU"/>
              </w:rPr>
              <w:t>2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457B7" w14:textId="77777777" w:rsidR="00EF1EF6" w:rsidRPr="00620B66" w:rsidRDefault="00EF1EF6" w:rsidP="00F113A5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(2</w:t>
            </w:r>
            <w:r w:rsidR="00F113A5">
              <w:rPr>
                <w:rFonts w:ascii="Consolas" w:eastAsia="Times New Roman" w:hAnsi="Consolas" w:cs="Segoe UI"/>
                <w:color w:val="334155"/>
                <w:lang w:eastAsia="ru-RU"/>
              </w:rPr>
              <w:t>2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) -&gt; A</w:t>
            </w:r>
          </w:p>
        </w:tc>
      </w:tr>
      <w:tr w:rsidR="00EF1EF6" w:rsidRPr="00620B66" w14:paraId="070609D3" w14:textId="77777777" w:rsidTr="009F1786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05E933" w14:textId="77777777" w:rsidR="00EF1EF6" w:rsidRPr="00620B66" w:rsidRDefault="00F113A5" w:rsidP="009F17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020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D02850" w14:textId="77777777" w:rsidR="00EF1EF6" w:rsidRPr="00620B66" w:rsidRDefault="00F113A5" w:rsidP="009F17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4023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A75649" w14:textId="77777777" w:rsidR="00EF1EF6" w:rsidRPr="00620B66" w:rsidRDefault="00F113A5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023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60477" w14:textId="77777777" w:rsidR="00EF1EF6" w:rsidRPr="00620B66" w:rsidRDefault="00F113A5" w:rsidP="00F113A5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(2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3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) -&gt; A</w:t>
            </w:r>
          </w:p>
        </w:tc>
      </w:tr>
      <w:tr w:rsidR="00EF1EF6" w:rsidRPr="00620B66" w14:paraId="79699132" w14:textId="77777777" w:rsidTr="00EF1EF6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B386CC" w14:textId="77777777" w:rsidR="00EF1EF6" w:rsidRPr="00EF1EF6" w:rsidRDefault="00F113A5" w:rsidP="00EF1EF6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021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46FADB" w14:textId="77777777" w:rsidR="00EF1EF6" w:rsidRPr="00620B66" w:rsidRDefault="00F113A5" w:rsidP="009F17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9020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2669F" w14:textId="77777777" w:rsidR="00EF1EF6" w:rsidRPr="00620B66" w:rsidRDefault="00F113A5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BPL 020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F7AB0B" w14:textId="13A8A5A9" w:rsidR="00EF1EF6" w:rsidRPr="00620B66" w:rsidRDefault="00F113A5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</w:t>
            </w:r>
            <w:r w:rsidR="00D81F15">
              <w:rPr>
                <w:rFonts w:ascii="Consolas" w:eastAsia="Times New Roman" w:hAnsi="Consolas" w:cs="Segoe UI"/>
                <w:color w:val="334155"/>
                <w:lang w:val="en-US" w:eastAsia="ru-RU"/>
              </w:rPr>
              <w:t>23</w:t>
            </w: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) -&gt;</w:t>
            </w: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 xml:space="preserve"> СК</w:t>
            </w:r>
          </w:p>
        </w:tc>
      </w:tr>
      <w:tr w:rsidR="00EF1EF6" w:rsidRPr="00FA4B32" w14:paraId="278F57E5" w14:textId="77777777" w:rsidTr="00EF1EF6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F420F3" w14:textId="77777777" w:rsidR="00EF1EF6" w:rsidRPr="00530CD4" w:rsidRDefault="00EF1EF6" w:rsidP="00530CD4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</w:t>
            </w:r>
            <w:r w:rsidR="00530CD4">
              <w:rPr>
                <w:rFonts w:ascii="Consolas" w:hAnsi="Consolas"/>
              </w:rPr>
              <w:t>22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A0F8CB" w14:textId="77777777" w:rsidR="00EF1EF6" w:rsidRPr="00620B66" w:rsidRDefault="00F113A5" w:rsidP="009F17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580E0" w14:textId="77777777" w:rsidR="00EF1EF6" w:rsidRPr="00620B66" w:rsidRDefault="00F113A5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DF866" w14:textId="77777777" w:rsidR="00EF1EF6" w:rsidRPr="00FA4B32" w:rsidRDefault="00F113A5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EF1EF6" w:rsidRPr="00FA4B32" w14:paraId="4B72CBCD" w14:textId="77777777" w:rsidTr="00D81F15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2BA2D0" w14:textId="1F4C29D8" w:rsidR="00EF1EF6" w:rsidRPr="00D81F15" w:rsidRDefault="00D81F15" w:rsidP="00530CD4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023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11EF5D" w14:textId="264DF977" w:rsidR="00EF1EF6" w:rsidRPr="00620B66" w:rsidRDefault="00D81F15" w:rsidP="009F17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color w:val="334155"/>
              </w:rPr>
              <w:t>3017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18888B" w14:textId="583A7692" w:rsidR="00EF1EF6" w:rsidRPr="00620B66" w:rsidRDefault="00D81F15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D2A0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017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3B1A74" w14:textId="70425560" w:rsidR="00EF1EF6" w:rsidRPr="00FA4B32" w:rsidRDefault="00D81F15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-&gt; 17</w:t>
            </w:r>
          </w:p>
        </w:tc>
      </w:tr>
      <w:tr w:rsidR="00D81F15" w:rsidRPr="00FA4B32" w14:paraId="5DFE2865" w14:textId="77777777" w:rsidTr="00EF1EF6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58D6D8" w14:textId="14183AAF" w:rsidR="00D81F15" w:rsidRPr="00D81F15" w:rsidRDefault="00D81F15" w:rsidP="00D81F15">
            <w:pPr>
              <w:jc w:val="center"/>
              <w:rPr>
                <w:rFonts w:ascii="Consolas" w:hAnsi="Consolas"/>
                <w:lang w:val="en-US"/>
              </w:rPr>
            </w:pPr>
            <w:r w:rsidRPr="00620B66">
              <w:rPr>
                <w:rFonts w:ascii="Consolas" w:hAnsi="Consolas"/>
              </w:rPr>
              <w:t>02</w:t>
            </w: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36F256" w14:textId="5712B57B" w:rsidR="00D81F15" w:rsidRPr="00620B66" w:rsidRDefault="00D81F15" w:rsidP="00D81F15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F000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FBAD39" w14:textId="03C90974" w:rsidR="00D81F15" w:rsidRDefault="00D81F15" w:rsidP="00D81F15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HLT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157B1" w14:textId="527C4B7B" w:rsidR="00D81F15" w:rsidRPr="00EF1EF6" w:rsidRDefault="00D81F15" w:rsidP="00D81F15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F1EF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Выключение ЭВМ</w:t>
            </w:r>
          </w:p>
        </w:tc>
      </w:tr>
    </w:tbl>
    <w:p w14:paraId="0E015463" w14:textId="77777777" w:rsidR="001A44D1" w:rsidRPr="00EF1EF6" w:rsidRDefault="001A44D1" w:rsidP="001A44D1">
      <w:pPr>
        <w:pStyle w:val="a5"/>
      </w:pPr>
    </w:p>
    <w:sectPr w:rsidR="001A44D1" w:rsidRPr="00EF1EF6" w:rsidSect="00975574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403F" w14:textId="77777777" w:rsidR="00975574" w:rsidRDefault="00975574" w:rsidP="008B4CCB">
      <w:pPr>
        <w:spacing w:after="0" w:line="240" w:lineRule="auto"/>
      </w:pPr>
      <w:r>
        <w:separator/>
      </w:r>
    </w:p>
  </w:endnote>
  <w:endnote w:type="continuationSeparator" w:id="0">
    <w:p w14:paraId="39501489" w14:textId="77777777" w:rsidR="00975574" w:rsidRDefault="00975574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14:paraId="4CB938D1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CD4">
          <w:rPr>
            <w:noProof/>
          </w:rPr>
          <w:t>3</w:t>
        </w:r>
        <w:r>
          <w:fldChar w:fldCharType="end"/>
        </w:r>
      </w:p>
    </w:sdtContent>
  </w:sdt>
  <w:p w14:paraId="78C57DEB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2A0D" w14:textId="77777777" w:rsidR="00975574" w:rsidRDefault="00975574" w:rsidP="008B4CCB">
      <w:pPr>
        <w:spacing w:after="0" w:line="240" w:lineRule="auto"/>
      </w:pPr>
      <w:r>
        <w:separator/>
      </w:r>
    </w:p>
  </w:footnote>
  <w:footnote w:type="continuationSeparator" w:id="0">
    <w:p w14:paraId="12397BE0" w14:textId="77777777" w:rsidR="00975574" w:rsidRDefault="00975574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1386878113">
    <w:abstractNumId w:val="3"/>
  </w:num>
  <w:num w:numId="2" w16cid:durableId="173351257">
    <w:abstractNumId w:val="2"/>
  </w:num>
  <w:num w:numId="3" w16cid:durableId="1552955484">
    <w:abstractNumId w:val="3"/>
    <w:lvlOverride w:ilvl="0">
      <w:startOverride w:val="1"/>
    </w:lvlOverride>
  </w:num>
  <w:num w:numId="4" w16cid:durableId="1026755497">
    <w:abstractNumId w:val="1"/>
  </w:num>
  <w:num w:numId="5" w16cid:durableId="145432886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78881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1090D"/>
    <w:rsid w:val="00082BD1"/>
    <w:rsid w:val="00101C64"/>
    <w:rsid w:val="001315DD"/>
    <w:rsid w:val="00174439"/>
    <w:rsid w:val="001A44D1"/>
    <w:rsid w:val="002414B3"/>
    <w:rsid w:val="002724D7"/>
    <w:rsid w:val="00296D06"/>
    <w:rsid w:val="002C7D8E"/>
    <w:rsid w:val="00383316"/>
    <w:rsid w:val="00530CD4"/>
    <w:rsid w:val="005352EA"/>
    <w:rsid w:val="005B46F6"/>
    <w:rsid w:val="005D1EB1"/>
    <w:rsid w:val="00620B66"/>
    <w:rsid w:val="007659DF"/>
    <w:rsid w:val="00821BB4"/>
    <w:rsid w:val="0085778C"/>
    <w:rsid w:val="00860FD2"/>
    <w:rsid w:val="008B4CCB"/>
    <w:rsid w:val="008F5805"/>
    <w:rsid w:val="00942970"/>
    <w:rsid w:val="00975574"/>
    <w:rsid w:val="00AC1B7A"/>
    <w:rsid w:val="00AF30C2"/>
    <w:rsid w:val="00B4428F"/>
    <w:rsid w:val="00B444C0"/>
    <w:rsid w:val="00B830D5"/>
    <w:rsid w:val="00BF6CCD"/>
    <w:rsid w:val="00C60BAB"/>
    <w:rsid w:val="00C84347"/>
    <w:rsid w:val="00D81F15"/>
    <w:rsid w:val="00DD5517"/>
    <w:rsid w:val="00ED2A06"/>
    <w:rsid w:val="00EF1EF6"/>
    <w:rsid w:val="00F113A5"/>
    <w:rsid w:val="00F3224F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EE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E5A0-D14B-4FF6-959D-FBA20B5D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76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4</cp:revision>
  <dcterms:created xsi:type="dcterms:W3CDTF">2024-03-12T18:46:00Z</dcterms:created>
  <dcterms:modified xsi:type="dcterms:W3CDTF">2024-03-13T05:49:00Z</dcterms:modified>
</cp:coreProperties>
</file>