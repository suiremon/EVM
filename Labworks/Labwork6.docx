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D498B8" w14:textId="77777777" w:rsidR="001315DD" w:rsidRPr="00EF77CC" w:rsidRDefault="001315DD" w:rsidP="001315DD">
      <w:pPr>
        <w:pStyle w:val="1-"/>
        <w:ind w:left="0" w:firstLine="0"/>
        <w:rPr>
          <w:rStyle w:val="a4"/>
          <w:sz w:val="24"/>
          <w:szCs w:val="24"/>
        </w:rPr>
      </w:pPr>
      <w:r w:rsidRPr="00EF77CC">
        <w:rPr>
          <w:rStyle w:val="a4"/>
          <w:sz w:val="24"/>
          <w:szCs w:val="24"/>
        </w:rPr>
        <w:t>МИНИСТЕРСТВО НАУКИ И ВЫСШЕГО ОБРАЗОВАНИЯ РОССИЙСКОЙ ФЕДЕРАЦИИ</w:t>
      </w:r>
    </w:p>
    <w:p w14:paraId="17F394BA" w14:textId="77777777" w:rsidR="001315DD" w:rsidRPr="00D628A8" w:rsidRDefault="002C7D8E" w:rsidP="001315D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</w:t>
      </w:r>
      <w:r w:rsidR="001315DD" w:rsidRPr="00D628A8">
        <w:rPr>
          <w:rFonts w:ascii="Times New Roman" w:hAnsi="Times New Roman" w:cs="Times New Roman"/>
        </w:rPr>
        <w:t>едеральное государственное автономное образовательное учреждение высшего образования</w:t>
      </w:r>
    </w:p>
    <w:p w14:paraId="769D5ACA" w14:textId="77777777" w:rsidR="001315DD" w:rsidRPr="00D628A8" w:rsidRDefault="001315DD" w:rsidP="001315DD">
      <w:pPr>
        <w:jc w:val="center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 xml:space="preserve">Санкт-Петербургский национальный исследовательский университет </w:t>
      </w:r>
      <w:r>
        <w:rPr>
          <w:rFonts w:ascii="Times New Roman" w:hAnsi="Times New Roman" w:cs="Times New Roman"/>
        </w:rPr>
        <w:t>ИТМО</w:t>
      </w:r>
    </w:p>
    <w:p w14:paraId="0DB0F291" w14:textId="77777777" w:rsidR="001315DD" w:rsidRPr="00D628A8" w:rsidRDefault="001315DD" w:rsidP="001315DD">
      <w:pPr>
        <w:spacing w:line="480" w:lineRule="auto"/>
        <w:jc w:val="center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>Мегафакультет трансляционных информационных технологий</w:t>
      </w:r>
    </w:p>
    <w:p w14:paraId="58566FD4" w14:textId="77777777" w:rsidR="001315DD" w:rsidRPr="00C46145" w:rsidRDefault="001315DD" w:rsidP="001315DD">
      <w:pPr>
        <w:spacing w:line="720" w:lineRule="auto"/>
        <w:jc w:val="center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>Факультет информационных технологий и программирования</w:t>
      </w:r>
    </w:p>
    <w:p w14:paraId="070CF8FA" w14:textId="4FB3BE3D" w:rsidR="001315DD" w:rsidRPr="000F4B6A" w:rsidRDefault="00620B66" w:rsidP="002C7D8E">
      <w:pPr>
        <w:spacing w:after="10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9271B7">
        <w:rPr>
          <w:rFonts w:ascii="Times New Roman" w:hAnsi="Times New Roman" w:cs="Times New Roman"/>
          <w:b/>
          <w:sz w:val="28"/>
          <w:szCs w:val="28"/>
        </w:rPr>
        <w:t>6</w:t>
      </w:r>
    </w:p>
    <w:p w14:paraId="17B843F2" w14:textId="77777777" w:rsidR="002C7D8E" w:rsidRDefault="001315DD" w:rsidP="002C7D8E">
      <w:pPr>
        <w:spacing w:after="100"/>
        <w:jc w:val="center"/>
        <w:rPr>
          <w:rFonts w:ascii="Times New Roman" w:hAnsi="Times New Roman" w:cs="Times New Roman"/>
          <w:sz w:val="24"/>
          <w:szCs w:val="24"/>
        </w:rPr>
      </w:pPr>
      <w:r w:rsidRPr="00D628A8">
        <w:rPr>
          <w:rFonts w:ascii="Times New Roman" w:hAnsi="Times New Roman" w:cs="Times New Roman"/>
          <w:sz w:val="24"/>
          <w:szCs w:val="24"/>
        </w:rPr>
        <w:t>По дисциплине «</w:t>
      </w:r>
      <w:r w:rsidR="002C7D8E">
        <w:rPr>
          <w:rFonts w:ascii="Times New Roman" w:hAnsi="Times New Roman" w:cs="Times New Roman"/>
          <w:sz w:val="24"/>
          <w:szCs w:val="24"/>
        </w:rPr>
        <w:t>Аппаратное обеспечение вычислительных систем</w:t>
      </w:r>
      <w:r w:rsidRPr="00D628A8">
        <w:rPr>
          <w:rFonts w:ascii="Times New Roman" w:hAnsi="Times New Roman" w:cs="Times New Roman"/>
          <w:sz w:val="24"/>
          <w:szCs w:val="24"/>
        </w:rPr>
        <w:t>»</w:t>
      </w:r>
    </w:p>
    <w:p w14:paraId="13136C70" w14:textId="41660BAD" w:rsidR="002C7D8E" w:rsidRPr="00890A8F" w:rsidRDefault="002C7D8E" w:rsidP="002C7D8E">
      <w:pPr>
        <w:spacing w:after="270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Вариант № </w:t>
      </w:r>
      <w:r w:rsidR="009271B7">
        <w:rPr>
          <w:rFonts w:ascii="Times New Roman" w:hAnsi="Times New Roman" w:cs="Times New Roman"/>
          <w:sz w:val="24"/>
          <w:szCs w:val="24"/>
        </w:rPr>
        <w:t>1</w:t>
      </w:r>
    </w:p>
    <w:p w14:paraId="6B33D023" w14:textId="77777777" w:rsidR="001315DD" w:rsidRPr="00620B66" w:rsidRDefault="001315DD" w:rsidP="002724D7">
      <w:pPr>
        <w:spacing w:after="80"/>
        <w:ind w:left="5670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>Выполнил студент группы №</w:t>
      </w:r>
      <w:r w:rsidR="00620B66">
        <w:rPr>
          <w:rFonts w:ascii="Times New Roman" w:hAnsi="Times New Roman" w:cs="Times New Roman"/>
        </w:rPr>
        <w:t>М3105</w:t>
      </w:r>
    </w:p>
    <w:p w14:paraId="3DC4CB8C" w14:textId="77777777" w:rsidR="001315DD" w:rsidRPr="00860FD2" w:rsidRDefault="00620B66" w:rsidP="002724D7">
      <w:pPr>
        <w:spacing w:after="240"/>
        <w:ind w:left="567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Тросько Виктория Игоревна</w:t>
      </w:r>
    </w:p>
    <w:p w14:paraId="41C18503" w14:textId="77777777" w:rsidR="001315DD" w:rsidRPr="00D628A8" w:rsidRDefault="001315DD" w:rsidP="002724D7">
      <w:pPr>
        <w:spacing w:after="80"/>
        <w:ind w:left="5670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>Проверил</w:t>
      </w:r>
    </w:p>
    <w:p w14:paraId="3818A50C" w14:textId="77777777" w:rsidR="001315DD" w:rsidRPr="00620B66" w:rsidRDefault="00620B66" w:rsidP="002724D7">
      <w:pPr>
        <w:spacing w:after="2100"/>
        <w:ind w:left="567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Кулешова Екатерина Дмитриевна</w:t>
      </w:r>
    </w:p>
    <w:p w14:paraId="248098D9" w14:textId="77777777" w:rsidR="002724D7" w:rsidRDefault="002724D7" w:rsidP="002724D7">
      <w:pPr>
        <w:spacing w:after="0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CD50E5D" wp14:editId="3494B5F7">
            <wp:extent cx="3991413" cy="2038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001" cy="20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48E5A" w14:textId="77777777" w:rsidR="001315DD" w:rsidRPr="00D628A8" w:rsidRDefault="001315DD" w:rsidP="002724D7">
      <w:pPr>
        <w:spacing w:after="80"/>
        <w:jc w:val="center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>Санкт-Петербург</w:t>
      </w:r>
    </w:p>
    <w:p w14:paraId="36860483" w14:textId="77777777" w:rsidR="00FA4B32" w:rsidRPr="009271B7" w:rsidRDefault="001315DD" w:rsidP="002724D7">
      <w:pPr>
        <w:spacing w:after="80"/>
        <w:jc w:val="center"/>
        <w:rPr>
          <w:rFonts w:ascii="Times New Roman" w:hAnsi="Times New Roman" w:cs="Times New Roman"/>
        </w:rPr>
      </w:pPr>
      <w:r w:rsidRPr="008B4CCB">
        <w:rPr>
          <w:rFonts w:ascii="Times New Roman" w:hAnsi="Times New Roman" w:cs="Times New Roman"/>
          <w:lang w:val="en-US"/>
        </w:rPr>
        <w:t>202</w:t>
      </w:r>
      <w:r w:rsidR="002C7D8E">
        <w:rPr>
          <w:rFonts w:ascii="Times New Roman" w:hAnsi="Times New Roman" w:cs="Times New Roman"/>
          <w:lang w:val="en-US"/>
        </w:rPr>
        <w:t>4</w:t>
      </w:r>
    </w:p>
    <w:p w14:paraId="4D2AD3FD" w14:textId="3FED1F21" w:rsidR="00C84347" w:rsidRPr="009271B7" w:rsidRDefault="009271B7" w:rsidP="009271B7">
      <w:pPr>
        <w:pStyle w:val="a5"/>
        <w:jc w:val="center"/>
        <w:rPr>
          <w:b/>
          <w:bCs w:val="0"/>
        </w:rPr>
      </w:pPr>
      <w:r w:rsidRPr="009271B7">
        <w:rPr>
          <w:b/>
          <w:bCs w:val="0"/>
        </w:rPr>
        <w:lastRenderedPageBreak/>
        <w:t>Таблица с результатами работы комплекса программ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575"/>
        <w:gridCol w:w="2412"/>
        <w:gridCol w:w="2412"/>
        <w:gridCol w:w="1473"/>
        <w:gridCol w:w="1473"/>
      </w:tblGrid>
      <w:tr w:rsidR="009271B7" w:rsidRPr="009271B7" w14:paraId="07271755" w14:textId="2EB976B6" w:rsidTr="009271B7">
        <w:tc>
          <w:tcPr>
            <w:tcW w:w="1805" w:type="dxa"/>
          </w:tcPr>
          <w:p w14:paraId="0E2097D5" w14:textId="79486F5E" w:rsidR="009271B7" w:rsidRPr="009271B7" w:rsidRDefault="009271B7" w:rsidP="009271B7">
            <w:pPr>
              <w:pStyle w:val="a5"/>
              <w:rPr>
                <w:b/>
                <w:bCs w:val="0"/>
              </w:rPr>
            </w:pPr>
            <w:r w:rsidRPr="009271B7">
              <w:rPr>
                <w:b/>
                <w:bCs w:val="0"/>
              </w:rPr>
              <w:t>х</w:t>
            </w:r>
          </w:p>
        </w:tc>
        <w:tc>
          <w:tcPr>
            <w:tcW w:w="2540" w:type="dxa"/>
          </w:tcPr>
          <w:p w14:paraId="136D85D9" w14:textId="14D748A3" w:rsidR="009271B7" w:rsidRPr="009271B7" w:rsidRDefault="009271B7" w:rsidP="009271B7">
            <w:pPr>
              <w:pStyle w:val="a5"/>
              <w:rPr>
                <w:b/>
                <w:bCs w:val="0"/>
              </w:rPr>
            </w:pPr>
            <w:r w:rsidRPr="009271B7">
              <w:rPr>
                <w:b/>
                <w:bCs w:val="0"/>
              </w:rPr>
              <w:t>Результат 1</w:t>
            </w:r>
          </w:p>
        </w:tc>
        <w:tc>
          <w:tcPr>
            <w:tcW w:w="2540" w:type="dxa"/>
          </w:tcPr>
          <w:p w14:paraId="6BB48389" w14:textId="7DE443AE" w:rsidR="009271B7" w:rsidRPr="009271B7" w:rsidRDefault="009271B7" w:rsidP="009271B7">
            <w:pPr>
              <w:pStyle w:val="a5"/>
              <w:rPr>
                <w:b/>
                <w:bCs w:val="0"/>
              </w:rPr>
            </w:pPr>
            <w:r w:rsidRPr="009271B7">
              <w:rPr>
                <w:b/>
                <w:bCs w:val="0"/>
              </w:rPr>
              <w:t>Результат 2</w:t>
            </w:r>
          </w:p>
        </w:tc>
        <w:tc>
          <w:tcPr>
            <w:tcW w:w="1230" w:type="dxa"/>
          </w:tcPr>
          <w:p w14:paraId="1C0BF0EC" w14:textId="3E9DE35F" w:rsidR="009271B7" w:rsidRPr="009271B7" w:rsidRDefault="009271B7" w:rsidP="009271B7">
            <w:pPr>
              <w:pStyle w:val="a5"/>
              <w:rPr>
                <w:b/>
                <w:bCs w:val="0"/>
              </w:rPr>
            </w:pPr>
            <w:r w:rsidRPr="009271B7">
              <w:rPr>
                <w:b/>
                <w:bCs w:val="0"/>
              </w:rPr>
              <w:t>Наст. рез-тат</w:t>
            </w:r>
            <w:r w:rsidRPr="009271B7">
              <w:rPr>
                <w:b/>
                <w:bCs w:val="0"/>
              </w:rPr>
              <w:t xml:space="preserve"> 1</w:t>
            </w:r>
          </w:p>
        </w:tc>
        <w:tc>
          <w:tcPr>
            <w:tcW w:w="1230" w:type="dxa"/>
          </w:tcPr>
          <w:p w14:paraId="1126482E" w14:textId="0E03470E" w:rsidR="009271B7" w:rsidRPr="009271B7" w:rsidRDefault="009271B7" w:rsidP="009271B7">
            <w:pPr>
              <w:pStyle w:val="a5"/>
              <w:rPr>
                <w:b/>
                <w:bCs w:val="0"/>
              </w:rPr>
            </w:pPr>
            <w:r w:rsidRPr="009271B7">
              <w:rPr>
                <w:b/>
                <w:bCs w:val="0"/>
              </w:rPr>
              <w:t>Наст. рез-тат</w:t>
            </w:r>
            <w:r w:rsidRPr="009271B7">
              <w:rPr>
                <w:b/>
                <w:bCs w:val="0"/>
              </w:rPr>
              <w:t xml:space="preserve"> 2</w:t>
            </w:r>
          </w:p>
        </w:tc>
      </w:tr>
      <w:tr w:rsidR="009271B7" w14:paraId="47915E8D" w14:textId="04ABDA44" w:rsidTr="009271B7">
        <w:tc>
          <w:tcPr>
            <w:tcW w:w="1805" w:type="dxa"/>
          </w:tcPr>
          <w:p w14:paraId="01B6D566" w14:textId="39055848" w:rsidR="009271B7" w:rsidRPr="009271B7" w:rsidRDefault="009271B7" w:rsidP="009271B7">
            <w:r w:rsidRPr="009271B7">
              <w:t>5</w:t>
            </w:r>
          </w:p>
        </w:tc>
        <w:tc>
          <w:tcPr>
            <w:tcW w:w="2540" w:type="dxa"/>
          </w:tcPr>
          <w:p w14:paraId="5E256266" w14:textId="782BF60E" w:rsidR="009271B7" w:rsidRPr="00C92D7E" w:rsidRDefault="009271B7" w:rsidP="009271B7">
            <w:pPr>
              <w:rPr>
                <w:lang w:val="en-US"/>
              </w:rPr>
            </w:pPr>
            <w:r w:rsidRPr="009271B7">
              <w:t>F</w:t>
            </w:r>
            <w:r w:rsidR="00C92D7E">
              <w:rPr>
                <w:lang w:val="en-US"/>
              </w:rPr>
              <w:t>A</w:t>
            </w:r>
          </w:p>
        </w:tc>
        <w:tc>
          <w:tcPr>
            <w:tcW w:w="2540" w:type="dxa"/>
          </w:tcPr>
          <w:p w14:paraId="5B3CD3AC" w14:textId="200EFA5D" w:rsidR="009271B7" w:rsidRPr="009271B7" w:rsidRDefault="009271B7" w:rsidP="009271B7">
            <w:r w:rsidRPr="009271B7">
              <w:t>03</w:t>
            </w:r>
          </w:p>
        </w:tc>
        <w:tc>
          <w:tcPr>
            <w:tcW w:w="1230" w:type="dxa"/>
          </w:tcPr>
          <w:p w14:paraId="4FE1161A" w14:textId="0788C24B" w:rsidR="009271B7" w:rsidRPr="009271B7" w:rsidRDefault="009271B7" w:rsidP="009271B7">
            <w:r>
              <w:t>-5 (</w:t>
            </w:r>
            <w:r>
              <w:rPr>
                <w:lang w:val="en-US"/>
              </w:rPr>
              <w:t>F</w:t>
            </w:r>
            <w:r w:rsidR="00C92D7E">
              <w:rPr>
                <w:lang w:val="en-US"/>
              </w:rPr>
              <w:t>A</w:t>
            </w:r>
            <w:r>
              <w:rPr>
                <w:lang w:val="en-US"/>
              </w:rPr>
              <w:t>)</w:t>
            </w:r>
          </w:p>
        </w:tc>
        <w:tc>
          <w:tcPr>
            <w:tcW w:w="1230" w:type="dxa"/>
          </w:tcPr>
          <w:p w14:paraId="0919D484" w14:textId="79799A27" w:rsidR="009271B7" w:rsidRPr="009271B7" w:rsidRDefault="009271B7" w:rsidP="009271B7">
            <w:r w:rsidRPr="009271B7">
              <w:t>3,75</w:t>
            </w:r>
          </w:p>
        </w:tc>
      </w:tr>
      <w:tr w:rsidR="009271B7" w14:paraId="6446BAD9" w14:textId="3EFA831A" w:rsidTr="009271B7">
        <w:tc>
          <w:tcPr>
            <w:tcW w:w="1805" w:type="dxa"/>
          </w:tcPr>
          <w:p w14:paraId="2EE524BC" w14:textId="2BEBB87E" w:rsidR="009271B7" w:rsidRPr="009271B7" w:rsidRDefault="009271B7" w:rsidP="009271B7">
            <w:r w:rsidRPr="009271B7">
              <w:t xml:space="preserve">10 </w:t>
            </w:r>
          </w:p>
        </w:tc>
        <w:tc>
          <w:tcPr>
            <w:tcW w:w="2540" w:type="dxa"/>
          </w:tcPr>
          <w:p w14:paraId="27BF0E26" w14:textId="7CBC43A5" w:rsidR="009271B7" w:rsidRPr="00C92D7E" w:rsidRDefault="00C92D7E" w:rsidP="009271B7">
            <w:pPr>
              <w:rPr>
                <w:lang w:val="en-US"/>
              </w:rPr>
            </w:pPr>
            <w:r>
              <w:rPr>
                <w:lang w:val="en-US"/>
              </w:rPr>
              <w:t>F0</w:t>
            </w:r>
          </w:p>
        </w:tc>
        <w:tc>
          <w:tcPr>
            <w:tcW w:w="2540" w:type="dxa"/>
          </w:tcPr>
          <w:p w14:paraId="678E9714" w14:textId="5ECD066C" w:rsidR="009271B7" w:rsidRPr="009271B7" w:rsidRDefault="009271B7" w:rsidP="009271B7">
            <w:r w:rsidRPr="009271B7">
              <w:t>08</w:t>
            </w:r>
          </w:p>
        </w:tc>
        <w:tc>
          <w:tcPr>
            <w:tcW w:w="1230" w:type="dxa"/>
          </w:tcPr>
          <w:p w14:paraId="2B844A4C" w14:textId="63A66FA8" w:rsidR="009271B7" w:rsidRPr="00F80143" w:rsidRDefault="009271B7" w:rsidP="009271B7">
            <w:pPr>
              <w:rPr>
                <w:lang w:val="en-US"/>
              </w:rPr>
            </w:pPr>
            <w:r>
              <w:t>-15</w:t>
            </w:r>
            <w:r w:rsidR="00F80143">
              <w:t xml:space="preserve"> (</w:t>
            </w:r>
            <w:r w:rsidR="00F80143">
              <w:rPr>
                <w:lang w:val="en-US"/>
              </w:rPr>
              <w:t>F0)</w:t>
            </w:r>
          </w:p>
        </w:tc>
        <w:tc>
          <w:tcPr>
            <w:tcW w:w="1230" w:type="dxa"/>
          </w:tcPr>
          <w:p w14:paraId="0D2314E3" w14:textId="5A242094" w:rsidR="009271B7" w:rsidRPr="009271B7" w:rsidRDefault="009271B7" w:rsidP="009271B7">
            <w:r w:rsidRPr="009271B7">
              <w:t>7,5</w:t>
            </w:r>
          </w:p>
        </w:tc>
      </w:tr>
      <w:tr w:rsidR="009271B7" w14:paraId="6B9975C8" w14:textId="15E502B0" w:rsidTr="009271B7">
        <w:tc>
          <w:tcPr>
            <w:tcW w:w="1805" w:type="dxa"/>
          </w:tcPr>
          <w:p w14:paraId="4ACBBE16" w14:textId="687BE6DD" w:rsidR="009271B7" w:rsidRPr="009271B7" w:rsidRDefault="009271B7" w:rsidP="009271B7">
            <w:r w:rsidRPr="009271B7">
              <w:t>15</w:t>
            </w:r>
          </w:p>
        </w:tc>
        <w:tc>
          <w:tcPr>
            <w:tcW w:w="2540" w:type="dxa"/>
          </w:tcPr>
          <w:p w14:paraId="05482C0F" w14:textId="7D9BD3BD" w:rsidR="009271B7" w:rsidRPr="00C92D7E" w:rsidRDefault="009271B7" w:rsidP="009271B7">
            <w:pPr>
              <w:rPr>
                <w:lang w:val="en-US"/>
              </w:rPr>
            </w:pPr>
            <w:r w:rsidRPr="009271B7">
              <w:t>E</w:t>
            </w:r>
            <w:r w:rsidR="00C92D7E">
              <w:rPr>
                <w:lang w:val="en-US"/>
              </w:rPr>
              <w:t>6</w:t>
            </w:r>
          </w:p>
        </w:tc>
        <w:tc>
          <w:tcPr>
            <w:tcW w:w="2540" w:type="dxa"/>
          </w:tcPr>
          <w:p w14:paraId="3CCEFBAA" w14:textId="4BB2EA5C" w:rsidR="009271B7" w:rsidRPr="009271B7" w:rsidRDefault="009271B7" w:rsidP="009271B7">
            <w:r w:rsidRPr="009271B7">
              <w:t>0B</w:t>
            </w:r>
          </w:p>
        </w:tc>
        <w:tc>
          <w:tcPr>
            <w:tcW w:w="1230" w:type="dxa"/>
          </w:tcPr>
          <w:p w14:paraId="0DA4D296" w14:textId="4573B36C" w:rsidR="009271B7" w:rsidRPr="00F80143" w:rsidRDefault="009271B7" w:rsidP="009271B7">
            <w:pPr>
              <w:rPr>
                <w:lang w:val="en-US"/>
              </w:rPr>
            </w:pPr>
            <w:r>
              <w:t>-25</w:t>
            </w:r>
            <w:r w:rsidR="00F80143">
              <w:rPr>
                <w:lang w:val="en-US"/>
              </w:rPr>
              <w:t xml:space="preserve"> (E6)</w:t>
            </w:r>
          </w:p>
        </w:tc>
        <w:tc>
          <w:tcPr>
            <w:tcW w:w="1230" w:type="dxa"/>
          </w:tcPr>
          <w:p w14:paraId="072F8443" w14:textId="7A29A4CC" w:rsidR="009271B7" w:rsidRPr="009271B7" w:rsidRDefault="009271B7" w:rsidP="009271B7">
            <w:r w:rsidRPr="009271B7">
              <w:t>11,25</w:t>
            </w:r>
          </w:p>
        </w:tc>
      </w:tr>
    </w:tbl>
    <w:p w14:paraId="0F8FEB2A" w14:textId="77777777" w:rsidR="009271B7" w:rsidRDefault="009271B7" w:rsidP="009271B7">
      <w:pPr>
        <w:pStyle w:val="a5"/>
      </w:pPr>
    </w:p>
    <w:p w14:paraId="3F7C40F7" w14:textId="578B2178" w:rsidR="001A44D1" w:rsidRPr="009271B7" w:rsidRDefault="009271B7" w:rsidP="009271B7">
      <w:pPr>
        <w:pStyle w:val="a5"/>
      </w:pPr>
      <w:r w:rsidRPr="009271B7">
        <w:t>Как можно заметить, из-за того, что мы записываем только последние 8 бит, результат получается с небольшой погрешностью.</w:t>
      </w:r>
    </w:p>
    <w:sectPr w:rsidR="001A44D1" w:rsidRPr="009271B7" w:rsidSect="00111E07">
      <w:footerReference w:type="default" r:id="rId9"/>
      <w:pgSz w:w="11906" w:h="16838"/>
      <w:pgMar w:top="1134" w:right="850" w:bottom="1134" w:left="1701" w:header="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532089" w14:textId="77777777" w:rsidR="00111E07" w:rsidRDefault="00111E07" w:rsidP="008B4CCB">
      <w:pPr>
        <w:spacing w:after="0" w:line="240" w:lineRule="auto"/>
      </w:pPr>
      <w:r>
        <w:separator/>
      </w:r>
    </w:p>
  </w:endnote>
  <w:endnote w:type="continuationSeparator" w:id="0">
    <w:p w14:paraId="7359225E" w14:textId="77777777" w:rsidR="00111E07" w:rsidRDefault="00111E07" w:rsidP="008B4C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0034376"/>
      <w:docPartObj>
        <w:docPartGallery w:val="Page Numbers (Bottom of Page)"/>
        <w:docPartUnique/>
      </w:docPartObj>
    </w:sdtPr>
    <w:sdtContent>
      <w:p w14:paraId="4172940C" w14:textId="77777777" w:rsidR="008B4CCB" w:rsidRDefault="008B4CCB" w:rsidP="00942970">
        <w:pPr>
          <w:pStyle w:val="ae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A3E5C">
          <w:rPr>
            <w:noProof/>
          </w:rPr>
          <w:t>4</w:t>
        </w:r>
        <w:r>
          <w:fldChar w:fldCharType="end"/>
        </w:r>
      </w:p>
    </w:sdtContent>
  </w:sdt>
  <w:p w14:paraId="63A66913" w14:textId="77777777" w:rsidR="008B4CCB" w:rsidRDefault="008B4CCB" w:rsidP="008B4CCB">
    <w:pPr>
      <w:pStyle w:val="ac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4569FE" w14:textId="77777777" w:rsidR="00111E07" w:rsidRDefault="00111E07" w:rsidP="008B4CCB">
      <w:pPr>
        <w:spacing w:after="0" w:line="240" w:lineRule="auto"/>
      </w:pPr>
      <w:r>
        <w:separator/>
      </w:r>
    </w:p>
  </w:footnote>
  <w:footnote w:type="continuationSeparator" w:id="0">
    <w:p w14:paraId="4EBB7AF4" w14:textId="77777777" w:rsidR="00111E07" w:rsidRDefault="00111E07" w:rsidP="008B4C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3300E5"/>
    <w:multiLevelType w:val="multilevel"/>
    <w:tmpl w:val="182A50EA"/>
    <w:lvl w:ilvl="0">
      <w:start w:val="1"/>
      <w:numFmt w:val="decimal"/>
      <w:pStyle w:val="a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40" w:hanging="1800"/>
      </w:pPr>
      <w:rPr>
        <w:rFonts w:hint="default"/>
      </w:rPr>
    </w:lvl>
  </w:abstractNum>
  <w:abstractNum w:abstractNumId="1" w15:restartNumberingAfterBreak="0">
    <w:nsid w:val="4590637B"/>
    <w:multiLevelType w:val="hybridMultilevel"/>
    <w:tmpl w:val="19D6AA6C"/>
    <w:lvl w:ilvl="0" w:tplc="EF2E5602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48274487"/>
    <w:multiLevelType w:val="hybridMultilevel"/>
    <w:tmpl w:val="5ACCB5C6"/>
    <w:lvl w:ilvl="0" w:tplc="6A4A2EDE">
      <w:start w:val="1"/>
      <w:numFmt w:val="upperLetter"/>
      <w:lvlText w:val="(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53107C"/>
    <w:multiLevelType w:val="hybridMultilevel"/>
    <w:tmpl w:val="48D0B014"/>
    <w:lvl w:ilvl="0" w:tplc="2D50CC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515A08"/>
    <w:multiLevelType w:val="hybridMultilevel"/>
    <w:tmpl w:val="6C14BE50"/>
    <w:lvl w:ilvl="0" w:tplc="35345668">
      <w:start w:val="1"/>
      <w:numFmt w:val="upperLetter"/>
      <w:lvlText w:val="(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6F4841"/>
    <w:multiLevelType w:val="hybridMultilevel"/>
    <w:tmpl w:val="E25A3EC6"/>
    <w:lvl w:ilvl="0" w:tplc="21701E7C">
      <w:start w:val="1"/>
      <w:numFmt w:val="upperLetter"/>
      <w:lvlText w:val="(%1)"/>
      <w:lvlJc w:val="left"/>
      <w:pPr>
        <w:ind w:left="180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922667F"/>
    <w:multiLevelType w:val="multilevel"/>
    <w:tmpl w:val="D102DB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40" w:hanging="1800"/>
      </w:pPr>
      <w:rPr>
        <w:rFonts w:hint="default"/>
      </w:rPr>
    </w:lvl>
  </w:abstractNum>
  <w:abstractNum w:abstractNumId="7" w15:restartNumberingAfterBreak="0">
    <w:nsid w:val="7EF7217C"/>
    <w:multiLevelType w:val="hybridMultilevel"/>
    <w:tmpl w:val="B898224C"/>
    <w:lvl w:ilvl="0" w:tplc="4D02A48A">
      <w:start w:val="1"/>
      <w:numFmt w:val="upperLetter"/>
      <w:lvlText w:val="(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2993618">
    <w:abstractNumId w:val="6"/>
  </w:num>
  <w:num w:numId="2" w16cid:durableId="1726756020">
    <w:abstractNumId w:val="3"/>
  </w:num>
  <w:num w:numId="3" w16cid:durableId="1440560999">
    <w:abstractNumId w:val="6"/>
    <w:lvlOverride w:ilvl="0">
      <w:startOverride w:val="1"/>
    </w:lvlOverride>
  </w:num>
  <w:num w:numId="4" w16cid:durableId="1039280259">
    <w:abstractNumId w:val="1"/>
  </w:num>
  <w:num w:numId="5" w16cid:durableId="1287855059">
    <w:abstractNumId w:val="6"/>
    <w:lvlOverride w:ilvl="0">
      <w:lvl w:ilvl="0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."/>
        <w:lvlJc w:val="left"/>
        <w:pPr>
          <w:ind w:left="780" w:hanging="360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."/>
        <w:lvlJc w:val="left"/>
        <w:pPr>
          <w:ind w:left="1200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."/>
        <w:lvlJc w:val="left"/>
        <w:pPr>
          <w:ind w:left="1260" w:hanging="72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."/>
        <w:lvlJc w:val="left"/>
        <w:pPr>
          <w:ind w:left="1680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."/>
        <w:lvlJc w:val="left"/>
        <w:pPr>
          <w:ind w:left="1740" w:hanging="108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."/>
        <w:lvlJc w:val="left"/>
        <w:pPr>
          <w:ind w:left="2160" w:hanging="144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."/>
        <w:lvlJc w:val="left"/>
        <w:pPr>
          <w:ind w:left="2220" w:hanging="144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."/>
        <w:lvlJc w:val="left"/>
        <w:pPr>
          <w:ind w:left="2640" w:hanging="1800"/>
        </w:pPr>
        <w:rPr>
          <w:rFonts w:hint="default"/>
        </w:rPr>
      </w:lvl>
    </w:lvlOverride>
  </w:num>
  <w:num w:numId="6" w16cid:durableId="1644850061">
    <w:abstractNumId w:val="0"/>
  </w:num>
  <w:num w:numId="7" w16cid:durableId="535117321">
    <w:abstractNumId w:val="7"/>
  </w:num>
  <w:num w:numId="8" w16cid:durableId="1148938865">
    <w:abstractNumId w:val="2"/>
  </w:num>
  <w:num w:numId="9" w16cid:durableId="503860792">
    <w:abstractNumId w:val="5"/>
  </w:num>
  <w:num w:numId="10" w16cid:durableId="20983559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0B66"/>
    <w:rsid w:val="0001090D"/>
    <w:rsid w:val="000447CC"/>
    <w:rsid w:val="00082BD1"/>
    <w:rsid w:val="000F4B6A"/>
    <w:rsid w:val="00101C64"/>
    <w:rsid w:val="00111E07"/>
    <w:rsid w:val="001315DD"/>
    <w:rsid w:val="00145D4A"/>
    <w:rsid w:val="00174439"/>
    <w:rsid w:val="001A44D1"/>
    <w:rsid w:val="00210C86"/>
    <w:rsid w:val="002414B3"/>
    <w:rsid w:val="00262F69"/>
    <w:rsid w:val="00265F89"/>
    <w:rsid w:val="002724D7"/>
    <w:rsid w:val="00296D06"/>
    <w:rsid w:val="002C7D8E"/>
    <w:rsid w:val="003071B7"/>
    <w:rsid w:val="00360304"/>
    <w:rsid w:val="00383316"/>
    <w:rsid w:val="00446F38"/>
    <w:rsid w:val="00530CD4"/>
    <w:rsid w:val="005352EA"/>
    <w:rsid w:val="005B46F6"/>
    <w:rsid w:val="005D1EB1"/>
    <w:rsid w:val="005E207B"/>
    <w:rsid w:val="00620B66"/>
    <w:rsid w:val="0063464F"/>
    <w:rsid w:val="006A3E5C"/>
    <w:rsid w:val="007659DF"/>
    <w:rsid w:val="00773E05"/>
    <w:rsid w:val="00821BB4"/>
    <w:rsid w:val="0082666F"/>
    <w:rsid w:val="0082706A"/>
    <w:rsid w:val="0085778C"/>
    <w:rsid w:val="00860FD2"/>
    <w:rsid w:val="00865CA9"/>
    <w:rsid w:val="00877614"/>
    <w:rsid w:val="00890A8F"/>
    <w:rsid w:val="008B4CCB"/>
    <w:rsid w:val="008F5805"/>
    <w:rsid w:val="009256AD"/>
    <w:rsid w:val="009271B7"/>
    <w:rsid w:val="00942970"/>
    <w:rsid w:val="00A71558"/>
    <w:rsid w:val="00AC1B7A"/>
    <w:rsid w:val="00AF30C2"/>
    <w:rsid w:val="00B4428F"/>
    <w:rsid w:val="00B444C0"/>
    <w:rsid w:val="00B830D5"/>
    <w:rsid w:val="00BF6CCD"/>
    <w:rsid w:val="00C60BAB"/>
    <w:rsid w:val="00C84347"/>
    <w:rsid w:val="00C92D7E"/>
    <w:rsid w:val="00D3374B"/>
    <w:rsid w:val="00D709CE"/>
    <w:rsid w:val="00DD5517"/>
    <w:rsid w:val="00ED2A06"/>
    <w:rsid w:val="00EE0DFB"/>
    <w:rsid w:val="00EF1EF6"/>
    <w:rsid w:val="00F113A5"/>
    <w:rsid w:val="00F3224F"/>
    <w:rsid w:val="00F80143"/>
    <w:rsid w:val="00FA4B32"/>
    <w:rsid w:val="00FC2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EFFCE"/>
  <w15:chartTrackingRefBased/>
  <w15:docId w15:val="{612E5729-A19D-4D5E-AC9A-70FE1845C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rsid w:val="001315DD"/>
  </w:style>
  <w:style w:type="paragraph" w:styleId="1">
    <w:name w:val="heading 1"/>
    <w:basedOn w:val="a0"/>
    <w:next w:val="a0"/>
    <w:link w:val="10"/>
    <w:uiPriority w:val="9"/>
    <w:rsid w:val="00101C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Strong"/>
    <w:basedOn w:val="a1"/>
    <w:uiPriority w:val="22"/>
    <w:rsid w:val="001315DD"/>
    <w:rPr>
      <w:b/>
      <w:bCs/>
    </w:rPr>
  </w:style>
  <w:style w:type="paragraph" w:customStyle="1" w:styleId="1-">
    <w:name w:val="1-Уровень"/>
    <w:basedOn w:val="a0"/>
    <w:next w:val="a0"/>
    <w:link w:val="1-0"/>
    <w:rsid w:val="001315DD"/>
    <w:pPr>
      <w:keepNext/>
      <w:keepLines/>
      <w:pageBreakBefore/>
      <w:spacing w:after="0" w:line="360" w:lineRule="auto"/>
      <w:ind w:left="709" w:firstLine="278"/>
      <w:jc w:val="center"/>
    </w:pPr>
    <w:rPr>
      <w:rFonts w:ascii="Times New Roman" w:hAnsi="Times New Roman" w:cs="Times New Roman"/>
      <w:b/>
      <w:caps/>
      <w:sz w:val="32"/>
    </w:rPr>
  </w:style>
  <w:style w:type="character" w:customStyle="1" w:styleId="1-0">
    <w:name w:val="1-Уровень Знак"/>
    <w:basedOn w:val="a1"/>
    <w:link w:val="1-"/>
    <w:rsid w:val="001315DD"/>
    <w:rPr>
      <w:rFonts w:ascii="Times New Roman" w:hAnsi="Times New Roman" w:cs="Times New Roman"/>
      <w:b/>
      <w:caps/>
      <w:sz w:val="32"/>
    </w:rPr>
  </w:style>
  <w:style w:type="paragraph" w:customStyle="1" w:styleId="a5">
    <w:name w:val="основной текст"/>
    <w:autoRedefine/>
    <w:qFormat/>
    <w:rsid w:val="009271B7"/>
    <w:pPr>
      <w:keepLines/>
      <w:spacing w:after="80" w:line="240" w:lineRule="auto"/>
      <w:ind w:right="567"/>
    </w:pPr>
    <w:rPr>
      <w:rFonts w:ascii="Times New Roman" w:hAnsi="Times New Roman" w:cstheme="majorBidi"/>
      <w:bCs/>
      <w:color w:val="000000" w:themeColor="text1"/>
      <w:sz w:val="28"/>
      <w:szCs w:val="28"/>
    </w:rPr>
  </w:style>
  <w:style w:type="paragraph" w:customStyle="1" w:styleId="a6">
    <w:name w:val="Подпункт"/>
    <w:next w:val="a5"/>
    <w:link w:val="a7"/>
    <w:autoRedefine/>
    <w:qFormat/>
    <w:rsid w:val="008B4CCB"/>
    <w:pPr>
      <w:keepNext/>
      <w:keepLines/>
      <w:spacing w:after="8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32"/>
      <w:lang w:val="en-US"/>
    </w:rPr>
  </w:style>
  <w:style w:type="character" w:customStyle="1" w:styleId="10">
    <w:name w:val="Заголовок 1 Знак"/>
    <w:basedOn w:val="a1"/>
    <w:link w:val="1"/>
    <w:uiPriority w:val="9"/>
    <w:rsid w:val="00101C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No Spacing"/>
    <w:uiPriority w:val="1"/>
    <w:rsid w:val="00B444C0"/>
    <w:pPr>
      <w:spacing w:after="0" w:line="240" w:lineRule="auto"/>
    </w:pPr>
  </w:style>
  <w:style w:type="paragraph" w:customStyle="1" w:styleId="a9">
    <w:name w:val="Пункт"/>
    <w:next w:val="a6"/>
    <w:autoRedefine/>
    <w:qFormat/>
    <w:rsid w:val="008B4CCB"/>
    <w:pPr>
      <w:pageBreakBefore/>
      <w:spacing w:line="240" w:lineRule="auto"/>
      <w:jc w:val="center"/>
      <w:outlineLvl w:val="0"/>
    </w:pPr>
    <w:rPr>
      <w:rFonts w:ascii="Times New Roman" w:eastAsiaTheme="majorEastAsia" w:hAnsi="Times New Roman" w:cstheme="majorBidi"/>
      <w:b/>
      <w:caps/>
      <w:color w:val="000000" w:themeColor="text1"/>
      <w:sz w:val="32"/>
      <w:szCs w:val="32"/>
      <w:lang w:val="en-US"/>
    </w:rPr>
  </w:style>
  <w:style w:type="character" w:customStyle="1" w:styleId="a7">
    <w:name w:val="Подпункт Знак"/>
    <w:basedOn w:val="a1"/>
    <w:link w:val="a6"/>
    <w:rsid w:val="008B4CCB"/>
    <w:rPr>
      <w:rFonts w:ascii="Times New Roman" w:eastAsiaTheme="majorEastAsia" w:hAnsi="Times New Roman" w:cstheme="majorBidi"/>
      <w:b/>
      <w:color w:val="000000" w:themeColor="text1"/>
      <w:sz w:val="28"/>
      <w:szCs w:val="32"/>
      <w:lang w:val="en-US"/>
    </w:rPr>
  </w:style>
  <w:style w:type="paragraph" w:styleId="aa">
    <w:name w:val="header"/>
    <w:basedOn w:val="a0"/>
    <w:link w:val="ab"/>
    <w:uiPriority w:val="99"/>
    <w:unhideWhenUsed/>
    <w:rsid w:val="008B4C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8B4CCB"/>
  </w:style>
  <w:style w:type="paragraph" w:styleId="ac">
    <w:name w:val="footer"/>
    <w:basedOn w:val="a0"/>
    <w:link w:val="ad"/>
    <w:uiPriority w:val="99"/>
    <w:unhideWhenUsed/>
    <w:rsid w:val="008B4C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8B4CCB"/>
  </w:style>
  <w:style w:type="paragraph" w:customStyle="1" w:styleId="ae">
    <w:name w:val="Номера страниц"/>
    <w:link w:val="af"/>
    <w:rsid w:val="00942970"/>
    <w:pPr>
      <w:spacing w:after="0" w:line="240" w:lineRule="auto"/>
      <w:jc w:val="right"/>
    </w:pPr>
    <w:rPr>
      <w:rFonts w:ascii="Times New Roman" w:hAnsi="Times New Roman"/>
      <w:caps/>
      <w:color w:val="000000" w:themeColor="text1"/>
      <w:sz w:val="24"/>
    </w:rPr>
  </w:style>
  <w:style w:type="paragraph" w:customStyle="1" w:styleId="a">
    <w:name w:val="нумерация"/>
    <w:basedOn w:val="a5"/>
    <w:qFormat/>
    <w:rsid w:val="00942970"/>
    <w:pPr>
      <w:numPr>
        <w:numId w:val="6"/>
      </w:numPr>
    </w:pPr>
  </w:style>
  <w:style w:type="character" w:customStyle="1" w:styleId="af">
    <w:name w:val="Номера страниц Знак"/>
    <w:basedOn w:val="a1"/>
    <w:link w:val="ae"/>
    <w:rsid w:val="00942970"/>
    <w:rPr>
      <w:rFonts w:ascii="Times New Roman" w:hAnsi="Times New Roman"/>
      <w:caps/>
      <w:color w:val="000000" w:themeColor="text1"/>
      <w:sz w:val="24"/>
    </w:rPr>
  </w:style>
  <w:style w:type="character" w:styleId="HTML">
    <w:name w:val="HTML Code"/>
    <w:basedOn w:val="a1"/>
    <w:uiPriority w:val="99"/>
    <w:semiHidden/>
    <w:unhideWhenUsed/>
    <w:rsid w:val="00620B66"/>
    <w:rPr>
      <w:rFonts w:ascii="Courier New" w:eastAsia="Times New Roman" w:hAnsi="Courier New" w:cs="Courier New"/>
      <w:sz w:val="20"/>
      <w:szCs w:val="20"/>
    </w:rPr>
  </w:style>
  <w:style w:type="paragraph" w:styleId="af0">
    <w:name w:val="List Paragraph"/>
    <w:basedOn w:val="a0"/>
    <w:uiPriority w:val="34"/>
    <w:rsid w:val="00360304"/>
    <w:pPr>
      <w:ind w:left="720"/>
      <w:contextualSpacing/>
    </w:pPr>
  </w:style>
  <w:style w:type="table" w:styleId="af1">
    <w:name w:val="Table Grid"/>
    <w:basedOn w:val="a2"/>
    <w:uiPriority w:val="39"/>
    <w:rsid w:val="009271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22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8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8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2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9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7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4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6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42;&#1080;&#1082;&#1090;&#1086;&#1088;&#1080;&#1103;\Downloads\titlepage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C00461-8902-44D2-AE45-EF2355407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titlepage</Template>
  <TotalTime>14</TotalTime>
  <Pages>2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Тросько Виктория Игоревна</cp:lastModifiedBy>
  <cp:revision>4</cp:revision>
  <dcterms:created xsi:type="dcterms:W3CDTF">2024-05-07T20:54:00Z</dcterms:created>
  <dcterms:modified xsi:type="dcterms:W3CDTF">2024-05-07T21:11:00Z</dcterms:modified>
</cp:coreProperties>
</file>