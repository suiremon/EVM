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498B8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17F394BA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769D5ACA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0DB0F291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D628A8">
        <w:rPr>
          <w:rFonts w:ascii="Times New Roman" w:hAnsi="Times New Roman" w:cs="Times New Roman"/>
        </w:rPr>
        <w:t>Мегафакультет</w:t>
      </w:r>
      <w:proofErr w:type="spellEnd"/>
      <w:r w:rsidRPr="00D628A8">
        <w:rPr>
          <w:rFonts w:ascii="Times New Roman" w:hAnsi="Times New Roman" w:cs="Times New Roman"/>
        </w:rPr>
        <w:t xml:space="preserve"> трансляционных информационных технологий</w:t>
      </w:r>
    </w:p>
    <w:p w14:paraId="58566FD4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070CF8FA" w14:textId="5C7A4E7B" w:rsidR="001315DD" w:rsidRPr="00AC384B" w:rsidRDefault="00620B66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55FD6" w:rsidRPr="00AC384B">
        <w:rPr>
          <w:rFonts w:ascii="Times New Roman" w:hAnsi="Times New Roman" w:cs="Times New Roman"/>
          <w:b/>
          <w:sz w:val="28"/>
          <w:szCs w:val="28"/>
        </w:rPr>
        <w:t>8</w:t>
      </w:r>
    </w:p>
    <w:p w14:paraId="17B843F2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13136C70" w14:textId="7FA05C66" w:rsidR="002C7D8E" w:rsidRPr="00A47715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A47715" w:rsidRPr="00A47715">
        <w:rPr>
          <w:rFonts w:ascii="Times New Roman" w:hAnsi="Times New Roman" w:cs="Times New Roman"/>
          <w:sz w:val="24"/>
          <w:szCs w:val="24"/>
        </w:rPr>
        <w:t>1</w:t>
      </w:r>
    </w:p>
    <w:p w14:paraId="6B33D023" w14:textId="77777777" w:rsidR="001315DD" w:rsidRPr="00620B6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620B66">
        <w:rPr>
          <w:rFonts w:ascii="Times New Roman" w:hAnsi="Times New Roman" w:cs="Times New Roman"/>
        </w:rPr>
        <w:t>М3105</w:t>
      </w:r>
    </w:p>
    <w:p w14:paraId="3DC4CB8C" w14:textId="77777777" w:rsidR="001315DD" w:rsidRPr="00860FD2" w:rsidRDefault="00620B66" w:rsidP="002724D7">
      <w:pPr>
        <w:spacing w:after="24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Тросько</w:t>
      </w:r>
      <w:proofErr w:type="spellEnd"/>
      <w:r>
        <w:rPr>
          <w:rFonts w:ascii="Times New Roman" w:hAnsi="Times New Roman" w:cs="Times New Roman"/>
          <w:i/>
        </w:rPr>
        <w:t xml:space="preserve"> Виктория Игоревна</w:t>
      </w:r>
    </w:p>
    <w:p w14:paraId="41C18503" w14:textId="77777777"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14:paraId="3818A50C" w14:textId="77777777" w:rsidR="001315DD" w:rsidRPr="00620B66" w:rsidRDefault="00620B66" w:rsidP="002724D7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 Екатерина Дмитриевна</w:t>
      </w:r>
    </w:p>
    <w:p w14:paraId="248098D9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D50E5D" wp14:editId="3494B5F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8E5A" w14:textId="77777777"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36860483" w14:textId="77777777" w:rsidR="00FA4B32" w:rsidRPr="009271B7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973E93">
        <w:rPr>
          <w:rFonts w:ascii="Times New Roman" w:hAnsi="Times New Roman" w:cs="Times New Roman"/>
        </w:rPr>
        <w:t>202</w:t>
      </w:r>
      <w:r w:rsidR="002C7D8E" w:rsidRPr="00973E93">
        <w:rPr>
          <w:rFonts w:ascii="Times New Roman" w:hAnsi="Times New Roman" w:cs="Times New Roman"/>
        </w:rPr>
        <w:t>4</w:t>
      </w:r>
    </w:p>
    <w:p w14:paraId="360AD7D1" w14:textId="77777777" w:rsidR="00D63F00" w:rsidRDefault="00D63F00" w:rsidP="00D63F00">
      <w:pPr>
        <w:pStyle w:val="a5"/>
        <w:rPr>
          <w:sz w:val="24"/>
          <w:szCs w:val="24"/>
        </w:rPr>
      </w:pPr>
      <w:r w:rsidRPr="00783D14">
        <w:rPr>
          <w:sz w:val="24"/>
          <w:szCs w:val="24"/>
        </w:rPr>
        <w:lastRenderedPageBreak/>
        <w:t>Команда 7ХХХ</w:t>
      </w:r>
    </w:p>
    <w:p w14:paraId="59064963" w14:textId="77777777" w:rsidR="00D63F00" w:rsidRDefault="00D63F00" w:rsidP="00D63F00">
      <w:pPr>
        <w:pStyle w:val="a5"/>
        <w:rPr>
          <w:rFonts w:ascii="Consolas" w:hAnsi="Consolas" w:cstheme="minorBidi"/>
          <w:b/>
          <w:color w:val="334155"/>
          <w:sz w:val="22"/>
          <w:szCs w:val="22"/>
        </w:rPr>
      </w:pPr>
      <w:r w:rsidRPr="005F75C3">
        <w:rPr>
          <w:rFonts w:ascii="Consolas" w:hAnsi="Consolas" w:cstheme="minorBidi"/>
          <w:color w:val="334155"/>
          <w:sz w:val="22"/>
          <w:szCs w:val="22"/>
        </w:rPr>
        <w:t>1 вариант -</w:t>
      </w:r>
      <w:r w:rsidRPr="00783D14">
        <w:rPr>
          <w:rFonts w:ascii="Consolas" w:hAnsi="Consolas" w:cstheme="minorBidi"/>
          <w:color w:val="334155"/>
          <w:sz w:val="22"/>
          <w:szCs w:val="22"/>
        </w:rPr>
        <w:t> </w:t>
      </w:r>
      <w:r w:rsidRPr="005F75C3">
        <w:rPr>
          <w:rFonts w:ascii="Consolas" w:hAnsi="Consolas" w:cstheme="minorBidi"/>
          <w:sz w:val="22"/>
          <w:szCs w:val="22"/>
        </w:rPr>
        <w:t>ЗАГРУЗКА</w:t>
      </w:r>
      <w:r w:rsidRPr="005F75C3">
        <w:rPr>
          <w:rFonts w:ascii="Consolas" w:hAnsi="Consolas" w:cstheme="minorBidi"/>
          <w:color w:val="334155"/>
          <w:sz w:val="22"/>
          <w:szCs w:val="22"/>
        </w:rPr>
        <w:br/>
        <w:t>(записать в аккумулятор содержимое ячейки памяти, на которую указывает адресная часть команды)</w:t>
      </w:r>
    </w:p>
    <w:tbl>
      <w:tblPr>
        <w:tblStyle w:val="af1"/>
        <w:tblW w:w="0" w:type="auto"/>
        <w:tblInd w:w="1378" w:type="dxa"/>
        <w:tblLayout w:type="fixed"/>
        <w:tblLook w:val="04A0" w:firstRow="1" w:lastRow="0" w:firstColumn="1" w:lastColumn="0" w:noHBand="0" w:noVBand="1"/>
      </w:tblPr>
      <w:tblGrid>
        <w:gridCol w:w="1701"/>
        <w:gridCol w:w="2409"/>
        <w:gridCol w:w="3119"/>
      </w:tblGrid>
      <w:tr w:rsidR="00D63F00" w14:paraId="576A62A1" w14:textId="77777777" w:rsidTr="00954272">
        <w:trPr>
          <w:trHeight w:val="205"/>
        </w:trPr>
        <w:tc>
          <w:tcPr>
            <w:tcW w:w="1701" w:type="dxa"/>
          </w:tcPr>
          <w:p w14:paraId="613A3A59" w14:textId="77777777" w:rsidR="00D63F00" w:rsidRPr="00783D14" w:rsidRDefault="00D63F00" w:rsidP="00954272">
            <w:pPr>
              <w:pStyle w:val="a5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783D14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Адрес</w:t>
            </w:r>
          </w:p>
        </w:tc>
        <w:tc>
          <w:tcPr>
            <w:tcW w:w="2409" w:type="dxa"/>
          </w:tcPr>
          <w:p w14:paraId="11DD4AF1" w14:textId="77777777" w:rsidR="00D63F00" w:rsidRPr="00783D14" w:rsidRDefault="00D63F00" w:rsidP="00954272">
            <w:pPr>
              <w:pStyle w:val="a5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783D14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Код команды</w:t>
            </w:r>
          </w:p>
        </w:tc>
        <w:tc>
          <w:tcPr>
            <w:tcW w:w="3119" w:type="dxa"/>
          </w:tcPr>
          <w:p w14:paraId="7190B486" w14:textId="77777777" w:rsidR="00D63F00" w:rsidRPr="00783D14" w:rsidRDefault="00D63F00" w:rsidP="00954272">
            <w:pPr>
              <w:pStyle w:val="a5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783D14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Комментарий</w:t>
            </w:r>
          </w:p>
        </w:tc>
      </w:tr>
      <w:tr w:rsidR="00D63F00" w14:paraId="6822B104" w14:textId="77777777" w:rsidTr="00954272">
        <w:trPr>
          <w:trHeight w:val="205"/>
        </w:trPr>
        <w:tc>
          <w:tcPr>
            <w:tcW w:w="1701" w:type="dxa"/>
          </w:tcPr>
          <w:p w14:paraId="27568E56" w14:textId="77777777" w:rsidR="00D63F00" w:rsidRPr="005730C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B0</w:t>
            </w:r>
          </w:p>
        </w:tc>
        <w:tc>
          <w:tcPr>
            <w:tcW w:w="2409" w:type="dxa"/>
          </w:tcPr>
          <w:p w14:paraId="3E9F3689" w14:textId="77777777" w:rsidR="00D63F00" w:rsidRPr="005730C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5730C3">
              <w:rPr>
                <w:rFonts w:ascii="Consolas" w:hAnsi="Consolas" w:cstheme="minorBidi"/>
                <w:color w:val="334155"/>
                <w:sz w:val="22"/>
                <w:szCs w:val="22"/>
              </w:rPr>
              <w:t>0100</w:t>
            </w:r>
          </w:p>
        </w:tc>
        <w:tc>
          <w:tcPr>
            <w:tcW w:w="3119" w:type="dxa"/>
          </w:tcPr>
          <w:p w14:paraId="7CFBEF92" w14:textId="77777777" w:rsidR="00D63F00" w:rsidRPr="005730C3" w:rsidRDefault="00D63F00" w:rsidP="00954272">
            <w:pPr>
              <w:jc w:val="center"/>
              <w:rPr>
                <w:rFonts w:ascii="Consolas" w:hAnsi="Consolas"/>
                <w:color w:val="334155"/>
              </w:rPr>
            </w:pPr>
            <w:r w:rsidRPr="005730C3">
              <w:rPr>
                <w:rFonts w:ascii="Consolas" w:hAnsi="Consolas"/>
                <w:color w:val="334155"/>
                <w:lang w:val="en-US"/>
              </w:rPr>
              <w:t>РД ==&gt; БР</w:t>
            </w:r>
          </w:p>
        </w:tc>
      </w:tr>
      <w:tr w:rsidR="00D63F00" w14:paraId="74EA3A72" w14:textId="77777777" w:rsidTr="00954272">
        <w:trPr>
          <w:trHeight w:val="205"/>
        </w:trPr>
        <w:tc>
          <w:tcPr>
            <w:tcW w:w="1701" w:type="dxa"/>
          </w:tcPr>
          <w:p w14:paraId="15EDE5C2" w14:textId="77777777" w:rsidR="00D63F00" w:rsidRPr="00783D14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B1</w:t>
            </w:r>
          </w:p>
        </w:tc>
        <w:tc>
          <w:tcPr>
            <w:tcW w:w="2409" w:type="dxa"/>
          </w:tcPr>
          <w:p w14:paraId="62940E41" w14:textId="77777777" w:rsidR="00D63F00" w:rsidRPr="005730C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5730C3">
              <w:rPr>
                <w:rFonts w:ascii="Consolas" w:hAnsi="Consolas" w:cstheme="minorBidi"/>
                <w:color w:val="334155"/>
                <w:sz w:val="22"/>
                <w:szCs w:val="22"/>
              </w:rPr>
              <w:t>4035</w:t>
            </w:r>
          </w:p>
        </w:tc>
        <w:tc>
          <w:tcPr>
            <w:tcW w:w="3119" w:type="dxa"/>
          </w:tcPr>
          <w:p w14:paraId="64F3B817" w14:textId="77777777" w:rsidR="00D63F00" w:rsidRPr="005730C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 xml:space="preserve">     </w:t>
            </w:r>
            <w:r w:rsidRPr="005730C3">
              <w:rPr>
                <w:rFonts w:ascii="Consolas" w:hAnsi="Consolas" w:cstheme="minorBidi"/>
                <w:color w:val="334155"/>
                <w:sz w:val="22"/>
                <w:szCs w:val="22"/>
              </w:rPr>
              <w:t>БР ==&gt; A, N, Z</w:t>
            </w:r>
          </w:p>
        </w:tc>
      </w:tr>
      <w:tr w:rsidR="00D63F00" w14:paraId="362C4000" w14:textId="77777777" w:rsidTr="00954272">
        <w:trPr>
          <w:trHeight w:val="298"/>
        </w:trPr>
        <w:tc>
          <w:tcPr>
            <w:tcW w:w="1701" w:type="dxa"/>
          </w:tcPr>
          <w:p w14:paraId="58D11D6D" w14:textId="77777777" w:rsidR="00D63F00" w:rsidRPr="00783D14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B2</w:t>
            </w:r>
          </w:p>
        </w:tc>
        <w:tc>
          <w:tcPr>
            <w:tcW w:w="2409" w:type="dxa"/>
          </w:tcPr>
          <w:p w14:paraId="6962BBBB" w14:textId="77777777" w:rsidR="00D63F00" w:rsidRPr="005730C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5730C3">
              <w:rPr>
                <w:rFonts w:ascii="Consolas" w:hAnsi="Consolas" w:cstheme="minorBidi"/>
                <w:color w:val="334155"/>
                <w:sz w:val="22"/>
                <w:szCs w:val="22"/>
              </w:rPr>
              <w:t>838</w:t>
            </w: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F</w:t>
            </w:r>
          </w:p>
        </w:tc>
        <w:tc>
          <w:tcPr>
            <w:tcW w:w="3119" w:type="dxa"/>
          </w:tcPr>
          <w:p w14:paraId="0BC8ECAC" w14:textId="77777777" w:rsidR="00D63F00" w:rsidRPr="005730C3" w:rsidRDefault="00D63F00" w:rsidP="00954272">
            <w:pPr>
              <w:jc w:val="center"/>
              <w:rPr>
                <w:rFonts w:ascii="Consolas" w:hAnsi="Consolas"/>
                <w:color w:val="334155"/>
              </w:rPr>
            </w:pPr>
            <w:r w:rsidRPr="005730C3">
              <w:rPr>
                <w:rFonts w:ascii="Consolas" w:hAnsi="Consolas"/>
                <w:color w:val="334155"/>
                <w:lang w:val="en-US"/>
              </w:rPr>
              <w:t>GOTO ПРЕ(8F)</w:t>
            </w:r>
          </w:p>
        </w:tc>
      </w:tr>
      <w:tr w:rsidR="00D63F00" w14:paraId="661311FA" w14:textId="77777777" w:rsidTr="00954272">
        <w:trPr>
          <w:trHeight w:val="205"/>
        </w:trPr>
        <w:tc>
          <w:tcPr>
            <w:tcW w:w="1701" w:type="dxa"/>
          </w:tcPr>
          <w:p w14:paraId="5AA01EB5" w14:textId="77777777" w:rsidR="00D63F00" w:rsidRPr="005730C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B3</w:t>
            </w:r>
          </w:p>
        </w:tc>
        <w:tc>
          <w:tcPr>
            <w:tcW w:w="2409" w:type="dxa"/>
          </w:tcPr>
          <w:p w14:paraId="4BC6F65F" w14:textId="77777777" w:rsidR="00D63F00" w:rsidRPr="005730C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4008</w:t>
            </w:r>
          </w:p>
        </w:tc>
        <w:tc>
          <w:tcPr>
            <w:tcW w:w="3119" w:type="dxa"/>
          </w:tcPr>
          <w:p w14:paraId="2AE67494" w14:textId="77777777" w:rsidR="00D63F00" w:rsidRPr="005730C3" w:rsidRDefault="00D63F00" w:rsidP="00954272">
            <w:pPr>
              <w:jc w:val="center"/>
              <w:rPr>
                <w:rFonts w:ascii="Consolas" w:hAnsi="Consolas"/>
                <w:color w:val="334155"/>
              </w:rPr>
            </w:pPr>
            <w:proofErr w:type="spellStart"/>
            <w:r w:rsidRPr="005730C3">
              <w:rPr>
                <w:rFonts w:ascii="Consolas" w:hAnsi="Consolas"/>
                <w:color w:val="334155"/>
                <w:lang w:val="en-US"/>
              </w:rPr>
              <w:t>Останов</w:t>
            </w:r>
            <w:proofErr w:type="spellEnd"/>
            <w:r w:rsidRPr="005730C3">
              <w:rPr>
                <w:rFonts w:ascii="Consolas" w:hAnsi="Consolas"/>
                <w:color w:val="334155"/>
                <w:lang w:val="en-US"/>
              </w:rPr>
              <w:t xml:space="preserve"> </w:t>
            </w:r>
            <w:proofErr w:type="spellStart"/>
            <w:r w:rsidRPr="005730C3">
              <w:rPr>
                <w:rFonts w:ascii="Consolas" w:hAnsi="Consolas"/>
                <w:color w:val="334155"/>
                <w:lang w:val="en-US"/>
              </w:rPr>
              <w:t>машины</w:t>
            </w:r>
            <w:proofErr w:type="spellEnd"/>
          </w:p>
        </w:tc>
      </w:tr>
    </w:tbl>
    <w:p w14:paraId="37241D58" w14:textId="77777777" w:rsidR="00D63F00" w:rsidRDefault="00D63F00" w:rsidP="00D63F00">
      <w:pPr>
        <w:pStyle w:val="a5"/>
        <w:rPr>
          <w:sz w:val="24"/>
          <w:szCs w:val="24"/>
          <w:lang w:val="en-US"/>
        </w:rPr>
      </w:pPr>
    </w:p>
    <w:p w14:paraId="60D7956A" w14:textId="2EDB52E5" w:rsidR="00D63F00" w:rsidRPr="00D63F00" w:rsidRDefault="00D63F00" w:rsidP="00D63F00">
      <w:pPr>
        <w:pStyle w:val="a5"/>
        <w:spacing w:after="0"/>
        <w:ind w:right="0"/>
        <w:rPr>
          <w:b/>
          <w:bCs w:val="0"/>
        </w:rPr>
      </w:pPr>
      <w:r>
        <w:t>Тестовая программа</w:t>
      </w:r>
    </w:p>
    <w:tbl>
      <w:tblPr>
        <w:tblStyle w:val="af1"/>
        <w:tblW w:w="9634" w:type="dxa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3685"/>
      </w:tblGrid>
      <w:tr w:rsidR="00D63F00" w14:paraId="10B2B373" w14:textId="77777777" w:rsidTr="00954272">
        <w:tc>
          <w:tcPr>
            <w:tcW w:w="1838" w:type="dxa"/>
          </w:tcPr>
          <w:p w14:paraId="498BE8BC" w14:textId="77777777" w:rsidR="00D63F00" w:rsidRPr="001E61FB" w:rsidRDefault="00D63F00" w:rsidP="00954272">
            <w:pPr>
              <w:pStyle w:val="a5"/>
              <w:spacing w:after="0"/>
              <w:ind w:right="0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1E61FB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Адрес</w:t>
            </w:r>
          </w:p>
        </w:tc>
        <w:tc>
          <w:tcPr>
            <w:tcW w:w="1985" w:type="dxa"/>
          </w:tcPr>
          <w:p w14:paraId="176C5D59" w14:textId="77777777" w:rsidR="00D63F00" w:rsidRPr="001E61FB" w:rsidRDefault="00D63F00" w:rsidP="00954272">
            <w:pPr>
              <w:pStyle w:val="a5"/>
              <w:spacing w:after="0"/>
              <w:ind w:right="0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1E61FB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Код команды</w:t>
            </w:r>
          </w:p>
        </w:tc>
        <w:tc>
          <w:tcPr>
            <w:tcW w:w="2126" w:type="dxa"/>
          </w:tcPr>
          <w:p w14:paraId="3345EC22" w14:textId="77777777" w:rsidR="00D63F00" w:rsidRPr="001E61FB" w:rsidRDefault="00D63F00" w:rsidP="00954272">
            <w:pPr>
              <w:pStyle w:val="a5"/>
              <w:spacing w:after="0"/>
              <w:ind w:right="0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1E61FB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Мнемоника</w:t>
            </w:r>
          </w:p>
        </w:tc>
        <w:tc>
          <w:tcPr>
            <w:tcW w:w="3685" w:type="dxa"/>
          </w:tcPr>
          <w:p w14:paraId="1C80B529" w14:textId="77777777" w:rsidR="00D63F00" w:rsidRPr="001E61FB" w:rsidRDefault="00D63F00" w:rsidP="00954272">
            <w:pPr>
              <w:pStyle w:val="a5"/>
              <w:spacing w:after="0"/>
              <w:ind w:right="0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1E61FB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Комментарий</w:t>
            </w:r>
          </w:p>
        </w:tc>
      </w:tr>
      <w:tr w:rsidR="00D63F00" w14:paraId="43EAA965" w14:textId="77777777" w:rsidTr="00954272">
        <w:tc>
          <w:tcPr>
            <w:tcW w:w="1838" w:type="dxa"/>
          </w:tcPr>
          <w:p w14:paraId="329AF62E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0010</w:t>
            </w:r>
          </w:p>
        </w:tc>
        <w:tc>
          <w:tcPr>
            <w:tcW w:w="1985" w:type="dxa"/>
          </w:tcPr>
          <w:p w14:paraId="7DE30D69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FFFF</w:t>
            </w:r>
          </w:p>
        </w:tc>
        <w:tc>
          <w:tcPr>
            <w:tcW w:w="2126" w:type="dxa"/>
          </w:tcPr>
          <w:p w14:paraId="0A867906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HZF</w:t>
            </w:r>
          </w:p>
        </w:tc>
        <w:tc>
          <w:tcPr>
            <w:tcW w:w="3685" w:type="dxa"/>
          </w:tcPr>
          <w:p w14:paraId="63DD82AA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Исходные данные</w:t>
            </w:r>
          </w:p>
        </w:tc>
      </w:tr>
      <w:tr w:rsidR="00D63F00" w14:paraId="3C56A57E" w14:textId="77777777" w:rsidTr="00954272">
        <w:tc>
          <w:tcPr>
            <w:tcW w:w="1838" w:type="dxa"/>
          </w:tcPr>
          <w:p w14:paraId="1C716847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0011</w:t>
            </w:r>
          </w:p>
        </w:tc>
        <w:tc>
          <w:tcPr>
            <w:tcW w:w="1985" w:type="dxa"/>
          </w:tcPr>
          <w:p w14:paraId="45BA2470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0000</w:t>
            </w:r>
          </w:p>
        </w:tc>
        <w:tc>
          <w:tcPr>
            <w:tcW w:w="2126" w:type="dxa"/>
          </w:tcPr>
          <w:p w14:paraId="1114C2D1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ISZ 000</w:t>
            </w:r>
          </w:p>
        </w:tc>
        <w:tc>
          <w:tcPr>
            <w:tcW w:w="3685" w:type="dxa"/>
            <w:vMerge w:val="restart"/>
          </w:tcPr>
          <w:p w14:paraId="64829581" w14:textId="77777777" w:rsidR="00D63F00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</w:p>
          <w:p w14:paraId="00AE5DF1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Ячейки для данных программы</w:t>
            </w:r>
          </w:p>
        </w:tc>
      </w:tr>
      <w:tr w:rsidR="00D63F00" w14:paraId="08219D46" w14:textId="77777777" w:rsidTr="00954272">
        <w:tc>
          <w:tcPr>
            <w:tcW w:w="1838" w:type="dxa"/>
          </w:tcPr>
          <w:p w14:paraId="63179C6D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0012</w:t>
            </w:r>
          </w:p>
        </w:tc>
        <w:tc>
          <w:tcPr>
            <w:tcW w:w="1985" w:type="dxa"/>
          </w:tcPr>
          <w:p w14:paraId="1BD8FC1C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0000</w:t>
            </w:r>
          </w:p>
        </w:tc>
        <w:tc>
          <w:tcPr>
            <w:tcW w:w="2126" w:type="dxa"/>
          </w:tcPr>
          <w:p w14:paraId="6E4C70F9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ISZ 000</w:t>
            </w:r>
          </w:p>
        </w:tc>
        <w:tc>
          <w:tcPr>
            <w:tcW w:w="3685" w:type="dxa"/>
            <w:vMerge/>
          </w:tcPr>
          <w:p w14:paraId="0596E025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</w:p>
        </w:tc>
      </w:tr>
      <w:tr w:rsidR="00D63F00" w14:paraId="0B20E8B3" w14:textId="77777777" w:rsidTr="00954272">
        <w:tc>
          <w:tcPr>
            <w:tcW w:w="1838" w:type="dxa"/>
          </w:tcPr>
          <w:p w14:paraId="0C9B31E4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0013</w:t>
            </w:r>
          </w:p>
        </w:tc>
        <w:tc>
          <w:tcPr>
            <w:tcW w:w="1985" w:type="dxa"/>
          </w:tcPr>
          <w:p w14:paraId="38D5B8CB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0000</w:t>
            </w:r>
          </w:p>
        </w:tc>
        <w:tc>
          <w:tcPr>
            <w:tcW w:w="2126" w:type="dxa"/>
          </w:tcPr>
          <w:p w14:paraId="7A1F09BA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ISZ 000</w:t>
            </w:r>
          </w:p>
        </w:tc>
        <w:tc>
          <w:tcPr>
            <w:tcW w:w="3685" w:type="dxa"/>
            <w:vMerge/>
          </w:tcPr>
          <w:p w14:paraId="13C51770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</w:p>
        </w:tc>
      </w:tr>
      <w:tr w:rsidR="00D63F00" w14:paraId="5ED0E6BC" w14:textId="77777777" w:rsidTr="00954272">
        <w:tc>
          <w:tcPr>
            <w:tcW w:w="1838" w:type="dxa"/>
          </w:tcPr>
          <w:p w14:paraId="088BD9AC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0014</w:t>
            </w:r>
          </w:p>
        </w:tc>
        <w:tc>
          <w:tcPr>
            <w:tcW w:w="1985" w:type="dxa"/>
          </w:tcPr>
          <w:p w14:paraId="782A4943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F200 +</w:t>
            </w:r>
          </w:p>
        </w:tc>
        <w:tc>
          <w:tcPr>
            <w:tcW w:w="2126" w:type="dxa"/>
          </w:tcPr>
          <w:p w14:paraId="09498EDF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CLA</w:t>
            </w:r>
          </w:p>
        </w:tc>
        <w:tc>
          <w:tcPr>
            <w:tcW w:w="3685" w:type="dxa"/>
          </w:tcPr>
          <w:p w14:paraId="65FABA7B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0 -&gt; A</w:t>
            </w:r>
          </w:p>
        </w:tc>
      </w:tr>
      <w:tr w:rsidR="00D63F00" w14:paraId="2B6144D0" w14:textId="77777777" w:rsidTr="00954272">
        <w:tc>
          <w:tcPr>
            <w:tcW w:w="1838" w:type="dxa"/>
          </w:tcPr>
          <w:p w14:paraId="0F30A346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0015</w:t>
            </w:r>
          </w:p>
        </w:tc>
        <w:tc>
          <w:tcPr>
            <w:tcW w:w="1985" w:type="dxa"/>
          </w:tcPr>
          <w:p w14:paraId="57F47A43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7010</w:t>
            </w:r>
          </w:p>
        </w:tc>
        <w:tc>
          <w:tcPr>
            <w:tcW w:w="2126" w:type="dxa"/>
          </w:tcPr>
          <w:p w14:paraId="59034144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HZA7 010</w:t>
            </w:r>
          </w:p>
        </w:tc>
        <w:tc>
          <w:tcPr>
            <w:tcW w:w="3685" w:type="dxa"/>
          </w:tcPr>
          <w:p w14:paraId="6CEBC13D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</w:p>
        </w:tc>
      </w:tr>
      <w:tr w:rsidR="00D63F00" w14:paraId="059CA152" w14:textId="77777777" w:rsidTr="00954272">
        <w:tc>
          <w:tcPr>
            <w:tcW w:w="1838" w:type="dxa"/>
          </w:tcPr>
          <w:p w14:paraId="4D999895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0016</w:t>
            </w:r>
          </w:p>
        </w:tc>
        <w:tc>
          <w:tcPr>
            <w:tcW w:w="1985" w:type="dxa"/>
          </w:tcPr>
          <w:p w14:paraId="187F6EBD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3011</w:t>
            </w:r>
          </w:p>
        </w:tc>
        <w:tc>
          <w:tcPr>
            <w:tcW w:w="2126" w:type="dxa"/>
          </w:tcPr>
          <w:p w14:paraId="6BC7FDA2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MOV 011</w:t>
            </w:r>
          </w:p>
        </w:tc>
        <w:tc>
          <w:tcPr>
            <w:tcW w:w="3685" w:type="dxa"/>
          </w:tcPr>
          <w:p w14:paraId="725A19CC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(A) -&gt; 011</w:t>
            </w:r>
          </w:p>
        </w:tc>
      </w:tr>
      <w:tr w:rsidR="00D63F00" w14:paraId="094D88ED" w14:textId="77777777" w:rsidTr="00954272">
        <w:tc>
          <w:tcPr>
            <w:tcW w:w="1838" w:type="dxa"/>
          </w:tcPr>
          <w:p w14:paraId="64E58427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0017</w:t>
            </w:r>
          </w:p>
        </w:tc>
        <w:tc>
          <w:tcPr>
            <w:tcW w:w="1985" w:type="dxa"/>
          </w:tcPr>
          <w:p w14:paraId="540BC34E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B01A</w:t>
            </w:r>
          </w:p>
        </w:tc>
        <w:tc>
          <w:tcPr>
            <w:tcW w:w="2126" w:type="dxa"/>
          </w:tcPr>
          <w:p w14:paraId="625059D5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BEQ 01A</w:t>
            </w:r>
          </w:p>
        </w:tc>
        <w:tc>
          <w:tcPr>
            <w:tcW w:w="3685" w:type="dxa"/>
          </w:tcPr>
          <w:p w14:paraId="3F9319B2" w14:textId="77777777" w:rsidR="00D63F00" w:rsidRPr="00732559" w:rsidRDefault="00D63F00" w:rsidP="00D63F00">
            <w:pPr>
              <w:spacing w:after="80"/>
              <w:ind w:right="567"/>
              <w:jc w:val="center"/>
              <w:rPr>
                <w:rFonts w:ascii="Consolas" w:hAnsi="Consolas"/>
                <w:color w:val="334155"/>
              </w:rPr>
            </w:pPr>
            <w:r w:rsidRPr="00732559">
              <w:rPr>
                <w:rFonts w:ascii="Consolas" w:hAnsi="Consolas"/>
                <w:color w:val="334155"/>
              </w:rPr>
              <w:t>ЕСЛИ (</w:t>
            </w:r>
            <w:r w:rsidRPr="00732559">
              <w:rPr>
                <w:rFonts w:ascii="Consolas" w:hAnsi="Consolas"/>
                <w:color w:val="334155"/>
                <w:lang w:val="en-US"/>
              </w:rPr>
              <w:t>A</w:t>
            </w:r>
            <w:r w:rsidRPr="00732559">
              <w:rPr>
                <w:rFonts w:ascii="Consolas" w:hAnsi="Consolas"/>
                <w:color w:val="334155"/>
              </w:rPr>
              <w:t xml:space="preserve">) = 0 и (С) = 0, то </w:t>
            </w:r>
            <w:r>
              <w:rPr>
                <w:rFonts w:ascii="Consolas" w:hAnsi="Consolas"/>
                <w:color w:val="334155"/>
              </w:rPr>
              <w:t>01А</w:t>
            </w:r>
            <w:r w:rsidRPr="00732559">
              <w:rPr>
                <w:rFonts w:ascii="Consolas" w:hAnsi="Consolas"/>
                <w:color w:val="334155"/>
              </w:rPr>
              <w:t xml:space="preserve"> -&gt; СК</w:t>
            </w:r>
          </w:p>
        </w:tc>
      </w:tr>
      <w:tr w:rsidR="00D63F00" w14:paraId="364B4086" w14:textId="77777777" w:rsidTr="00954272">
        <w:tc>
          <w:tcPr>
            <w:tcW w:w="1838" w:type="dxa"/>
          </w:tcPr>
          <w:p w14:paraId="7E8A959B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0018</w:t>
            </w:r>
          </w:p>
        </w:tc>
        <w:tc>
          <w:tcPr>
            <w:tcW w:w="1985" w:type="dxa"/>
          </w:tcPr>
          <w:p w14:paraId="259A4D47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3013</w:t>
            </w:r>
          </w:p>
        </w:tc>
        <w:tc>
          <w:tcPr>
            <w:tcW w:w="2126" w:type="dxa"/>
          </w:tcPr>
          <w:p w14:paraId="2B935AE9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MOV 013</w:t>
            </w:r>
          </w:p>
        </w:tc>
        <w:tc>
          <w:tcPr>
            <w:tcW w:w="3685" w:type="dxa"/>
          </w:tcPr>
          <w:p w14:paraId="4F136660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(A) -&gt; 013</w:t>
            </w:r>
          </w:p>
        </w:tc>
      </w:tr>
      <w:tr w:rsidR="00D63F00" w14:paraId="2343630A" w14:textId="77777777" w:rsidTr="00954272">
        <w:tc>
          <w:tcPr>
            <w:tcW w:w="1838" w:type="dxa"/>
          </w:tcPr>
          <w:p w14:paraId="7FF731BD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0019</w:t>
            </w:r>
          </w:p>
        </w:tc>
        <w:tc>
          <w:tcPr>
            <w:tcW w:w="1985" w:type="dxa"/>
          </w:tcPr>
          <w:p w14:paraId="493C106D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C01C</w:t>
            </w:r>
          </w:p>
        </w:tc>
        <w:tc>
          <w:tcPr>
            <w:tcW w:w="2126" w:type="dxa"/>
          </w:tcPr>
          <w:p w14:paraId="204F0DAD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BR 01C</w:t>
            </w:r>
          </w:p>
        </w:tc>
        <w:tc>
          <w:tcPr>
            <w:tcW w:w="3685" w:type="dxa"/>
          </w:tcPr>
          <w:p w14:paraId="13CC64CA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(01С) -&gt; СК</w:t>
            </w:r>
          </w:p>
        </w:tc>
      </w:tr>
      <w:tr w:rsidR="00D63F00" w14:paraId="2D2772E0" w14:textId="77777777" w:rsidTr="00954272">
        <w:tc>
          <w:tcPr>
            <w:tcW w:w="1838" w:type="dxa"/>
          </w:tcPr>
          <w:p w14:paraId="6B3B3F50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001A</w:t>
            </w:r>
          </w:p>
        </w:tc>
        <w:tc>
          <w:tcPr>
            <w:tcW w:w="1985" w:type="dxa"/>
          </w:tcPr>
          <w:p w14:paraId="5AF8C13E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F800</w:t>
            </w:r>
          </w:p>
        </w:tc>
        <w:tc>
          <w:tcPr>
            <w:tcW w:w="2126" w:type="dxa"/>
          </w:tcPr>
          <w:p w14:paraId="141A57FE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INC</w:t>
            </w:r>
          </w:p>
        </w:tc>
        <w:tc>
          <w:tcPr>
            <w:tcW w:w="3685" w:type="dxa"/>
          </w:tcPr>
          <w:p w14:paraId="51AE7766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(A) + 1 -&gt; A</w:t>
            </w:r>
          </w:p>
        </w:tc>
      </w:tr>
      <w:tr w:rsidR="00D63F00" w14:paraId="3A413BD0" w14:textId="77777777" w:rsidTr="00954272">
        <w:tc>
          <w:tcPr>
            <w:tcW w:w="1838" w:type="dxa"/>
          </w:tcPr>
          <w:p w14:paraId="5D6EC7A7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001B</w:t>
            </w:r>
          </w:p>
        </w:tc>
        <w:tc>
          <w:tcPr>
            <w:tcW w:w="1985" w:type="dxa"/>
          </w:tcPr>
          <w:p w14:paraId="7DEE280F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3012</w:t>
            </w:r>
          </w:p>
        </w:tc>
        <w:tc>
          <w:tcPr>
            <w:tcW w:w="2126" w:type="dxa"/>
          </w:tcPr>
          <w:p w14:paraId="3483B1D9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MOV 012</w:t>
            </w:r>
          </w:p>
        </w:tc>
        <w:tc>
          <w:tcPr>
            <w:tcW w:w="3685" w:type="dxa"/>
          </w:tcPr>
          <w:p w14:paraId="3B4AA8F9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(A) -&gt; 012</w:t>
            </w:r>
          </w:p>
        </w:tc>
      </w:tr>
      <w:tr w:rsidR="00D63F00" w14:paraId="130D665B" w14:textId="77777777" w:rsidTr="00954272">
        <w:tc>
          <w:tcPr>
            <w:tcW w:w="1838" w:type="dxa"/>
          </w:tcPr>
          <w:p w14:paraId="73A06EDB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001C</w:t>
            </w:r>
          </w:p>
        </w:tc>
        <w:tc>
          <w:tcPr>
            <w:tcW w:w="1985" w:type="dxa"/>
          </w:tcPr>
          <w:p w14:paraId="6CC9AEA8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F000</w:t>
            </w:r>
          </w:p>
        </w:tc>
        <w:tc>
          <w:tcPr>
            <w:tcW w:w="2126" w:type="dxa"/>
          </w:tcPr>
          <w:p w14:paraId="103E60D7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HLT</w:t>
            </w:r>
          </w:p>
        </w:tc>
        <w:tc>
          <w:tcPr>
            <w:tcW w:w="3685" w:type="dxa"/>
          </w:tcPr>
          <w:p w14:paraId="4415CAAF" w14:textId="77777777" w:rsidR="00D63F00" w:rsidRPr="00732559" w:rsidRDefault="00D63F00" w:rsidP="00D63F00">
            <w:pPr>
              <w:pStyle w:val="a5"/>
              <w:jc w:val="center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Остановка операций</w:t>
            </w:r>
          </w:p>
        </w:tc>
      </w:tr>
    </w:tbl>
    <w:p w14:paraId="51E1DB14" w14:textId="690428E6" w:rsidR="00D63F00" w:rsidRDefault="00D63F00" w:rsidP="00D63F00">
      <w:pPr>
        <w:pStyle w:val="a5"/>
        <w:spacing w:after="0"/>
        <w:ind w:right="0"/>
        <w:rPr>
          <w:sz w:val="24"/>
        </w:rPr>
      </w:pPr>
    </w:p>
    <w:p w14:paraId="5ACC7991" w14:textId="30131701" w:rsidR="00D63F00" w:rsidRDefault="00D63F00" w:rsidP="00D63F00">
      <w:pPr>
        <w:pStyle w:val="a5"/>
        <w:spacing w:after="0"/>
        <w:ind w:right="0"/>
      </w:pPr>
      <w:r w:rsidRPr="00D63F00">
        <w:t>Таблица трассировки</w:t>
      </w:r>
    </w:p>
    <w:p w14:paraId="46FD608D" w14:textId="5F833DDD" w:rsidR="00D63F00" w:rsidRPr="00D63F00" w:rsidRDefault="00AC384B" w:rsidP="00D63F00">
      <w:pPr>
        <w:pStyle w:val="a5"/>
        <w:spacing w:after="0"/>
        <w:ind w:right="0"/>
        <w:rPr>
          <w:sz w:val="24"/>
          <w:szCs w:val="24"/>
        </w:rPr>
      </w:pPr>
      <w:r>
        <w:rPr>
          <w:sz w:val="24"/>
          <w:szCs w:val="24"/>
        </w:rPr>
        <w:t>Решения</w:t>
      </w:r>
      <w:r w:rsidR="00D63F00" w:rsidRPr="00D63F00">
        <w:rPr>
          <w:sz w:val="24"/>
          <w:szCs w:val="24"/>
        </w:rPr>
        <w:t>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664"/>
        <w:gridCol w:w="624"/>
        <w:gridCol w:w="611"/>
        <w:gridCol w:w="664"/>
        <w:gridCol w:w="664"/>
        <w:gridCol w:w="624"/>
        <w:gridCol w:w="264"/>
        <w:gridCol w:w="732"/>
        <w:gridCol w:w="1307"/>
      </w:tblGrid>
      <w:tr w:rsidR="00D63F00" w:rsidRPr="00D63F00" w14:paraId="7EC44E81" w14:textId="77777777" w:rsidTr="00D63F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88E7C" w14:textId="5E58A80B" w:rsidR="00D63F00" w:rsidRPr="00D63F00" w:rsidRDefault="00D63F00" w:rsidP="00D63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</w:rPr>
              <w:br w:type="page"/>
            </w:r>
            <w:proofErr w:type="spellStart"/>
            <w:r w:rsidRPr="00D63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EECC3" w14:textId="77777777" w:rsidR="00D63F00" w:rsidRPr="00D63F00" w:rsidRDefault="00D63F00" w:rsidP="00D63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DB3C8" w14:textId="77777777" w:rsidR="00D63F00" w:rsidRPr="00D63F00" w:rsidRDefault="00D63F00" w:rsidP="00D63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6C950" w14:textId="77777777" w:rsidR="00D63F00" w:rsidRPr="00D63F00" w:rsidRDefault="00D63F00" w:rsidP="00D63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5CABE" w14:textId="77777777" w:rsidR="00D63F00" w:rsidRPr="00D63F00" w:rsidRDefault="00D63F00" w:rsidP="00D63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FBC35" w14:textId="77777777" w:rsidR="00D63F00" w:rsidRPr="00D63F00" w:rsidRDefault="00D63F00" w:rsidP="00D63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40748" w14:textId="77777777" w:rsidR="00D63F00" w:rsidRPr="00D63F00" w:rsidRDefault="00D63F00" w:rsidP="00D63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840AE" w14:textId="77777777" w:rsidR="00D63F00" w:rsidRPr="00D63F00" w:rsidRDefault="00D63F00" w:rsidP="00D63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61FC9" w14:textId="77777777" w:rsidR="00D63F00" w:rsidRPr="00D63F00" w:rsidRDefault="00D63F00" w:rsidP="00D63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E5449" w14:textId="77777777" w:rsidR="00D63F00" w:rsidRPr="00D63F00" w:rsidRDefault="00D63F00" w:rsidP="00D63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Новый код</w:t>
            </w:r>
          </w:p>
        </w:tc>
      </w:tr>
      <w:tr w:rsidR="00D63F00" w:rsidRPr="00D63F00" w14:paraId="1297B722" w14:textId="77777777" w:rsidTr="00D63F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4B0D6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0D2E3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743CE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0FAB2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E55BC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BC351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0F934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5269D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F7565D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0B8F4E4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63F00" w:rsidRPr="00D63F00" w14:paraId="6250C34C" w14:textId="77777777" w:rsidTr="00D63F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940D5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90F09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29613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42D85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32042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94EC1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F2697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85EF3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9F5FEE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22FE428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63F00" w:rsidRPr="00D63F00" w14:paraId="3F3C3851" w14:textId="77777777" w:rsidTr="00D63F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1229C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99901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FAF81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CB02B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F4652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9BCCA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C54BE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BE22D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0BA94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29E9F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</w:tr>
      <w:tr w:rsidR="00D63F00" w:rsidRPr="00D63F00" w14:paraId="14909C13" w14:textId="77777777" w:rsidTr="00D63F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94D40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55137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970F7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F803B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742BC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7DDF8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B4B5C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6E135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EAB7D3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49AE003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63F00" w:rsidRPr="00D63F00" w14:paraId="1D2CC33D" w14:textId="77777777" w:rsidTr="00D63F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0353C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6F858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0EA1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7F4FB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E0763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E68BD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4D33B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85D97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B5DEC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EE825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</w:tr>
      <w:tr w:rsidR="00D63F00" w:rsidRPr="00D63F00" w14:paraId="329F08DE" w14:textId="77777777" w:rsidTr="00D63F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AAEEF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5F45F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CA96B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C3D99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3D440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26189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486C9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38178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7AB820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4F6942A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63F00" w:rsidRPr="00D63F00" w14:paraId="77CB837D" w14:textId="77777777" w:rsidTr="00D63F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3FEFF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A4803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990F4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AAFD6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8A4B9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409F9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F7B35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693B9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BDD029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8E79853" w14:textId="77777777" w:rsidR="00D63F00" w:rsidRPr="00D63F00" w:rsidRDefault="00D63F00" w:rsidP="00D6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FA1FF28" w14:textId="6BBE10C1" w:rsidR="00D63F00" w:rsidRDefault="00AC384B">
      <w:pPr>
        <w:rPr>
          <w:rFonts w:ascii="Times New Roman" w:hAnsi="Times New Roman" w:cstheme="majorBidi"/>
          <w:bCs/>
          <w:color w:val="000000" w:themeColor="text1"/>
          <w:sz w:val="24"/>
          <w:szCs w:val="28"/>
        </w:rPr>
      </w:pPr>
      <w:r w:rsidRPr="000B1558">
        <w:rPr>
          <w:rFonts w:ascii="Times New Roman" w:hAnsi="Times New Roman" w:cstheme="majorBidi"/>
          <w:bCs/>
          <w:color w:val="000000" w:themeColor="text1"/>
          <w:sz w:val="24"/>
          <w:szCs w:val="24"/>
        </w:rPr>
        <w:t>Микрокоманды</w:t>
      </w:r>
      <w:r w:rsidR="00D63F00">
        <w:rPr>
          <w:rFonts w:ascii="Times New Roman" w:hAnsi="Times New Roman" w:cstheme="majorBidi"/>
          <w:bCs/>
          <w:color w:val="000000" w:themeColor="text1"/>
          <w:sz w:val="24"/>
          <w:szCs w:val="28"/>
        </w:rPr>
        <w:t>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537"/>
        <w:gridCol w:w="425"/>
        <w:gridCol w:w="425"/>
        <w:gridCol w:w="537"/>
        <w:gridCol w:w="537"/>
        <w:gridCol w:w="537"/>
        <w:gridCol w:w="207"/>
        <w:gridCol w:w="537"/>
        <w:gridCol w:w="235"/>
        <w:gridCol w:w="202"/>
        <w:gridCol w:w="646"/>
      </w:tblGrid>
      <w:tr w:rsidR="00AC384B" w14:paraId="3D472E11" w14:textId="77777777" w:rsidTr="000B15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99B7" w14:textId="77777777" w:rsidR="00AC384B" w:rsidRDefault="00AC384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СчМК</w:t>
            </w:r>
            <w:proofErr w:type="spellEnd"/>
            <w:r>
              <w:rPr>
                <w:b/>
                <w:bCs/>
              </w:rPr>
              <w:t xml:space="preserve"> до выборки 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7A8AB" w14:textId="77777777" w:rsidR="00AC384B" w:rsidRDefault="00AC3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E81E3" w14:textId="77777777" w:rsidR="00AC384B" w:rsidRDefault="00AC3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9AC2B" w14:textId="77777777" w:rsidR="00AC384B" w:rsidRDefault="00AC3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ECB23" w14:textId="77777777" w:rsidR="00AC384B" w:rsidRDefault="00AC3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3A535" w14:textId="77777777" w:rsidR="00AC384B" w:rsidRDefault="00AC3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58B2B" w14:textId="77777777" w:rsidR="00AC384B" w:rsidRDefault="00AC3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8B936" w14:textId="77777777" w:rsidR="00AC384B" w:rsidRDefault="00AC3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6364E" w14:textId="77777777" w:rsidR="00AC384B" w:rsidRDefault="00AC3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E1CF0" w14:textId="77777777" w:rsidR="00AC384B" w:rsidRDefault="00AC3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8EB6C" w14:textId="77777777" w:rsidR="00AC384B" w:rsidRDefault="00AC38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C459B" w14:textId="77777777" w:rsidR="00AC384B" w:rsidRDefault="00AC384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СчМК</w:t>
            </w:r>
            <w:proofErr w:type="spellEnd"/>
          </w:p>
        </w:tc>
      </w:tr>
      <w:tr w:rsidR="00AC384B" w14:paraId="363BB671" w14:textId="77777777" w:rsidTr="000B15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D127D" w14:textId="77777777" w:rsidR="00AC384B" w:rsidRDefault="00AC384B">
            <w:r>
              <w:t>0B0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F4C5" w14:textId="77777777" w:rsidR="00AC384B" w:rsidRDefault="00AC384B">
            <w: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CD53F" w14:textId="77777777" w:rsidR="00AC384B" w:rsidRDefault="00AC384B">
            <w: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DCE1F" w14:textId="77777777" w:rsidR="00AC384B" w:rsidRDefault="00AC384B">
            <w: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94BF7" w14:textId="77777777" w:rsidR="00AC384B" w:rsidRDefault="00AC384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3E7E5" w14:textId="77777777" w:rsidR="00AC384B" w:rsidRDefault="00AC384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419A0" w14:textId="77777777" w:rsidR="00AC384B" w:rsidRDefault="00AC384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FC5F" w14:textId="77777777" w:rsidR="00AC384B" w:rsidRDefault="00AC384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99BE8" w14:textId="77777777" w:rsidR="00AC384B" w:rsidRDefault="00AC384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EF37E" w14:textId="77777777" w:rsidR="00AC384B" w:rsidRDefault="00AC384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FE4F2" w14:textId="77777777" w:rsidR="00AC384B" w:rsidRDefault="00AC384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EC5EB" w14:textId="77777777" w:rsidR="00AC384B" w:rsidRDefault="00AC384B">
            <w:r>
              <w:t>0B1</w:t>
            </w:r>
          </w:p>
        </w:tc>
      </w:tr>
      <w:tr w:rsidR="00AC384B" w14:paraId="452A3190" w14:textId="77777777" w:rsidTr="000B15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2E05F" w14:textId="77777777" w:rsidR="00AC384B" w:rsidRDefault="00AC384B">
            <w:r>
              <w:lastRenderedPageBreak/>
              <w:t>0B1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675C0" w14:textId="77777777" w:rsidR="00AC384B" w:rsidRDefault="00AC384B">
            <w:r>
              <w:t>4035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02D67" w14:textId="77777777" w:rsidR="00AC384B" w:rsidRDefault="00AC384B">
            <w: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A9C69" w14:textId="77777777" w:rsidR="00AC384B" w:rsidRDefault="00AC384B">
            <w: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F59BD" w14:textId="77777777" w:rsidR="00AC384B" w:rsidRDefault="00AC384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2693A" w14:textId="77777777" w:rsidR="00AC384B" w:rsidRDefault="00AC384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B8713" w14:textId="77777777" w:rsidR="00AC384B" w:rsidRDefault="00AC384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9B5CC" w14:textId="77777777" w:rsidR="00AC384B" w:rsidRDefault="00AC384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04168" w14:textId="77777777" w:rsidR="00AC384B" w:rsidRDefault="00AC384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9F4A4" w14:textId="77777777" w:rsidR="00AC384B" w:rsidRDefault="00AC384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B2AD1" w14:textId="77777777" w:rsidR="00AC384B" w:rsidRDefault="00AC384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67BDB" w14:textId="77777777" w:rsidR="00AC384B" w:rsidRDefault="00AC384B">
            <w:r>
              <w:t>0B2</w:t>
            </w:r>
          </w:p>
        </w:tc>
      </w:tr>
      <w:tr w:rsidR="00AC384B" w14:paraId="462DF06F" w14:textId="77777777" w:rsidTr="000B15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C3335" w14:textId="77777777" w:rsidR="00AC384B" w:rsidRDefault="00AC384B">
            <w:r>
              <w:t>0B2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5668D" w14:textId="77777777" w:rsidR="00AC384B" w:rsidRDefault="00AC384B">
            <w: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BF117" w14:textId="77777777" w:rsidR="00AC384B" w:rsidRDefault="00AC384B">
            <w: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CA5DF" w14:textId="77777777" w:rsidR="00AC384B" w:rsidRDefault="00AC384B">
            <w: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41D6D" w14:textId="77777777" w:rsidR="00AC384B" w:rsidRDefault="00AC384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9A808" w14:textId="77777777" w:rsidR="00AC384B" w:rsidRDefault="00AC384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FEEAE" w14:textId="77777777" w:rsidR="00AC384B" w:rsidRDefault="00AC384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476C2" w14:textId="77777777" w:rsidR="00AC384B" w:rsidRDefault="00AC384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CB962" w14:textId="77777777" w:rsidR="00AC384B" w:rsidRDefault="00AC384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0B454" w14:textId="77777777" w:rsidR="00AC384B" w:rsidRDefault="00AC384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2B82E" w14:textId="77777777" w:rsidR="00AC384B" w:rsidRDefault="00AC384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0A95C" w14:textId="77777777" w:rsidR="00AC384B" w:rsidRDefault="00AC384B">
            <w:r>
              <w:t>08F</w:t>
            </w:r>
          </w:p>
        </w:tc>
      </w:tr>
    </w:tbl>
    <w:p w14:paraId="7A3EBCC0" w14:textId="77777777" w:rsidR="00D63F00" w:rsidRPr="00BD2A3A" w:rsidRDefault="00D63F00">
      <w:pPr>
        <w:rPr>
          <w:rFonts w:ascii="Times New Roman" w:hAnsi="Times New Roman" w:cstheme="majorBidi"/>
          <w:bCs/>
          <w:color w:val="000000" w:themeColor="text1"/>
          <w:sz w:val="24"/>
          <w:szCs w:val="28"/>
        </w:rPr>
      </w:pPr>
      <w:r w:rsidRPr="00BD2A3A">
        <w:rPr>
          <w:rFonts w:ascii="Times New Roman" w:hAnsi="Times New Roman" w:cstheme="majorBidi"/>
          <w:bCs/>
          <w:color w:val="000000" w:themeColor="text1"/>
          <w:sz w:val="24"/>
          <w:szCs w:val="28"/>
        </w:rPr>
        <w:br w:type="page"/>
      </w:r>
    </w:p>
    <w:p w14:paraId="5F7019FA" w14:textId="0A33A49C" w:rsidR="00D63F00" w:rsidRDefault="00D63F00" w:rsidP="00D63F00">
      <w:pPr>
        <w:pStyle w:val="a5"/>
        <w:rPr>
          <w:sz w:val="24"/>
          <w:szCs w:val="24"/>
        </w:rPr>
      </w:pPr>
      <w:r w:rsidRPr="00783D14">
        <w:rPr>
          <w:sz w:val="24"/>
          <w:szCs w:val="24"/>
        </w:rPr>
        <w:lastRenderedPageBreak/>
        <w:t xml:space="preserve">Команда </w:t>
      </w:r>
      <w:r>
        <w:rPr>
          <w:sz w:val="24"/>
          <w:szCs w:val="24"/>
        </w:rPr>
        <w:t>D</w:t>
      </w:r>
      <w:r w:rsidRPr="00783D14">
        <w:rPr>
          <w:sz w:val="24"/>
          <w:szCs w:val="24"/>
        </w:rPr>
        <w:t>ХХХ</w:t>
      </w:r>
    </w:p>
    <w:p w14:paraId="6AA168CE" w14:textId="77777777" w:rsidR="00D63F00" w:rsidRDefault="00D63F00" w:rsidP="00D63F00">
      <w:pPr>
        <w:pStyle w:val="a5"/>
        <w:rPr>
          <w:rFonts w:ascii="Consolas" w:hAnsi="Consolas" w:cstheme="minorBidi"/>
          <w:b/>
          <w:color w:val="334155"/>
          <w:sz w:val="22"/>
          <w:szCs w:val="22"/>
        </w:rPr>
      </w:pPr>
      <w:r w:rsidRPr="005730C3">
        <w:rPr>
          <w:rFonts w:ascii="Consolas" w:hAnsi="Consolas" w:cstheme="minorBidi"/>
          <w:color w:val="334155"/>
          <w:sz w:val="22"/>
          <w:szCs w:val="22"/>
        </w:rPr>
        <w:t>Организовать переход к команде, расположенной по адресу, на которую указывает адресная часть команды, если:</w:t>
      </w:r>
    </w:p>
    <w:p w14:paraId="4D3E90A2" w14:textId="77777777" w:rsidR="00D63F00" w:rsidRPr="005730C3" w:rsidRDefault="00D63F00" w:rsidP="00D63F00">
      <w:pPr>
        <w:pStyle w:val="a5"/>
        <w:rPr>
          <w:rFonts w:ascii="Consolas" w:hAnsi="Consolas" w:cstheme="minorBidi"/>
          <w:b/>
          <w:color w:val="334155"/>
          <w:sz w:val="22"/>
          <w:szCs w:val="22"/>
        </w:rPr>
      </w:pPr>
      <w:r w:rsidRPr="005730C3">
        <w:rPr>
          <w:rFonts w:ascii="Consolas" w:hAnsi="Consolas" w:cstheme="minorBidi"/>
          <w:color w:val="334155"/>
          <w:sz w:val="22"/>
          <w:szCs w:val="22"/>
        </w:rPr>
        <w:t>1 вариант - аккумулятор содержит четное число;</w:t>
      </w:r>
    </w:p>
    <w:tbl>
      <w:tblPr>
        <w:tblStyle w:val="af1"/>
        <w:tblW w:w="0" w:type="auto"/>
        <w:tblInd w:w="1378" w:type="dxa"/>
        <w:tblLayout w:type="fixed"/>
        <w:tblLook w:val="04A0" w:firstRow="1" w:lastRow="0" w:firstColumn="1" w:lastColumn="0" w:noHBand="0" w:noVBand="1"/>
      </w:tblPr>
      <w:tblGrid>
        <w:gridCol w:w="1701"/>
        <w:gridCol w:w="2409"/>
        <w:gridCol w:w="3119"/>
      </w:tblGrid>
      <w:tr w:rsidR="00D63F00" w:rsidRPr="00783D14" w14:paraId="7E19E845" w14:textId="77777777" w:rsidTr="00954272">
        <w:trPr>
          <w:trHeight w:val="205"/>
        </w:trPr>
        <w:tc>
          <w:tcPr>
            <w:tcW w:w="1701" w:type="dxa"/>
          </w:tcPr>
          <w:p w14:paraId="743F82F8" w14:textId="77777777" w:rsidR="00D63F00" w:rsidRPr="00783D14" w:rsidRDefault="00D63F00" w:rsidP="00954272">
            <w:pPr>
              <w:pStyle w:val="a5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783D14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Адрес</w:t>
            </w:r>
          </w:p>
        </w:tc>
        <w:tc>
          <w:tcPr>
            <w:tcW w:w="2409" w:type="dxa"/>
          </w:tcPr>
          <w:p w14:paraId="4390686B" w14:textId="77777777" w:rsidR="00D63F00" w:rsidRPr="00783D14" w:rsidRDefault="00D63F00" w:rsidP="00954272">
            <w:pPr>
              <w:pStyle w:val="a5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783D14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Код команды</w:t>
            </w:r>
          </w:p>
        </w:tc>
        <w:tc>
          <w:tcPr>
            <w:tcW w:w="3119" w:type="dxa"/>
          </w:tcPr>
          <w:p w14:paraId="1602A252" w14:textId="77777777" w:rsidR="00D63F00" w:rsidRPr="00783D14" w:rsidRDefault="00D63F00" w:rsidP="00954272">
            <w:pPr>
              <w:pStyle w:val="a5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783D14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Комментарий</w:t>
            </w:r>
          </w:p>
        </w:tc>
      </w:tr>
      <w:tr w:rsidR="00D63F00" w:rsidRPr="00AC384B" w14:paraId="326ECBDE" w14:textId="77777777" w:rsidTr="00954272">
        <w:trPr>
          <w:trHeight w:val="205"/>
        </w:trPr>
        <w:tc>
          <w:tcPr>
            <w:tcW w:w="1701" w:type="dxa"/>
          </w:tcPr>
          <w:p w14:paraId="42F0A005" w14:textId="77777777" w:rsidR="00D63F00" w:rsidRPr="005730C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D0</w:t>
            </w:r>
          </w:p>
        </w:tc>
        <w:tc>
          <w:tcPr>
            <w:tcW w:w="2409" w:type="dxa"/>
          </w:tcPr>
          <w:p w14:paraId="2437AA86" w14:textId="77777777" w:rsidR="00D63F00" w:rsidRPr="005730C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F08F</w:t>
            </w:r>
          </w:p>
        </w:tc>
        <w:tc>
          <w:tcPr>
            <w:tcW w:w="3119" w:type="dxa"/>
          </w:tcPr>
          <w:p w14:paraId="06958DD5" w14:textId="77777777" w:rsidR="00D63F00" w:rsidRPr="005F75C3" w:rsidRDefault="00D63F00" w:rsidP="00954272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r w:rsidRPr="005F75C3">
              <w:rPr>
                <w:rFonts w:ascii="Calibri" w:eastAsia="Calibri" w:hAnsi="Calibri" w:cs="Calibri"/>
                <w:color w:val="000000"/>
                <w:lang w:val="en-US"/>
              </w:rPr>
              <w:t xml:space="preserve">IF </w:t>
            </w:r>
            <w:proofErr w:type="gramStart"/>
            <w:r w:rsidRPr="005F75C3">
              <w:rPr>
                <w:rFonts w:ascii="Calibri" w:eastAsia="Calibri" w:hAnsi="Calibri" w:cs="Calibri"/>
                <w:color w:val="000000"/>
                <w:lang w:val="en-US"/>
              </w:rPr>
              <w:t>BIT(</w:t>
            </w:r>
            <w:proofErr w:type="gramEnd"/>
            <w:r w:rsidRPr="005F75C3">
              <w:rPr>
                <w:rFonts w:ascii="Calibri" w:eastAsia="Calibri" w:hAnsi="Calibri" w:cs="Calibri"/>
                <w:color w:val="000000"/>
                <w:lang w:val="en-US"/>
              </w:rPr>
              <w:t>0, AK)=1 THEN</w:t>
            </w:r>
            <w:r>
              <w:rPr>
                <w:rFonts w:ascii="Calibri" w:eastAsia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ПРЕ</w:t>
            </w:r>
            <w:r w:rsidRPr="005F75C3">
              <w:rPr>
                <w:rFonts w:ascii="Calibri" w:eastAsia="Calibri" w:hAnsi="Calibri" w:cs="Calibri"/>
                <w:color w:val="000000"/>
                <w:lang w:val="en-US"/>
              </w:rPr>
              <w:t>(08</w:t>
            </w:r>
            <w:r>
              <w:rPr>
                <w:rFonts w:ascii="Calibri" w:eastAsia="Calibri" w:hAnsi="Calibri" w:cs="Calibri"/>
                <w:color w:val="000000"/>
                <w:lang w:val="en-US"/>
              </w:rPr>
              <w:t>F)</w:t>
            </w:r>
          </w:p>
        </w:tc>
      </w:tr>
      <w:tr w:rsidR="00D63F00" w:rsidRPr="005730C3" w14:paraId="32050A74" w14:textId="77777777" w:rsidTr="00954272">
        <w:trPr>
          <w:trHeight w:val="205"/>
        </w:trPr>
        <w:tc>
          <w:tcPr>
            <w:tcW w:w="1701" w:type="dxa"/>
          </w:tcPr>
          <w:p w14:paraId="5F8FD2EC" w14:textId="77777777" w:rsidR="00D63F00" w:rsidRPr="00783D14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D1</w:t>
            </w:r>
          </w:p>
        </w:tc>
        <w:tc>
          <w:tcPr>
            <w:tcW w:w="2409" w:type="dxa"/>
          </w:tcPr>
          <w:p w14:paraId="2B9B8852" w14:textId="77777777" w:rsidR="00D63F00" w:rsidRPr="005730C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0200</w:t>
            </w:r>
          </w:p>
        </w:tc>
        <w:tc>
          <w:tcPr>
            <w:tcW w:w="3119" w:type="dxa"/>
          </w:tcPr>
          <w:p w14:paraId="08C96A70" w14:textId="77777777" w:rsidR="00D63F00" w:rsidRPr="005730C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5F75C3">
              <w:rPr>
                <w:rFonts w:ascii="Consolas" w:hAnsi="Consolas" w:cstheme="minorBidi"/>
                <w:color w:val="334155"/>
                <w:sz w:val="22"/>
                <w:szCs w:val="22"/>
              </w:rPr>
              <w:t>РK ==&gt; БР</w:t>
            </w:r>
          </w:p>
        </w:tc>
      </w:tr>
      <w:tr w:rsidR="00D63F00" w:rsidRPr="005730C3" w14:paraId="01F4AD82" w14:textId="77777777" w:rsidTr="00954272">
        <w:trPr>
          <w:trHeight w:val="298"/>
        </w:trPr>
        <w:tc>
          <w:tcPr>
            <w:tcW w:w="1701" w:type="dxa"/>
          </w:tcPr>
          <w:p w14:paraId="066ECDB9" w14:textId="77777777" w:rsidR="00D63F00" w:rsidRPr="00783D14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D2</w:t>
            </w:r>
          </w:p>
        </w:tc>
        <w:tc>
          <w:tcPr>
            <w:tcW w:w="2409" w:type="dxa"/>
          </w:tcPr>
          <w:p w14:paraId="63D6F3EB" w14:textId="77777777" w:rsidR="00D63F00" w:rsidRPr="005730C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4004</w:t>
            </w:r>
          </w:p>
        </w:tc>
        <w:tc>
          <w:tcPr>
            <w:tcW w:w="3119" w:type="dxa"/>
          </w:tcPr>
          <w:p w14:paraId="485863AD" w14:textId="77777777" w:rsidR="00D63F00" w:rsidRPr="005F75C3" w:rsidRDefault="00D63F00" w:rsidP="00954272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r w:rsidRPr="005F75C3">
              <w:rPr>
                <w:rFonts w:ascii="Consolas" w:hAnsi="Consolas"/>
                <w:color w:val="334155"/>
                <w:lang w:val="en-US"/>
              </w:rPr>
              <w:t>БР ==&gt; CK</w:t>
            </w:r>
          </w:p>
        </w:tc>
      </w:tr>
      <w:tr w:rsidR="00D63F00" w:rsidRPr="005730C3" w14:paraId="2B31BC0E" w14:textId="77777777" w:rsidTr="00954272">
        <w:trPr>
          <w:trHeight w:val="298"/>
        </w:trPr>
        <w:tc>
          <w:tcPr>
            <w:tcW w:w="1701" w:type="dxa"/>
          </w:tcPr>
          <w:p w14:paraId="22B0F68C" w14:textId="77777777" w:rsidR="00D63F00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D3</w:t>
            </w:r>
          </w:p>
        </w:tc>
        <w:tc>
          <w:tcPr>
            <w:tcW w:w="2409" w:type="dxa"/>
          </w:tcPr>
          <w:p w14:paraId="79EF13AD" w14:textId="77777777" w:rsidR="00D63F00" w:rsidRPr="005730C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838F</w:t>
            </w:r>
          </w:p>
        </w:tc>
        <w:tc>
          <w:tcPr>
            <w:tcW w:w="3119" w:type="dxa"/>
          </w:tcPr>
          <w:p w14:paraId="63D2DB3E" w14:textId="77777777" w:rsidR="00D63F00" w:rsidRPr="005730C3" w:rsidRDefault="00D63F00" w:rsidP="00954272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r w:rsidRPr="005730C3">
              <w:rPr>
                <w:rFonts w:ascii="Consolas" w:hAnsi="Consolas"/>
                <w:color w:val="334155"/>
                <w:lang w:val="en-US"/>
              </w:rPr>
              <w:t>GOTO ПРЕ(8F)</w:t>
            </w:r>
          </w:p>
        </w:tc>
      </w:tr>
      <w:tr w:rsidR="00D63F00" w:rsidRPr="005730C3" w14:paraId="3613BF6E" w14:textId="77777777" w:rsidTr="00954272">
        <w:trPr>
          <w:trHeight w:val="205"/>
        </w:trPr>
        <w:tc>
          <w:tcPr>
            <w:tcW w:w="1701" w:type="dxa"/>
          </w:tcPr>
          <w:p w14:paraId="2E083975" w14:textId="77777777" w:rsidR="00D63F00" w:rsidRPr="005730C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D4</w:t>
            </w:r>
          </w:p>
        </w:tc>
        <w:tc>
          <w:tcPr>
            <w:tcW w:w="2409" w:type="dxa"/>
          </w:tcPr>
          <w:p w14:paraId="0C910537" w14:textId="77777777" w:rsidR="00D63F00" w:rsidRPr="005730C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4008</w:t>
            </w:r>
          </w:p>
        </w:tc>
        <w:tc>
          <w:tcPr>
            <w:tcW w:w="3119" w:type="dxa"/>
          </w:tcPr>
          <w:p w14:paraId="3281BBF0" w14:textId="77777777" w:rsidR="00D63F00" w:rsidRPr="005730C3" w:rsidRDefault="00D63F00" w:rsidP="00954272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proofErr w:type="spellStart"/>
            <w:r w:rsidRPr="005730C3">
              <w:rPr>
                <w:rFonts w:ascii="Consolas" w:hAnsi="Consolas"/>
                <w:color w:val="334155"/>
                <w:lang w:val="en-US"/>
              </w:rPr>
              <w:t>Останов</w:t>
            </w:r>
            <w:proofErr w:type="spellEnd"/>
            <w:r w:rsidRPr="005730C3">
              <w:rPr>
                <w:rFonts w:ascii="Consolas" w:hAnsi="Consolas"/>
                <w:color w:val="334155"/>
                <w:lang w:val="en-US"/>
              </w:rPr>
              <w:t xml:space="preserve"> </w:t>
            </w:r>
            <w:proofErr w:type="spellStart"/>
            <w:r w:rsidRPr="005730C3">
              <w:rPr>
                <w:rFonts w:ascii="Consolas" w:hAnsi="Consolas"/>
                <w:color w:val="334155"/>
                <w:lang w:val="en-US"/>
              </w:rPr>
              <w:t>машины</w:t>
            </w:r>
            <w:proofErr w:type="spellEnd"/>
          </w:p>
        </w:tc>
      </w:tr>
    </w:tbl>
    <w:p w14:paraId="609E5DEA" w14:textId="77777777" w:rsidR="00D63F00" w:rsidRPr="00D63F00" w:rsidRDefault="00D63F00" w:rsidP="00D63F00">
      <w:pPr>
        <w:pStyle w:val="a5"/>
        <w:spacing w:after="0"/>
        <w:ind w:right="0"/>
        <w:rPr>
          <w:b/>
          <w:bCs w:val="0"/>
          <w:sz w:val="24"/>
          <w:lang w:val="en-US"/>
        </w:rPr>
      </w:pPr>
    </w:p>
    <w:p w14:paraId="5461A961" w14:textId="77777777" w:rsidR="00BD2A3A" w:rsidRPr="00D63F00" w:rsidRDefault="00BD2A3A" w:rsidP="00BD2A3A">
      <w:pPr>
        <w:pStyle w:val="a5"/>
        <w:spacing w:after="0"/>
        <w:ind w:right="0"/>
        <w:rPr>
          <w:b/>
          <w:bCs w:val="0"/>
        </w:rPr>
      </w:pPr>
      <w:r>
        <w:t>Тестовая программа</w:t>
      </w:r>
    </w:p>
    <w:tbl>
      <w:tblPr>
        <w:tblStyle w:val="af1"/>
        <w:tblW w:w="9634" w:type="dxa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3685"/>
      </w:tblGrid>
      <w:tr w:rsidR="00D63F00" w:rsidRPr="001E61FB" w14:paraId="06E20DE1" w14:textId="77777777" w:rsidTr="00954272">
        <w:tc>
          <w:tcPr>
            <w:tcW w:w="1838" w:type="dxa"/>
          </w:tcPr>
          <w:p w14:paraId="42CCF7F1" w14:textId="77777777" w:rsidR="00D63F00" w:rsidRPr="001E61FB" w:rsidRDefault="00D63F00" w:rsidP="00954272">
            <w:pPr>
              <w:pStyle w:val="a5"/>
              <w:spacing w:after="0"/>
              <w:ind w:right="0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1E61FB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Адрес</w:t>
            </w:r>
          </w:p>
        </w:tc>
        <w:tc>
          <w:tcPr>
            <w:tcW w:w="1985" w:type="dxa"/>
          </w:tcPr>
          <w:p w14:paraId="4C50C08D" w14:textId="77777777" w:rsidR="00D63F00" w:rsidRPr="001E61FB" w:rsidRDefault="00D63F00" w:rsidP="00954272">
            <w:pPr>
              <w:pStyle w:val="a5"/>
              <w:spacing w:after="0"/>
              <w:ind w:right="0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1E61FB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Код команды</w:t>
            </w:r>
          </w:p>
        </w:tc>
        <w:tc>
          <w:tcPr>
            <w:tcW w:w="2126" w:type="dxa"/>
          </w:tcPr>
          <w:p w14:paraId="50F7BF8F" w14:textId="77777777" w:rsidR="00D63F00" w:rsidRPr="001E61FB" w:rsidRDefault="00D63F00" w:rsidP="00954272">
            <w:pPr>
              <w:pStyle w:val="a5"/>
              <w:spacing w:after="0"/>
              <w:ind w:right="0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1E61FB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Мнемоника</w:t>
            </w:r>
          </w:p>
        </w:tc>
        <w:tc>
          <w:tcPr>
            <w:tcW w:w="3685" w:type="dxa"/>
          </w:tcPr>
          <w:p w14:paraId="4B7C9EB9" w14:textId="77777777" w:rsidR="00D63F00" w:rsidRPr="001E61FB" w:rsidRDefault="00D63F00" w:rsidP="00954272">
            <w:pPr>
              <w:pStyle w:val="a5"/>
              <w:spacing w:after="0"/>
              <w:ind w:right="0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1E61FB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Комментарий</w:t>
            </w:r>
          </w:p>
        </w:tc>
      </w:tr>
      <w:tr w:rsidR="00D63F00" w:rsidRPr="00732559" w14:paraId="20A8FD2F" w14:textId="77777777" w:rsidTr="00954272">
        <w:tc>
          <w:tcPr>
            <w:tcW w:w="1838" w:type="dxa"/>
          </w:tcPr>
          <w:p w14:paraId="293B2F15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0010</w:t>
            </w:r>
          </w:p>
        </w:tc>
        <w:tc>
          <w:tcPr>
            <w:tcW w:w="1985" w:type="dxa"/>
          </w:tcPr>
          <w:p w14:paraId="5E89F0E6" w14:textId="77777777" w:rsidR="00D63F00" w:rsidRPr="006B29D1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0238</w:t>
            </w:r>
          </w:p>
        </w:tc>
        <w:tc>
          <w:tcPr>
            <w:tcW w:w="2126" w:type="dxa"/>
          </w:tcPr>
          <w:p w14:paraId="6CEB9133" w14:textId="77777777" w:rsidR="00D63F00" w:rsidRPr="006B29D1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ISZ 238</w:t>
            </w:r>
          </w:p>
        </w:tc>
        <w:tc>
          <w:tcPr>
            <w:tcW w:w="3685" w:type="dxa"/>
            <w:vMerge w:val="restart"/>
          </w:tcPr>
          <w:p w14:paraId="242E5614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Входные данные</w:t>
            </w:r>
          </w:p>
        </w:tc>
      </w:tr>
      <w:tr w:rsidR="00D63F00" w:rsidRPr="00732559" w14:paraId="7C01BF72" w14:textId="77777777" w:rsidTr="00954272">
        <w:tc>
          <w:tcPr>
            <w:tcW w:w="1838" w:type="dxa"/>
          </w:tcPr>
          <w:p w14:paraId="0E05A53B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0011</w:t>
            </w:r>
          </w:p>
        </w:tc>
        <w:tc>
          <w:tcPr>
            <w:tcW w:w="1985" w:type="dxa"/>
          </w:tcPr>
          <w:p w14:paraId="09A081E8" w14:textId="77777777" w:rsidR="00D63F00" w:rsidRPr="006B29D1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0239</w:t>
            </w:r>
          </w:p>
        </w:tc>
        <w:tc>
          <w:tcPr>
            <w:tcW w:w="2126" w:type="dxa"/>
          </w:tcPr>
          <w:p w14:paraId="6DA460F8" w14:textId="77777777" w:rsidR="00D63F00" w:rsidRPr="006B29D1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ISZ 239</w:t>
            </w:r>
          </w:p>
        </w:tc>
        <w:tc>
          <w:tcPr>
            <w:tcW w:w="3685" w:type="dxa"/>
            <w:vMerge/>
          </w:tcPr>
          <w:p w14:paraId="5628F311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</w:p>
        </w:tc>
      </w:tr>
      <w:tr w:rsidR="00D63F00" w:rsidRPr="00732559" w14:paraId="14F45CB2" w14:textId="77777777" w:rsidTr="00954272">
        <w:tc>
          <w:tcPr>
            <w:tcW w:w="1838" w:type="dxa"/>
          </w:tcPr>
          <w:p w14:paraId="6A1A644F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0012</w:t>
            </w:r>
          </w:p>
        </w:tc>
        <w:tc>
          <w:tcPr>
            <w:tcW w:w="1985" w:type="dxa"/>
          </w:tcPr>
          <w:p w14:paraId="11871A1F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0000</w:t>
            </w:r>
          </w:p>
        </w:tc>
        <w:tc>
          <w:tcPr>
            <w:tcW w:w="2126" w:type="dxa"/>
          </w:tcPr>
          <w:p w14:paraId="0701CE90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ISZ 000</w:t>
            </w:r>
          </w:p>
        </w:tc>
        <w:tc>
          <w:tcPr>
            <w:tcW w:w="3685" w:type="dxa"/>
            <w:vMerge w:val="restart"/>
          </w:tcPr>
          <w:p w14:paraId="6B5E1FBC" w14:textId="77777777" w:rsidR="00D63F00" w:rsidRPr="003C213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Ячейки для значений</w:t>
            </w:r>
          </w:p>
        </w:tc>
      </w:tr>
      <w:tr w:rsidR="00D63F00" w:rsidRPr="00732559" w14:paraId="6ED268C4" w14:textId="77777777" w:rsidTr="00954272">
        <w:tc>
          <w:tcPr>
            <w:tcW w:w="1838" w:type="dxa"/>
          </w:tcPr>
          <w:p w14:paraId="7D94D3A1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0013</w:t>
            </w:r>
          </w:p>
        </w:tc>
        <w:tc>
          <w:tcPr>
            <w:tcW w:w="1985" w:type="dxa"/>
          </w:tcPr>
          <w:p w14:paraId="5187C5D1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0000</w:t>
            </w:r>
          </w:p>
        </w:tc>
        <w:tc>
          <w:tcPr>
            <w:tcW w:w="2126" w:type="dxa"/>
          </w:tcPr>
          <w:p w14:paraId="60BCC65B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ISZ 000</w:t>
            </w:r>
          </w:p>
        </w:tc>
        <w:tc>
          <w:tcPr>
            <w:tcW w:w="3685" w:type="dxa"/>
            <w:vMerge/>
          </w:tcPr>
          <w:p w14:paraId="45126C52" w14:textId="77777777" w:rsidR="00D63F00" w:rsidRPr="006B29D1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</w:p>
        </w:tc>
      </w:tr>
      <w:tr w:rsidR="00D63F00" w:rsidRPr="00732559" w14:paraId="55829BA4" w14:textId="77777777" w:rsidTr="00954272">
        <w:tc>
          <w:tcPr>
            <w:tcW w:w="1838" w:type="dxa"/>
          </w:tcPr>
          <w:p w14:paraId="190A2563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0014</w:t>
            </w:r>
          </w:p>
        </w:tc>
        <w:tc>
          <w:tcPr>
            <w:tcW w:w="1985" w:type="dxa"/>
          </w:tcPr>
          <w:p w14:paraId="3548F5F2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F200 +</w:t>
            </w:r>
          </w:p>
        </w:tc>
        <w:tc>
          <w:tcPr>
            <w:tcW w:w="2126" w:type="dxa"/>
          </w:tcPr>
          <w:p w14:paraId="4B101A7B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CLA</w:t>
            </w:r>
          </w:p>
        </w:tc>
        <w:tc>
          <w:tcPr>
            <w:tcW w:w="3685" w:type="dxa"/>
          </w:tcPr>
          <w:p w14:paraId="43D4CB28" w14:textId="77777777" w:rsidR="00D63F00" w:rsidRPr="003C2139" w:rsidRDefault="00D63F00" w:rsidP="00954272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r w:rsidRPr="003C2139">
              <w:rPr>
                <w:rFonts w:ascii="Consolas" w:hAnsi="Consolas"/>
                <w:color w:val="334155"/>
                <w:lang w:val="en-US"/>
              </w:rPr>
              <w:t>0 -&gt; A</w:t>
            </w:r>
          </w:p>
        </w:tc>
      </w:tr>
      <w:tr w:rsidR="00D63F00" w:rsidRPr="00732559" w14:paraId="0EC2C1A0" w14:textId="77777777" w:rsidTr="00954272">
        <w:tc>
          <w:tcPr>
            <w:tcW w:w="1838" w:type="dxa"/>
          </w:tcPr>
          <w:p w14:paraId="0E99C1D1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0015</w:t>
            </w:r>
          </w:p>
        </w:tc>
        <w:tc>
          <w:tcPr>
            <w:tcW w:w="1985" w:type="dxa"/>
          </w:tcPr>
          <w:p w14:paraId="3BAD1D3B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4010</w:t>
            </w:r>
          </w:p>
        </w:tc>
        <w:tc>
          <w:tcPr>
            <w:tcW w:w="2126" w:type="dxa"/>
          </w:tcPr>
          <w:p w14:paraId="7B474403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ADD 010</w:t>
            </w:r>
          </w:p>
        </w:tc>
        <w:tc>
          <w:tcPr>
            <w:tcW w:w="3685" w:type="dxa"/>
          </w:tcPr>
          <w:p w14:paraId="78091049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3C2139">
              <w:rPr>
                <w:rFonts w:ascii="Consolas" w:hAnsi="Consolas" w:cstheme="minorBidi"/>
                <w:color w:val="334155"/>
                <w:sz w:val="22"/>
                <w:szCs w:val="22"/>
              </w:rPr>
              <w:t>(A) + (010) -&gt; A</w:t>
            </w:r>
          </w:p>
        </w:tc>
      </w:tr>
      <w:tr w:rsidR="00D63F00" w:rsidRPr="00732559" w14:paraId="6F5A3685" w14:textId="77777777" w:rsidTr="00954272">
        <w:tc>
          <w:tcPr>
            <w:tcW w:w="1838" w:type="dxa"/>
          </w:tcPr>
          <w:p w14:paraId="608AC966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0016</w:t>
            </w:r>
          </w:p>
        </w:tc>
        <w:tc>
          <w:tcPr>
            <w:tcW w:w="1985" w:type="dxa"/>
          </w:tcPr>
          <w:p w14:paraId="475D49B0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D018</w:t>
            </w:r>
          </w:p>
        </w:tc>
        <w:tc>
          <w:tcPr>
            <w:tcW w:w="2126" w:type="dxa"/>
          </w:tcPr>
          <w:p w14:paraId="60E0B389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4C6023">
              <w:rPr>
                <w:rFonts w:ascii="Consolas" w:hAnsi="Consolas" w:cstheme="minorBidi"/>
                <w:color w:val="334155"/>
                <w:sz w:val="22"/>
                <w:szCs w:val="22"/>
              </w:rPr>
              <w:t>HZAD 01</w:t>
            </w: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8</w:t>
            </w:r>
          </w:p>
        </w:tc>
        <w:tc>
          <w:tcPr>
            <w:tcW w:w="3685" w:type="dxa"/>
          </w:tcPr>
          <w:p w14:paraId="27547D5E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</w:p>
        </w:tc>
      </w:tr>
      <w:tr w:rsidR="00D63F00" w:rsidRPr="00732559" w14:paraId="636EF48F" w14:textId="77777777" w:rsidTr="00954272">
        <w:tc>
          <w:tcPr>
            <w:tcW w:w="1838" w:type="dxa"/>
          </w:tcPr>
          <w:p w14:paraId="72EA6F12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0017</w:t>
            </w:r>
          </w:p>
        </w:tc>
        <w:tc>
          <w:tcPr>
            <w:tcW w:w="1985" w:type="dxa"/>
          </w:tcPr>
          <w:p w14:paraId="26B3EEF7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C019</w:t>
            </w:r>
          </w:p>
        </w:tc>
        <w:tc>
          <w:tcPr>
            <w:tcW w:w="2126" w:type="dxa"/>
          </w:tcPr>
          <w:p w14:paraId="5FE34315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BR 019</w:t>
            </w:r>
          </w:p>
        </w:tc>
        <w:tc>
          <w:tcPr>
            <w:tcW w:w="3685" w:type="dxa"/>
          </w:tcPr>
          <w:p w14:paraId="2C91762A" w14:textId="77777777" w:rsidR="00D63F00" w:rsidRPr="003C2139" w:rsidRDefault="00D63F00" w:rsidP="00954272">
            <w:pPr>
              <w:spacing w:after="80"/>
              <w:ind w:right="567"/>
              <w:jc w:val="center"/>
              <w:rPr>
                <w:rFonts w:ascii="Consolas" w:hAnsi="Consolas"/>
                <w:color w:val="334155"/>
                <w:lang w:val="en-US"/>
              </w:rPr>
            </w:pPr>
            <w:r w:rsidRPr="003C2139">
              <w:rPr>
                <w:rFonts w:ascii="Consolas" w:hAnsi="Consolas"/>
                <w:color w:val="334155"/>
                <w:lang w:val="en-US"/>
              </w:rPr>
              <w:t>(019) -&gt; СК</w:t>
            </w:r>
          </w:p>
        </w:tc>
      </w:tr>
      <w:tr w:rsidR="00D63F00" w:rsidRPr="00732559" w14:paraId="07E77B4E" w14:textId="77777777" w:rsidTr="00954272">
        <w:tc>
          <w:tcPr>
            <w:tcW w:w="1838" w:type="dxa"/>
          </w:tcPr>
          <w:p w14:paraId="32A900D8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0018</w:t>
            </w:r>
          </w:p>
        </w:tc>
        <w:tc>
          <w:tcPr>
            <w:tcW w:w="1985" w:type="dxa"/>
          </w:tcPr>
          <w:p w14:paraId="189231B8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3012</w:t>
            </w:r>
          </w:p>
        </w:tc>
        <w:tc>
          <w:tcPr>
            <w:tcW w:w="2126" w:type="dxa"/>
          </w:tcPr>
          <w:p w14:paraId="3B8A0BC1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MOV 012</w:t>
            </w:r>
          </w:p>
        </w:tc>
        <w:tc>
          <w:tcPr>
            <w:tcW w:w="3685" w:type="dxa"/>
          </w:tcPr>
          <w:p w14:paraId="39F1AF86" w14:textId="77777777" w:rsidR="00D63F00" w:rsidRPr="003C213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(A) -&gt; 01</w:t>
            </w:r>
            <w:r w:rsidRPr="003C2139">
              <w:rPr>
                <w:rFonts w:ascii="Consolas" w:hAnsi="Consolas" w:cstheme="minorBidi"/>
                <w:color w:val="334155"/>
                <w:sz w:val="22"/>
                <w:szCs w:val="22"/>
              </w:rPr>
              <w:t>2</w:t>
            </w:r>
          </w:p>
        </w:tc>
      </w:tr>
      <w:tr w:rsidR="00D63F00" w:rsidRPr="00732559" w14:paraId="060DB7C6" w14:textId="77777777" w:rsidTr="00954272">
        <w:tc>
          <w:tcPr>
            <w:tcW w:w="1838" w:type="dxa"/>
          </w:tcPr>
          <w:p w14:paraId="567207B9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0019</w:t>
            </w:r>
          </w:p>
        </w:tc>
        <w:tc>
          <w:tcPr>
            <w:tcW w:w="1985" w:type="dxa"/>
          </w:tcPr>
          <w:p w14:paraId="6F9F1A5F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F200</w:t>
            </w:r>
          </w:p>
        </w:tc>
        <w:tc>
          <w:tcPr>
            <w:tcW w:w="2126" w:type="dxa"/>
          </w:tcPr>
          <w:p w14:paraId="45C3AA5E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CLA</w:t>
            </w:r>
          </w:p>
        </w:tc>
        <w:tc>
          <w:tcPr>
            <w:tcW w:w="3685" w:type="dxa"/>
          </w:tcPr>
          <w:p w14:paraId="7E6BBBBA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3C2139">
              <w:rPr>
                <w:rFonts w:ascii="Consolas" w:hAnsi="Consolas" w:cstheme="minorBidi"/>
                <w:color w:val="334155"/>
                <w:sz w:val="22"/>
                <w:szCs w:val="22"/>
              </w:rPr>
              <w:t>0 -&gt; A</w:t>
            </w:r>
          </w:p>
        </w:tc>
      </w:tr>
      <w:tr w:rsidR="00D63F00" w:rsidRPr="00732559" w14:paraId="19EF8E09" w14:textId="77777777" w:rsidTr="00954272">
        <w:tc>
          <w:tcPr>
            <w:tcW w:w="1838" w:type="dxa"/>
          </w:tcPr>
          <w:p w14:paraId="574FDB4E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001A</w:t>
            </w:r>
          </w:p>
        </w:tc>
        <w:tc>
          <w:tcPr>
            <w:tcW w:w="1985" w:type="dxa"/>
          </w:tcPr>
          <w:p w14:paraId="2D9D17E7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4011</w:t>
            </w:r>
          </w:p>
        </w:tc>
        <w:tc>
          <w:tcPr>
            <w:tcW w:w="2126" w:type="dxa"/>
          </w:tcPr>
          <w:p w14:paraId="7EAAC737" w14:textId="77777777" w:rsidR="00D63F00" w:rsidRPr="003C213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ADD 01</w:t>
            </w:r>
            <w:r w:rsidRPr="003C2139">
              <w:rPr>
                <w:rFonts w:ascii="Consolas" w:hAnsi="Consolas" w:cstheme="minorBidi"/>
                <w:color w:val="334155"/>
                <w:sz w:val="22"/>
                <w:szCs w:val="22"/>
              </w:rPr>
              <w:t>1</w:t>
            </w:r>
          </w:p>
        </w:tc>
        <w:tc>
          <w:tcPr>
            <w:tcW w:w="3685" w:type="dxa"/>
          </w:tcPr>
          <w:p w14:paraId="78A98210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3C2139">
              <w:rPr>
                <w:rFonts w:ascii="Consolas" w:hAnsi="Consolas" w:cstheme="minorBidi"/>
                <w:color w:val="334155"/>
                <w:sz w:val="22"/>
                <w:szCs w:val="22"/>
              </w:rPr>
              <w:t>(A) + (011) -&gt; A</w:t>
            </w:r>
          </w:p>
        </w:tc>
      </w:tr>
      <w:tr w:rsidR="00D63F00" w:rsidRPr="00732559" w14:paraId="47302688" w14:textId="77777777" w:rsidTr="00954272">
        <w:tc>
          <w:tcPr>
            <w:tcW w:w="1838" w:type="dxa"/>
          </w:tcPr>
          <w:p w14:paraId="1628AA3E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001B</w:t>
            </w:r>
          </w:p>
        </w:tc>
        <w:tc>
          <w:tcPr>
            <w:tcW w:w="1985" w:type="dxa"/>
          </w:tcPr>
          <w:p w14:paraId="3117BE21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D01D</w:t>
            </w:r>
          </w:p>
        </w:tc>
        <w:tc>
          <w:tcPr>
            <w:tcW w:w="2126" w:type="dxa"/>
          </w:tcPr>
          <w:p w14:paraId="76E5B4E7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4C6023">
              <w:rPr>
                <w:rFonts w:ascii="Consolas" w:hAnsi="Consolas" w:cstheme="minorBidi"/>
                <w:color w:val="334155"/>
                <w:sz w:val="22"/>
                <w:szCs w:val="22"/>
              </w:rPr>
              <w:t>HZAD 01D</w:t>
            </w:r>
          </w:p>
        </w:tc>
        <w:tc>
          <w:tcPr>
            <w:tcW w:w="3685" w:type="dxa"/>
          </w:tcPr>
          <w:p w14:paraId="6559F59B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</w:p>
        </w:tc>
      </w:tr>
      <w:tr w:rsidR="00D63F00" w:rsidRPr="00732559" w14:paraId="36E8138E" w14:textId="77777777" w:rsidTr="00954272">
        <w:tc>
          <w:tcPr>
            <w:tcW w:w="1838" w:type="dxa"/>
          </w:tcPr>
          <w:p w14:paraId="1D43067A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</w:t>
            </w: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C</w:t>
            </w:r>
          </w:p>
        </w:tc>
        <w:tc>
          <w:tcPr>
            <w:tcW w:w="1985" w:type="dxa"/>
          </w:tcPr>
          <w:p w14:paraId="2F5C2C58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C01F</w:t>
            </w:r>
          </w:p>
        </w:tc>
        <w:tc>
          <w:tcPr>
            <w:tcW w:w="2126" w:type="dxa"/>
          </w:tcPr>
          <w:p w14:paraId="7E1E0461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BR 01F</w:t>
            </w:r>
          </w:p>
        </w:tc>
        <w:tc>
          <w:tcPr>
            <w:tcW w:w="3685" w:type="dxa"/>
          </w:tcPr>
          <w:p w14:paraId="609B0A54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3C2139">
              <w:rPr>
                <w:rFonts w:ascii="Consolas" w:hAnsi="Consolas" w:cstheme="minorBidi"/>
                <w:color w:val="334155"/>
                <w:sz w:val="22"/>
                <w:szCs w:val="22"/>
              </w:rPr>
              <w:t>(01F) -&gt; СК</w:t>
            </w:r>
          </w:p>
        </w:tc>
      </w:tr>
      <w:tr w:rsidR="00D63F00" w:rsidRPr="00732559" w14:paraId="3D15DCEC" w14:textId="77777777" w:rsidTr="00954272">
        <w:tc>
          <w:tcPr>
            <w:tcW w:w="1838" w:type="dxa"/>
          </w:tcPr>
          <w:p w14:paraId="0042FCAA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</w:t>
            </w: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D</w:t>
            </w:r>
          </w:p>
        </w:tc>
        <w:tc>
          <w:tcPr>
            <w:tcW w:w="1985" w:type="dxa"/>
          </w:tcPr>
          <w:p w14:paraId="24E3C393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F800</w:t>
            </w:r>
          </w:p>
        </w:tc>
        <w:tc>
          <w:tcPr>
            <w:tcW w:w="2126" w:type="dxa"/>
          </w:tcPr>
          <w:p w14:paraId="50D2B29F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INC</w:t>
            </w:r>
          </w:p>
        </w:tc>
        <w:tc>
          <w:tcPr>
            <w:tcW w:w="3685" w:type="dxa"/>
          </w:tcPr>
          <w:p w14:paraId="3E1B6C48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(A) + 1 -&gt; A</w:t>
            </w:r>
          </w:p>
        </w:tc>
      </w:tr>
      <w:tr w:rsidR="00D63F00" w:rsidRPr="00732559" w14:paraId="610CE0EA" w14:textId="77777777" w:rsidTr="00954272">
        <w:tc>
          <w:tcPr>
            <w:tcW w:w="1838" w:type="dxa"/>
          </w:tcPr>
          <w:p w14:paraId="0AC9309D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</w:t>
            </w: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E</w:t>
            </w:r>
          </w:p>
        </w:tc>
        <w:tc>
          <w:tcPr>
            <w:tcW w:w="1985" w:type="dxa"/>
          </w:tcPr>
          <w:p w14:paraId="635AB992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3013</w:t>
            </w:r>
          </w:p>
        </w:tc>
        <w:tc>
          <w:tcPr>
            <w:tcW w:w="2126" w:type="dxa"/>
          </w:tcPr>
          <w:p w14:paraId="2A8DFB45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MOV 013</w:t>
            </w:r>
          </w:p>
        </w:tc>
        <w:tc>
          <w:tcPr>
            <w:tcW w:w="3685" w:type="dxa"/>
          </w:tcPr>
          <w:p w14:paraId="23ED48C1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(A) -&gt; 013</w:t>
            </w:r>
          </w:p>
        </w:tc>
      </w:tr>
      <w:tr w:rsidR="00D63F00" w:rsidRPr="00732559" w14:paraId="2F6FB5EB" w14:textId="77777777" w:rsidTr="00954272">
        <w:tc>
          <w:tcPr>
            <w:tcW w:w="1838" w:type="dxa"/>
          </w:tcPr>
          <w:p w14:paraId="461D51D1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</w:t>
            </w: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F</w:t>
            </w:r>
          </w:p>
        </w:tc>
        <w:tc>
          <w:tcPr>
            <w:tcW w:w="1985" w:type="dxa"/>
          </w:tcPr>
          <w:p w14:paraId="6DD88C79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F000</w:t>
            </w:r>
          </w:p>
        </w:tc>
        <w:tc>
          <w:tcPr>
            <w:tcW w:w="2126" w:type="dxa"/>
          </w:tcPr>
          <w:p w14:paraId="2791FE16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HLT</w:t>
            </w:r>
          </w:p>
        </w:tc>
        <w:tc>
          <w:tcPr>
            <w:tcW w:w="3685" w:type="dxa"/>
          </w:tcPr>
          <w:p w14:paraId="26CD5CD9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Остановка операций</w:t>
            </w:r>
          </w:p>
        </w:tc>
      </w:tr>
    </w:tbl>
    <w:p w14:paraId="76D7292E" w14:textId="0EAA48C5" w:rsidR="00D63F00" w:rsidRDefault="00D63F00" w:rsidP="00D63F00">
      <w:pPr>
        <w:pStyle w:val="a5"/>
        <w:spacing w:after="0"/>
        <w:ind w:right="0"/>
        <w:rPr>
          <w:sz w:val="24"/>
        </w:rPr>
      </w:pPr>
    </w:p>
    <w:p w14:paraId="5054BD4C" w14:textId="2A7811D6" w:rsidR="00BD2A3A" w:rsidRDefault="00BD2A3A" w:rsidP="00BD2A3A">
      <w:pPr>
        <w:pStyle w:val="a5"/>
        <w:spacing w:after="0"/>
        <w:ind w:right="0"/>
      </w:pPr>
      <w:r w:rsidRPr="00D63F00">
        <w:t>Таблица трассировки</w:t>
      </w:r>
    </w:p>
    <w:p w14:paraId="5DEEE27A" w14:textId="0C9A7443" w:rsidR="00BD2A3A" w:rsidRPr="00D63F00" w:rsidRDefault="000B1558" w:rsidP="00BD2A3A">
      <w:pPr>
        <w:pStyle w:val="a5"/>
        <w:spacing w:after="0"/>
        <w:ind w:right="0"/>
        <w:rPr>
          <w:sz w:val="24"/>
          <w:szCs w:val="24"/>
        </w:rPr>
      </w:pPr>
      <w:r>
        <w:rPr>
          <w:sz w:val="24"/>
          <w:szCs w:val="24"/>
        </w:rPr>
        <w:t>Решения</w:t>
      </w:r>
      <w:r w:rsidR="00BD2A3A" w:rsidRPr="00D63F00">
        <w:rPr>
          <w:sz w:val="24"/>
          <w:szCs w:val="24"/>
        </w:rPr>
        <w:t>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629"/>
        <w:gridCol w:w="594"/>
        <w:gridCol w:w="586"/>
        <w:gridCol w:w="629"/>
        <w:gridCol w:w="629"/>
        <w:gridCol w:w="577"/>
        <w:gridCol w:w="218"/>
        <w:gridCol w:w="726"/>
        <w:gridCol w:w="1251"/>
      </w:tblGrid>
      <w:tr w:rsidR="00BD2A3A" w:rsidRPr="00D63F00" w14:paraId="29F5E578" w14:textId="77777777" w:rsidTr="0095427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3424E" w14:textId="41A19AB2" w:rsidR="00BD2A3A" w:rsidRPr="00D63F00" w:rsidRDefault="00BD2A3A" w:rsidP="00BD2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D2A3A">
              <w:rPr>
                <w:b/>
                <w:bCs/>
                <w:sz w:val="24"/>
                <w:szCs w:val="24"/>
              </w:rPr>
              <w:t>Адресс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377F6" w14:textId="11CE8BBB" w:rsidR="00BD2A3A" w:rsidRPr="00D63F00" w:rsidRDefault="00BD2A3A" w:rsidP="00BD2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2A3A">
              <w:rPr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DF919" w14:textId="30D76970" w:rsidR="00BD2A3A" w:rsidRPr="00D63F00" w:rsidRDefault="00BD2A3A" w:rsidP="00BD2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2A3A">
              <w:rPr>
                <w:b/>
                <w:bCs/>
                <w:sz w:val="24"/>
                <w:szCs w:val="24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A2107" w14:textId="139197FA" w:rsidR="00BD2A3A" w:rsidRPr="00D63F00" w:rsidRDefault="00BD2A3A" w:rsidP="00BD2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2A3A">
              <w:rPr>
                <w:b/>
                <w:bCs/>
                <w:sz w:val="24"/>
                <w:szCs w:val="24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1E795" w14:textId="7282F8D4" w:rsidR="00BD2A3A" w:rsidRPr="00D63F00" w:rsidRDefault="00BD2A3A" w:rsidP="00BD2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2A3A">
              <w:rPr>
                <w:b/>
                <w:bCs/>
                <w:sz w:val="24"/>
                <w:szCs w:val="24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DF108" w14:textId="40754B3F" w:rsidR="00BD2A3A" w:rsidRPr="00D63F00" w:rsidRDefault="00BD2A3A" w:rsidP="00BD2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2A3A">
              <w:rPr>
                <w:b/>
                <w:bCs/>
                <w:sz w:val="24"/>
                <w:szCs w:val="24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498B2" w14:textId="6C3E4486" w:rsidR="00BD2A3A" w:rsidRPr="00D63F00" w:rsidRDefault="00BD2A3A" w:rsidP="00BD2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2A3A">
              <w:rPr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2C7DF" w14:textId="0C1507F6" w:rsidR="00BD2A3A" w:rsidRPr="00D63F00" w:rsidRDefault="00BD2A3A" w:rsidP="00BD2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2A3A">
              <w:rPr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A7C5E" w14:textId="13FC967B" w:rsidR="00BD2A3A" w:rsidRPr="00D63F00" w:rsidRDefault="00BD2A3A" w:rsidP="00BD2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2A3A"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2117E" w14:textId="294A8468" w:rsidR="00BD2A3A" w:rsidRPr="00D63F00" w:rsidRDefault="00BD2A3A" w:rsidP="00BD2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2A3A">
              <w:rPr>
                <w:b/>
                <w:bCs/>
                <w:sz w:val="24"/>
                <w:szCs w:val="24"/>
              </w:rPr>
              <w:t>Новый код</w:t>
            </w:r>
          </w:p>
        </w:tc>
      </w:tr>
      <w:tr w:rsidR="00BD2A3A" w:rsidRPr="00D63F00" w14:paraId="008F71B9" w14:textId="77777777" w:rsidTr="0095427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0E623" w14:textId="14EEDEB5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9B9BC" w14:textId="4FEF5FF9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74626" w14:textId="4B65B0FF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B0C60" w14:textId="283A69D4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6A048" w14:textId="23B1B755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FC917" w14:textId="7E84A940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25684" w14:textId="2C542CC0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DD3A8" w14:textId="693E91C3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BD955F" w14:textId="77777777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8181FF9" w14:textId="77777777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2A3A" w:rsidRPr="00D63F00" w14:paraId="4E8F6AF1" w14:textId="77777777" w:rsidTr="0095427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A66A7" w14:textId="405B61EB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0E119" w14:textId="7AB267B1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8458C" w14:textId="3B52957A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FCAA" w14:textId="48F90814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9DE07" w14:textId="688659D5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764F9" w14:textId="4A5FAA24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9614D" w14:textId="02A2DD89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68D55" w14:textId="1968BA3E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98BEDC" w14:textId="77777777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BDED49E" w14:textId="77777777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2A3A" w:rsidRPr="00D63F00" w14:paraId="7EF7CE04" w14:textId="77777777" w:rsidTr="0095427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68C92" w14:textId="40A61D89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BA1E4" w14:textId="70EB1216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D018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E948D" w14:textId="7C62A215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AE35" w14:textId="2E2904FD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8D796" w14:textId="03D7BEEA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D018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34F0A" w14:textId="1FEB4C58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D018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BF94B" w14:textId="460C4A58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770BC" w14:textId="1A6A286C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CC8DE" w14:textId="759D8A07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2CE0E" w14:textId="37C523BB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2A3A" w:rsidRPr="00D63F00" w14:paraId="51169749" w14:textId="77777777" w:rsidTr="0095427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774FB" w14:textId="7C3B75E8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F68AC" w14:textId="4F22A677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3012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F5DC1" w14:textId="12A6DC16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CBC0F" w14:textId="4B311581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76A88" w14:textId="2E2FB8A2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3012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ED080" w14:textId="3DB112A2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1AA53" w14:textId="11732876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FF43D" w14:textId="07BEC25A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79A9F2" w14:textId="3C32A6E0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012</w:t>
            </w:r>
          </w:p>
        </w:tc>
        <w:tc>
          <w:tcPr>
            <w:tcW w:w="0" w:type="auto"/>
            <w:vAlign w:val="center"/>
            <w:hideMark/>
          </w:tcPr>
          <w:p w14:paraId="3E795DF7" w14:textId="7E38B158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0238</w:t>
            </w:r>
          </w:p>
        </w:tc>
      </w:tr>
      <w:tr w:rsidR="00BD2A3A" w:rsidRPr="00D63F00" w14:paraId="0975558C" w14:textId="77777777" w:rsidTr="0095427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69B17" w14:textId="5943259D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8BDCF" w14:textId="1FD6B9C0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6A317" w14:textId="2E8AE368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B6A9D" w14:textId="1C266F80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61142" w14:textId="7E04F8B4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0CD25" w14:textId="0A0B83A9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AD8CF" w14:textId="3C5B68EB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C6B46" w14:textId="13C093C3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C0963" w14:textId="5DF14C6C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0F435" w14:textId="0D0DA800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2A3A" w:rsidRPr="00D63F00" w14:paraId="352ACB5F" w14:textId="77777777" w:rsidTr="0095427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F897D" w14:textId="7D515186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A7200" w14:textId="3C4387AD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451EE" w14:textId="1D964705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7C889" w14:textId="144A76DC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52F00" w14:textId="371C5806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8D6F5" w14:textId="53D3C8D7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B6B8A" w14:textId="119E4CB7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9749B" w14:textId="55C72C09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AB5898" w14:textId="77777777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572837B" w14:textId="77777777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2A3A" w:rsidRPr="00D63F00" w14:paraId="6C39BE41" w14:textId="77777777" w:rsidTr="0095427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8C325" w14:textId="45808D19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32ECB" w14:textId="14BDB1AD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D01D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6FF1C" w14:textId="17EB95EA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59517" w14:textId="72009DEC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54482" w14:textId="43C98D5D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D01D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20F10" w14:textId="2853572F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D01D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89880" w14:textId="7E0EAFA2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F4F79" w14:textId="635C6B8E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2A3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778C128" w14:textId="77777777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E96DA19" w14:textId="77777777" w:rsidR="00BD2A3A" w:rsidRPr="00D63F00" w:rsidRDefault="00BD2A3A" w:rsidP="00BD2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E44C742" w14:textId="3B533801" w:rsidR="00BD2A3A" w:rsidRDefault="000B1558" w:rsidP="00BD2A3A">
      <w:pPr>
        <w:rPr>
          <w:rFonts w:ascii="Times New Roman" w:hAnsi="Times New Roman" w:cstheme="majorBidi"/>
          <w:bCs/>
          <w:color w:val="000000" w:themeColor="text1"/>
          <w:sz w:val="24"/>
          <w:szCs w:val="28"/>
        </w:rPr>
      </w:pPr>
      <w:r>
        <w:rPr>
          <w:rFonts w:ascii="Times New Roman" w:hAnsi="Times New Roman" w:cstheme="majorBidi"/>
          <w:bCs/>
          <w:color w:val="000000" w:themeColor="text1"/>
          <w:sz w:val="24"/>
          <w:szCs w:val="28"/>
        </w:rPr>
        <w:t>Микрокоманд</w:t>
      </w:r>
      <w:r w:rsidR="00BD2A3A">
        <w:rPr>
          <w:rFonts w:ascii="Times New Roman" w:hAnsi="Times New Roman" w:cstheme="majorBidi"/>
          <w:bCs/>
          <w:color w:val="000000" w:themeColor="text1"/>
          <w:sz w:val="24"/>
          <w:szCs w:val="28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651"/>
        <w:gridCol w:w="450"/>
        <w:gridCol w:w="450"/>
        <w:gridCol w:w="570"/>
        <w:gridCol w:w="570"/>
        <w:gridCol w:w="570"/>
        <w:gridCol w:w="264"/>
        <w:gridCol w:w="570"/>
        <w:gridCol w:w="264"/>
        <w:gridCol w:w="251"/>
        <w:gridCol w:w="815"/>
      </w:tblGrid>
      <w:tr w:rsidR="000B1558" w:rsidRPr="000B1558" w14:paraId="041A04DB" w14:textId="77777777" w:rsidTr="000B15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623E8" w14:textId="77777777" w:rsidR="000B1558" w:rsidRPr="000B1558" w:rsidRDefault="000B1558" w:rsidP="000B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B15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СчМК</w:t>
            </w:r>
            <w:proofErr w:type="spellEnd"/>
            <w:r w:rsidRPr="000B15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до выборки 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C42FD" w14:textId="77777777" w:rsidR="000B1558" w:rsidRPr="000B1558" w:rsidRDefault="000B1558" w:rsidP="000B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2B73A" w14:textId="77777777" w:rsidR="000B1558" w:rsidRPr="000B1558" w:rsidRDefault="000B1558" w:rsidP="000B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C2BAC" w14:textId="77777777" w:rsidR="000B1558" w:rsidRPr="000B1558" w:rsidRDefault="000B1558" w:rsidP="000B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44C37" w14:textId="77777777" w:rsidR="000B1558" w:rsidRPr="000B1558" w:rsidRDefault="000B1558" w:rsidP="000B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C8E95" w14:textId="77777777" w:rsidR="000B1558" w:rsidRPr="000B1558" w:rsidRDefault="000B1558" w:rsidP="000B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6B13D" w14:textId="77777777" w:rsidR="000B1558" w:rsidRPr="000B1558" w:rsidRDefault="000B1558" w:rsidP="000B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A331A" w14:textId="77777777" w:rsidR="000B1558" w:rsidRPr="000B1558" w:rsidRDefault="000B1558" w:rsidP="000B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719EE" w14:textId="77777777" w:rsidR="000B1558" w:rsidRPr="000B1558" w:rsidRDefault="000B1558" w:rsidP="000B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A7CC1" w14:textId="77777777" w:rsidR="000B1558" w:rsidRPr="000B1558" w:rsidRDefault="000B1558" w:rsidP="000B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0C1EC" w14:textId="77777777" w:rsidR="000B1558" w:rsidRPr="000B1558" w:rsidRDefault="000B1558" w:rsidP="000B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C2AFE" w14:textId="77777777" w:rsidR="000B1558" w:rsidRPr="000B1558" w:rsidRDefault="000B1558" w:rsidP="000B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B15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СчМК</w:t>
            </w:r>
            <w:proofErr w:type="spellEnd"/>
          </w:p>
        </w:tc>
      </w:tr>
      <w:tr w:rsidR="000B1558" w:rsidRPr="000B1558" w14:paraId="514C649C" w14:textId="77777777" w:rsidTr="000B15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8E9F9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4D9F0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995FE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C07E4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78EC4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CE658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DA299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39F52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40188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B71BB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6FD08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5FD8A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0D0</w:t>
            </w:r>
          </w:p>
        </w:tc>
      </w:tr>
      <w:tr w:rsidR="000B1558" w:rsidRPr="000B1558" w14:paraId="00E3C6DF" w14:textId="77777777" w:rsidTr="000B15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C8777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5D56B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94702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5E919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C47F7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18728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AB465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73646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9E785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3B16F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ABA2D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53BCC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0D1</w:t>
            </w:r>
          </w:p>
        </w:tc>
      </w:tr>
      <w:tr w:rsidR="000B1558" w:rsidRPr="000B1558" w14:paraId="496A5D0E" w14:textId="77777777" w:rsidTr="000B15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1109C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701F8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36F78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82968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95A51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A9F9A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9D068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CEA1F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E4D8D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1ED19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18783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8859B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0D2</w:t>
            </w:r>
          </w:p>
        </w:tc>
      </w:tr>
      <w:tr w:rsidR="000B1558" w:rsidRPr="000B1558" w14:paraId="5FA6981E" w14:textId="77777777" w:rsidTr="000B15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0C272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05985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70F72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850DE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3474A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2B847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43FD4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17F28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804E3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04CC3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D9594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02636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0D3</w:t>
            </w:r>
          </w:p>
        </w:tc>
      </w:tr>
      <w:tr w:rsidR="000B1558" w:rsidRPr="000B1558" w14:paraId="29FAF078" w14:textId="77777777" w:rsidTr="000B15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6A113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E1825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0E66E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5037E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3EA97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B7953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A3029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6418E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DA1F4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ADE69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35B02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70EAE" w14:textId="77777777" w:rsidR="000B1558" w:rsidRPr="000B1558" w:rsidRDefault="000B1558" w:rsidP="000B1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</w:tr>
    </w:tbl>
    <w:p w14:paraId="35B66F21" w14:textId="0E0014C0" w:rsidR="00D63F00" w:rsidRDefault="00BD2A3A">
      <w:pPr>
        <w:rPr>
          <w:rFonts w:ascii="Times New Roman" w:hAnsi="Times New Roman" w:cstheme="majorBidi"/>
          <w:bCs/>
          <w:color w:val="000000" w:themeColor="text1"/>
          <w:sz w:val="24"/>
          <w:szCs w:val="28"/>
        </w:rPr>
      </w:pPr>
      <w:r w:rsidRPr="00BD2A3A">
        <w:rPr>
          <w:rFonts w:ascii="Times New Roman" w:hAnsi="Times New Roman" w:cstheme="majorBidi"/>
          <w:bCs/>
          <w:color w:val="000000" w:themeColor="text1"/>
          <w:sz w:val="24"/>
          <w:szCs w:val="28"/>
        </w:rPr>
        <w:br w:type="page"/>
      </w:r>
    </w:p>
    <w:p w14:paraId="2F634712" w14:textId="77777777" w:rsidR="00D63F00" w:rsidRPr="00BD2A3A" w:rsidRDefault="00D63F00" w:rsidP="00D63F00">
      <w:pPr>
        <w:pStyle w:val="a5"/>
        <w:spacing w:after="0"/>
        <w:ind w:right="0"/>
        <w:rPr>
          <w:sz w:val="24"/>
        </w:rPr>
      </w:pPr>
    </w:p>
    <w:p w14:paraId="562077E4" w14:textId="77777777" w:rsidR="00D63F00" w:rsidRDefault="00D63F00" w:rsidP="00D63F00">
      <w:pPr>
        <w:pStyle w:val="a5"/>
        <w:rPr>
          <w:sz w:val="24"/>
          <w:szCs w:val="24"/>
        </w:rPr>
      </w:pPr>
      <w:r>
        <w:rPr>
          <w:sz w:val="24"/>
          <w:szCs w:val="24"/>
        </w:rPr>
        <w:t>Безадресные к</w:t>
      </w:r>
      <w:r w:rsidRPr="00783D14">
        <w:rPr>
          <w:sz w:val="24"/>
          <w:szCs w:val="24"/>
        </w:rPr>
        <w:t>оманд</w:t>
      </w:r>
      <w:r>
        <w:rPr>
          <w:sz w:val="24"/>
          <w:szCs w:val="24"/>
        </w:rPr>
        <w:t>ы</w:t>
      </w:r>
    </w:p>
    <w:p w14:paraId="36A459E5" w14:textId="77777777" w:rsidR="00D63F00" w:rsidRDefault="00D63F00" w:rsidP="00D63F00">
      <w:pPr>
        <w:pStyle w:val="a5"/>
        <w:rPr>
          <w:rFonts w:ascii="Consolas" w:hAnsi="Consolas" w:cstheme="minorBidi"/>
          <w:b/>
          <w:color w:val="334155"/>
          <w:sz w:val="22"/>
          <w:szCs w:val="22"/>
        </w:rPr>
      </w:pPr>
      <w:r w:rsidRPr="005F75C3">
        <w:rPr>
          <w:rFonts w:ascii="Consolas" w:hAnsi="Consolas" w:cstheme="minorBidi"/>
          <w:color w:val="334155"/>
          <w:sz w:val="22"/>
          <w:szCs w:val="22"/>
        </w:rPr>
        <w:t>1 вариант - циклический сдвиг влево на 2 разряда (</w:t>
      </w:r>
      <w:r w:rsidRPr="005F75C3">
        <w:rPr>
          <w:rFonts w:ascii="Consolas" w:hAnsi="Consolas" w:cstheme="minorBidi"/>
          <w:sz w:val="22"/>
          <w:szCs w:val="22"/>
        </w:rPr>
        <w:t>FC00</w:t>
      </w:r>
      <w:r w:rsidRPr="005F75C3">
        <w:rPr>
          <w:rFonts w:ascii="Consolas" w:hAnsi="Consolas" w:cstheme="minorBidi"/>
          <w:color w:val="334155"/>
          <w:sz w:val="22"/>
          <w:szCs w:val="22"/>
        </w:rPr>
        <w:t>);</w:t>
      </w:r>
    </w:p>
    <w:tbl>
      <w:tblPr>
        <w:tblStyle w:val="af1"/>
        <w:tblW w:w="0" w:type="auto"/>
        <w:tblInd w:w="1378" w:type="dxa"/>
        <w:tblLayout w:type="fixed"/>
        <w:tblLook w:val="04A0" w:firstRow="1" w:lastRow="0" w:firstColumn="1" w:lastColumn="0" w:noHBand="0" w:noVBand="1"/>
      </w:tblPr>
      <w:tblGrid>
        <w:gridCol w:w="1701"/>
        <w:gridCol w:w="2409"/>
        <w:gridCol w:w="3119"/>
      </w:tblGrid>
      <w:tr w:rsidR="00D63F00" w:rsidRPr="00783D14" w14:paraId="34D08974" w14:textId="77777777" w:rsidTr="00954272">
        <w:trPr>
          <w:trHeight w:val="205"/>
        </w:trPr>
        <w:tc>
          <w:tcPr>
            <w:tcW w:w="1701" w:type="dxa"/>
          </w:tcPr>
          <w:p w14:paraId="5A196787" w14:textId="77777777" w:rsidR="00D63F00" w:rsidRPr="00783D14" w:rsidRDefault="00D63F00" w:rsidP="00954272">
            <w:pPr>
              <w:pStyle w:val="a5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783D14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Адрес</w:t>
            </w:r>
          </w:p>
        </w:tc>
        <w:tc>
          <w:tcPr>
            <w:tcW w:w="2409" w:type="dxa"/>
          </w:tcPr>
          <w:p w14:paraId="1BA58EDF" w14:textId="77777777" w:rsidR="00D63F00" w:rsidRPr="00783D14" w:rsidRDefault="00D63F00" w:rsidP="00954272">
            <w:pPr>
              <w:pStyle w:val="a5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783D14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Код команды</w:t>
            </w:r>
          </w:p>
        </w:tc>
        <w:tc>
          <w:tcPr>
            <w:tcW w:w="3119" w:type="dxa"/>
          </w:tcPr>
          <w:p w14:paraId="3966B8E9" w14:textId="77777777" w:rsidR="00D63F00" w:rsidRPr="00783D14" w:rsidRDefault="00D63F00" w:rsidP="00954272">
            <w:pPr>
              <w:pStyle w:val="a5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783D14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Комментарий</w:t>
            </w:r>
          </w:p>
        </w:tc>
      </w:tr>
      <w:tr w:rsidR="00D63F00" w:rsidRPr="005F75C3" w14:paraId="07844436" w14:textId="77777777" w:rsidTr="00954272">
        <w:trPr>
          <w:trHeight w:val="205"/>
        </w:trPr>
        <w:tc>
          <w:tcPr>
            <w:tcW w:w="1701" w:type="dxa"/>
          </w:tcPr>
          <w:p w14:paraId="3F35F391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E</w:t>
            </w: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</w:t>
            </w:r>
          </w:p>
        </w:tc>
        <w:tc>
          <w:tcPr>
            <w:tcW w:w="2409" w:type="dxa"/>
          </w:tcPr>
          <w:p w14:paraId="13CDE602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1008</w:t>
            </w:r>
          </w:p>
        </w:tc>
        <w:tc>
          <w:tcPr>
            <w:tcW w:w="3119" w:type="dxa"/>
          </w:tcPr>
          <w:p w14:paraId="5CFD9685" w14:textId="77777777" w:rsidR="00D63F00" w:rsidRPr="00732559" w:rsidRDefault="00D63F00" w:rsidP="00954272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r w:rsidRPr="00732559">
              <w:rPr>
                <w:rFonts w:ascii="Consolas" w:hAnsi="Consolas"/>
                <w:color w:val="334155"/>
                <w:lang w:val="en-US"/>
              </w:rPr>
              <w:t>ROL(A) ==&gt; БР</w:t>
            </w:r>
          </w:p>
        </w:tc>
      </w:tr>
      <w:tr w:rsidR="00D63F00" w:rsidRPr="005730C3" w14:paraId="6838ADA1" w14:textId="77777777" w:rsidTr="00954272">
        <w:trPr>
          <w:trHeight w:val="205"/>
        </w:trPr>
        <w:tc>
          <w:tcPr>
            <w:tcW w:w="1701" w:type="dxa"/>
          </w:tcPr>
          <w:p w14:paraId="78398190" w14:textId="77777777" w:rsidR="00D63F00" w:rsidRPr="00783D14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E1</w:t>
            </w:r>
          </w:p>
        </w:tc>
        <w:tc>
          <w:tcPr>
            <w:tcW w:w="2409" w:type="dxa"/>
          </w:tcPr>
          <w:p w14:paraId="512C691F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4075</w:t>
            </w:r>
          </w:p>
        </w:tc>
        <w:tc>
          <w:tcPr>
            <w:tcW w:w="3119" w:type="dxa"/>
          </w:tcPr>
          <w:p w14:paraId="2FC9B530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БР ==&gt; A, C, N, Z</w:t>
            </w:r>
          </w:p>
        </w:tc>
      </w:tr>
      <w:tr w:rsidR="00D63F00" w:rsidRPr="005F75C3" w14:paraId="4E4B8FBE" w14:textId="77777777" w:rsidTr="00954272">
        <w:trPr>
          <w:trHeight w:val="298"/>
        </w:trPr>
        <w:tc>
          <w:tcPr>
            <w:tcW w:w="1701" w:type="dxa"/>
          </w:tcPr>
          <w:p w14:paraId="6169E65B" w14:textId="77777777" w:rsidR="00D63F00" w:rsidRPr="00783D14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E2</w:t>
            </w:r>
          </w:p>
        </w:tc>
        <w:tc>
          <w:tcPr>
            <w:tcW w:w="2409" w:type="dxa"/>
          </w:tcPr>
          <w:p w14:paraId="36B72E57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1008</w:t>
            </w:r>
          </w:p>
        </w:tc>
        <w:tc>
          <w:tcPr>
            <w:tcW w:w="3119" w:type="dxa"/>
          </w:tcPr>
          <w:p w14:paraId="2C798E0F" w14:textId="77777777" w:rsidR="00D63F00" w:rsidRPr="00732559" w:rsidRDefault="00D63F00" w:rsidP="00954272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r w:rsidRPr="00732559">
              <w:rPr>
                <w:rFonts w:ascii="Consolas" w:hAnsi="Consolas"/>
                <w:color w:val="334155"/>
                <w:lang w:val="en-US"/>
              </w:rPr>
              <w:t>ROL(A) ==&gt; БР</w:t>
            </w:r>
          </w:p>
        </w:tc>
      </w:tr>
      <w:tr w:rsidR="00D63F00" w:rsidRPr="005730C3" w14:paraId="176301C4" w14:textId="77777777" w:rsidTr="00954272">
        <w:trPr>
          <w:trHeight w:val="298"/>
        </w:trPr>
        <w:tc>
          <w:tcPr>
            <w:tcW w:w="1701" w:type="dxa"/>
          </w:tcPr>
          <w:p w14:paraId="43D65200" w14:textId="77777777" w:rsidR="00D63F00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E3</w:t>
            </w:r>
          </w:p>
        </w:tc>
        <w:tc>
          <w:tcPr>
            <w:tcW w:w="2409" w:type="dxa"/>
          </w:tcPr>
          <w:p w14:paraId="1014AC02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4075</w:t>
            </w:r>
          </w:p>
        </w:tc>
        <w:tc>
          <w:tcPr>
            <w:tcW w:w="3119" w:type="dxa"/>
          </w:tcPr>
          <w:p w14:paraId="041792AF" w14:textId="77777777" w:rsidR="00D63F00" w:rsidRPr="00732559" w:rsidRDefault="00D63F00" w:rsidP="00954272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r w:rsidRPr="00732559">
              <w:rPr>
                <w:rFonts w:ascii="Consolas" w:hAnsi="Consolas"/>
                <w:color w:val="334155"/>
                <w:lang w:val="en-US"/>
              </w:rPr>
              <w:t>БР ==&gt; A, C, N, Z</w:t>
            </w:r>
          </w:p>
        </w:tc>
      </w:tr>
      <w:tr w:rsidR="00D63F00" w:rsidRPr="005730C3" w14:paraId="5D7E8927" w14:textId="77777777" w:rsidTr="00954272">
        <w:trPr>
          <w:trHeight w:val="298"/>
        </w:trPr>
        <w:tc>
          <w:tcPr>
            <w:tcW w:w="1701" w:type="dxa"/>
          </w:tcPr>
          <w:p w14:paraId="4C478CE7" w14:textId="77777777" w:rsidR="00D63F00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E4</w:t>
            </w:r>
          </w:p>
        </w:tc>
        <w:tc>
          <w:tcPr>
            <w:tcW w:w="2409" w:type="dxa"/>
          </w:tcPr>
          <w:p w14:paraId="6FF54571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838F</w:t>
            </w:r>
          </w:p>
        </w:tc>
        <w:tc>
          <w:tcPr>
            <w:tcW w:w="3119" w:type="dxa"/>
          </w:tcPr>
          <w:p w14:paraId="2F7603DA" w14:textId="77777777" w:rsidR="00D63F00" w:rsidRPr="00732559" w:rsidRDefault="00D63F00" w:rsidP="00954272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r w:rsidRPr="00732559">
              <w:rPr>
                <w:rFonts w:ascii="Consolas" w:hAnsi="Consolas"/>
                <w:color w:val="334155"/>
                <w:lang w:val="en-US"/>
              </w:rPr>
              <w:t>GOTO ПРЕ(8F)</w:t>
            </w:r>
          </w:p>
        </w:tc>
      </w:tr>
      <w:tr w:rsidR="00D63F00" w:rsidRPr="005730C3" w14:paraId="3CC5500F" w14:textId="77777777" w:rsidTr="00954272">
        <w:trPr>
          <w:trHeight w:val="205"/>
        </w:trPr>
        <w:tc>
          <w:tcPr>
            <w:tcW w:w="1701" w:type="dxa"/>
          </w:tcPr>
          <w:p w14:paraId="5A607788" w14:textId="5C57BCEC" w:rsidR="00D63F00" w:rsidRPr="000B1558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  <w:lang w:val="en-US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E</w:t>
            </w:r>
            <w:r w:rsidR="000B1558">
              <w:rPr>
                <w:rFonts w:ascii="Consolas" w:hAnsi="Consolas" w:cstheme="minorBidi"/>
                <w:color w:val="334155"/>
                <w:sz w:val="22"/>
                <w:szCs w:val="22"/>
                <w:lang w:val="en-US"/>
              </w:rPr>
              <w:t>5</w:t>
            </w:r>
          </w:p>
        </w:tc>
        <w:tc>
          <w:tcPr>
            <w:tcW w:w="2409" w:type="dxa"/>
          </w:tcPr>
          <w:p w14:paraId="41D6787E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4008</w:t>
            </w:r>
          </w:p>
        </w:tc>
        <w:tc>
          <w:tcPr>
            <w:tcW w:w="3119" w:type="dxa"/>
          </w:tcPr>
          <w:p w14:paraId="5BD95CAD" w14:textId="77777777" w:rsidR="00D63F00" w:rsidRPr="00732559" w:rsidRDefault="00D63F00" w:rsidP="00954272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proofErr w:type="spellStart"/>
            <w:r w:rsidRPr="00732559">
              <w:rPr>
                <w:rFonts w:ascii="Consolas" w:hAnsi="Consolas"/>
                <w:color w:val="334155"/>
                <w:lang w:val="en-US"/>
              </w:rPr>
              <w:t>Останов</w:t>
            </w:r>
            <w:proofErr w:type="spellEnd"/>
            <w:r w:rsidRPr="00732559">
              <w:rPr>
                <w:rFonts w:ascii="Consolas" w:hAnsi="Consolas"/>
                <w:color w:val="334155"/>
                <w:lang w:val="en-US"/>
              </w:rPr>
              <w:t xml:space="preserve"> </w:t>
            </w:r>
            <w:proofErr w:type="spellStart"/>
            <w:r w:rsidRPr="00732559">
              <w:rPr>
                <w:rFonts w:ascii="Consolas" w:hAnsi="Consolas"/>
                <w:color w:val="334155"/>
                <w:lang w:val="en-US"/>
              </w:rPr>
              <w:t>машины</w:t>
            </w:r>
            <w:proofErr w:type="spellEnd"/>
          </w:p>
        </w:tc>
      </w:tr>
    </w:tbl>
    <w:p w14:paraId="789D28E9" w14:textId="77777777" w:rsidR="00D63F00" w:rsidRPr="00D63F00" w:rsidRDefault="00D63F00" w:rsidP="00D63F00">
      <w:pPr>
        <w:pStyle w:val="a5"/>
        <w:spacing w:after="0"/>
        <w:ind w:right="0"/>
        <w:rPr>
          <w:b/>
          <w:bCs w:val="0"/>
          <w:sz w:val="24"/>
          <w:lang w:val="en-US"/>
        </w:rPr>
      </w:pPr>
    </w:p>
    <w:p w14:paraId="03E0BEB6" w14:textId="77777777" w:rsidR="00BD2A3A" w:rsidRPr="00D63F00" w:rsidRDefault="00BD2A3A" w:rsidP="00BD2A3A">
      <w:pPr>
        <w:pStyle w:val="a5"/>
        <w:spacing w:after="0"/>
        <w:ind w:right="0"/>
        <w:rPr>
          <w:b/>
          <w:bCs w:val="0"/>
        </w:rPr>
      </w:pPr>
      <w:r>
        <w:t>Тестовая программа</w:t>
      </w:r>
    </w:p>
    <w:tbl>
      <w:tblPr>
        <w:tblStyle w:val="af1"/>
        <w:tblW w:w="9634" w:type="dxa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3685"/>
      </w:tblGrid>
      <w:tr w:rsidR="00D63F00" w:rsidRPr="001E61FB" w14:paraId="71EAFE5B" w14:textId="77777777" w:rsidTr="00954272">
        <w:tc>
          <w:tcPr>
            <w:tcW w:w="1838" w:type="dxa"/>
          </w:tcPr>
          <w:p w14:paraId="749AEFE8" w14:textId="77777777" w:rsidR="00D63F00" w:rsidRPr="001E61FB" w:rsidRDefault="00D63F00" w:rsidP="00954272">
            <w:pPr>
              <w:pStyle w:val="a5"/>
              <w:spacing w:after="0"/>
              <w:ind w:right="0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1E61FB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Адрес</w:t>
            </w:r>
          </w:p>
        </w:tc>
        <w:tc>
          <w:tcPr>
            <w:tcW w:w="1985" w:type="dxa"/>
          </w:tcPr>
          <w:p w14:paraId="76F28127" w14:textId="77777777" w:rsidR="00D63F00" w:rsidRPr="001E61FB" w:rsidRDefault="00D63F00" w:rsidP="00954272">
            <w:pPr>
              <w:pStyle w:val="a5"/>
              <w:spacing w:after="0"/>
              <w:ind w:right="0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1E61FB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Код команды</w:t>
            </w:r>
          </w:p>
        </w:tc>
        <w:tc>
          <w:tcPr>
            <w:tcW w:w="2126" w:type="dxa"/>
          </w:tcPr>
          <w:p w14:paraId="5051A855" w14:textId="77777777" w:rsidR="00D63F00" w:rsidRPr="001E61FB" w:rsidRDefault="00D63F00" w:rsidP="00954272">
            <w:pPr>
              <w:pStyle w:val="a5"/>
              <w:spacing w:after="0"/>
              <w:ind w:right="0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1E61FB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Мнемоника</w:t>
            </w:r>
          </w:p>
        </w:tc>
        <w:tc>
          <w:tcPr>
            <w:tcW w:w="3685" w:type="dxa"/>
          </w:tcPr>
          <w:p w14:paraId="67B3A5C2" w14:textId="77777777" w:rsidR="00D63F00" w:rsidRPr="001E61FB" w:rsidRDefault="00D63F00" w:rsidP="00954272">
            <w:pPr>
              <w:pStyle w:val="a5"/>
              <w:spacing w:after="0"/>
              <w:ind w:right="0"/>
              <w:rPr>
                <w:rFonts w:ascii="Segoe UI" w:eastAsia="Times New Roman" w:hAnsi="Segoe UI" w:cs="Segoe UI"/>
                <w:bCs w:val="0"/>
                <w:color w:val="334155"/>
                <w:sz w:val="22"/>
                <w:szCs w:val="22"/>
                <w:lang w:eastAsia="ru-RU"/>
              </w:rPr>
            </w:pPr>
            <w:r w:rsidRPr="001E61FB">
              <w:rPr>
                <w:rFonts w:ascii="Segoe UI" w:eastAsia="Times New Roman" w:hAnsi="Segoe UI" w:cs="Segoe UI"/>
                <w:color w:val="334155"/>
                <w:sz w:val="22"/>
                <w:szCs w:val="22"/>
                <w:lang w:eastAsia="ru-RU"/>
              </w:rPr>
              <w:t>Комментарий</w:t>
            </w:r>
          </w:p>
        </w:tc>
      </w:tr>
      <w:tr w:rsidR="00D63F00" w:rsidRPr="00732559" w14:paraId="07D5E704" w14:textId="77777777" w:rsidTr="00954272">
        <w:tc>
          <w:tcPr>
            <w:tcW w:w="1838" w:type="dxa"/>
          </w:tcPr>
          <w:p w14:paraId="5F2CE510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0010</w:t>
            </w:r>
          </w:p>
        </w:tc>
        <w:tc>
          <w:tcPr>
            <w:tcW w:w="1985" w:type="dxa"/>
          </w:tcPr>
          <w:p w14:paraId="585C8854" w14:textId="77777777" w:rsidR="00D63F00" w:rsidRPr="006B29D1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0005</w:t>
            </w:r>
          </w:p>
        </w:tc>
        <w:tc>
          <w:tcPr>
            <w:tcW w:w="2126" w:type="dxa"/>
          </w:tcPr>
          <w:p w14:paraId="70E6DF78" w14:textId="77777777" w:rsidR="00D63F00" w:rsidRPr="004C602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ISZ 005</w:t>
            </w:r>
          </w:p>
        </w:tc>
        <w:tc>
          <w:tcPr>
            <w:tcW w:w="3685" w:type="dxa"/>
          </w:tcPr>
          <w:p w14:paraId="64180071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Входные данные</w:t>
            </w:r>
          </w:p>
        </w:tc>
      </w:tr>
      <w:tr w:rsidR="00D63F00" w:rsidRPr="00732559" w14:paraId="3D5B708C" w14:textId="77777777" w:rsidTr="00954272">
        <w:tc>
          <w:tcPr>
            <w:tcW w:w="1838" w:type="dxa"/>
          </w:tcPr>
          <w:p w14:paraId="340C3083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0011</w:t>
            </w:r>
          </w:p>
        </w:tc>
        <w:tc>
          <w:tcPr>
            <w:tcW w:w="1985" w:type="dxa"/>
          </w:tcPr>
          <w:p w14:paraId="52ADE3EF" w14:textId="77777777" w:rsidR="00D63F00" w:rsidRPr="004C602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0000</w:t>
            </w:r>
          </w:p>
        </w:tc>
        <w:tc>
          <w:tcPr>
            <w:tcW w:w="2126" w:type="dxa"/>
          </w:tcPr>
          <w:p w14:paraId="740E3990" w14:textId="77777777" w:rsidR="00D63F00" w:rsidRPr="004C602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ISZ 000</w:t>
            </w:r>
          </w:p>
        </w:tc>
        <w:tc>
          <w:tcPr>
            <w:tcW w:w="3685" w:type="dxa"/>
          </w:tcPr>
          <w:p w14:paraId="60C33F2C" w14:textId="77777777" w:rsidR="00D63F00" w:rsidRPr="004C602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4C6023">
              <w:rPr>
                <w:rFonts w:ascii="Consolas" w:hAnsi="Consolas" w:cstheme="minorBidi"/>
                <w:color w:val="334155"/>
                <w:sz w:val="22"/>
                <w:szCs w:val="22"/>
              </w:rPr>
              <w:t>Ячейки для значений</w:t>
            </w:r>
          </w:p>
        </w:tc>
      </w:tr>
      <w:tr w:rsidR="00D63F00" w:rsidRPr="003C2139" w14:paraId="09B18DC6" w14:textId="77777777" w:rsidTr="00954272">
        <w:tc>
          <w:tcPr>
            <w:tcW w:w="1838" w:type="dxa"/>
          </w:tcPr>
          <w:p w14:paraId="77F98478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0012</w:t>
            </w:r>
          </w:p>
        </w:tc>
        <w:tc>
          <w:tcPr>
            <w:tcW w:w="1985" w:type="dxa"/>
          </w:tcPr>
          <w:p w14:paraId="3A5BF916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F200 +</w:t>
            </w:r>
          </w:p>
        </w:tc>
        <w:tc>
          <w:tcPr>
            <w:tcW w:w="2126" w:type="dxa"/>
          </w:tcPr>
          <w:p w14:paraId="756FA6D1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CLA</w:t>
            </w:r>
          </w:p>
        </w:tc>
        <w:tc>
          <w:tcPr>
            <w:tcW w:w="3685" w:type="dxa"/>
          </w:tcPr>
          <w:p w14:paraId="575F9A5C" w14:textId="77777777" w:rsidR="00D63F00" w:rsidRPr="004C6023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4C6023">
              <w:rPr>
                <w:rFonts w:ascii="Consolas" w:hAnsi="Consolas" w:cstheme="minorBidi"/>
                <w:color w:val="334155"/>
                <w:sz w:val="22"/>
                <w:szCs w:val="22"/>
              </w:rPr>
              <w:t>0 -&gt; A</w:t>
            </w:r>
          </w:p>
        </w:tc>
      </w:tr>
      <w:tr w:rsidR="00D63F00" w:rsidRPr="006B29D1" w14:paraId="5D3E9F47" w14:textId="77777777" w:rsidTr="00954272">
        <w:tc>
          <w:tcPr>
            <w:tcW w:w="1838" w:type="dxa"/>
          </w:tcPr>
          <w:p w14:paraId="7B9889F1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0013</w:t>
            </w:r>
          </w:p>
        </w:tc>
        <w:tc>
          <w:tcPr>
            <w:tcW w:w="1985" w:type="dxa"/>
          </w:tcPr>
          <w:p w14:paraId="25F0D86A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4010</w:t>
            </w:r>
          </w:p>
        </w:tc>
        <w:tc>
          <w:tcPr>
            <w:tcW w:w="2126" w:type="dxa"/>
          </w:tcPr>
          <w:p w14:paraId="23AB29B6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ADD 010</w:t>
            </w:r>
          </w:p>
        </w:tc>
        <w:tc>
          <w:tcPr>
            <w:tcW w:w="3685" w:type="dxa"/>
          </w:tcPr>
          <w:p w14:paraId="786BDE5D" w14:textId="77777777" w:rsidR="00D63F00" w:rsidRPr="006B29D1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3C2139">
              <w:rPr>
                <w:rFonts w:ascii="Consolas" w:hAnsi="Consolas" w:cstheme="minorBidi"/>
                <w:color w:val="334155"/>
                <w:sz w:val="22"/>
                <w:szCs w:val="22"/>
              </w:rPr>
              <w:t>(A) + (010) -&gt; A</w:t>
            </w:r>
          </w:p>
        </w:tc>
      </w:tr>
      <w:tr w:rsidR="00D63F00" w:rsidRPr="003C2139" w14:paraId="6D91DBFE" w14:textId="77777777" w:rsidTr="00954272">
        <w:tc>
          <w:tcPr>
            <w:tcW w:w="1838" w:type="dxa"/>
          </w:tcPr>
          <w:p w14:paraId="46714C9F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0014</w:t>
            </w:r>
          </w:p>
        </w:tc>
        <w:tc>
          <w:tcPr>
            <w:tcW w:w="1985" w:type="dxa"/>
          </w:tcPr>
          <w:p w14:paraId="039543D6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FC00</w:t>
            </w:r>
          </w:p>
        </w:tc>
        <w:tc>
          <w:tcPr>
            <w:tcW w:w="2126" w:type="dxa"/>
          </w:tcPr>
          <w:p w14:paraId="10581494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</w:p>
        </w:tc>
        <w:tc>
          <w:tcPr>
            <w:tcW w:w="3685" w:type="dxa"/>
          </w:tcPr>
          <w:p w14:paraId="1E1A2F36" w14:textId="77777777" w:rsidR="00D63F00" w:rsidRPr="003C2139" w:rsidRDefault="00D63F00" w:rsidP="00954272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</w:p>
        </w:tc>
      </w:tr>
      <w:tr w:rsidR="00D63F00" w:rsidRPr="00732559" w14:paraId="14398040" w14:textId="77777777" w:rsidTr="00954272">
        <w:tc>
          <w:tcPr>
            <w:tcW w:w="1838" w:type="dxa"/>
          </w:tcPr>
          <w:p w14:paraId="0FB19404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0015</w:t>
            </w:r>
          </w:p>
        </w:tc>
        <w:tc>
          <w:tcPr>
            <w:tcW w:w="1985" w:type="dxa"/>
          </w:tcPr>
          <w:p w14:paraId="2A8810EE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3011</w:t>
            </w:r>
          </w:p>
        </w:tc>
        <w:tc>
          <w:tcPr>
            <w:tcW w:w="2126" w:type="dxa"/>
          </w:tcPr>
          <w:p w14:paraId="40FE4C22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MOV 011</w:t>
            </w:r>
          </w:p>
        </w:tc>
        <w:tc>
          <w:tcPr>
            <w:tcW w:w="3685" w:type="dxa"/>
          </w:tcPr>
          <w:p w14:paraId="76BB8DBD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(A) -&gt; 01</w:t>
            </w: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1</w:t>
            </w:r>
          </w:p>
        </w:tc>
      </w:tr>
      <w:tr w:rsidR="00D63F00" w:rsidRPr="00732559" w14:paraId="0D310DE4" w14:textId="77777777" w:rsidTr="00954272">
        <w:tc>
          <w:tcPr>
            <w:tcW w:w="1838" w:type="dxa"/>
          </w:tcPr>
          <w:p w14:paraId="7CF9E300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0016</w:t>
            </w:r>
          </w:p>
        </w:tc>
        <w:tc>
          <w:tcPr>
            <w:tcW w:w="1985" w:type="dxa"/>
          </w:tcPr>
          <w:p w14:paraId="19866958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F000</w:t>
            </w:r>
          </w:p>
        </w:tc>
        <w:tc>
          <w:tcPr>
            <w:tcW w:w="2126" w:type="dxa"/>
          </w:tcPr>
          <w:p w14:paraId="54840FA3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color w:val="334155"/>
                <w:sz w:val="22"/>
                <w:szCs w:val="22"/>
              </w:rPr>
              <w:t>HLT</w:t>
            </w:r>
          </w:p>
        </w:tc>
        <w:tc>
          <w:tcPr>
            <w:tcW w:w="3685" w:type="dxa"/>
          </w:tcPr>
          <w:p w14:paraId="6958C2AB" w14:textId="77777777" w:rsidR="00D63F00" w:rsidRPr="00732559" w:rsidRDefault="00D63F00" w:rsidP="00954272">
            <w:pPr>
              <w:pStyle w:val="a5"/>
              <w:rPr>
                <w:rFonts w:ascii="Consolas" w:hAnsi="Consolas" w:cstheme="minorBidi"/>
                <w:b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color w:val="334155"/>
                <w:sz w:val="22"/>
                <w:szCs w:val="22"/>
              </w:rPr>
              <w:t>Остановка операций</w:t>
            </w:r>
          </w:p>
        </w:tc>
      </w:tr>
    </w:tbl>
    <w:p w14:paraId="20184A61" w14:textId="77777777" w:rsidR="00BD2A3A" w:rsidRDefault="00BD2A3A" w:rsidP="00BD2A3A">
      <w:pPr>
        <w:pStyle w:val="a5"/>
        <w:spacing w:after="0"/>
        <w:ind w:right="0"/>
        <w:rPr>
          <w:lang w:val="en-US"/>
        </w:rPr>
      </w:pPr>
    </w:p>
    <w:p w14:paraId="4A6640AA" w14:textId="6000F733" w:rsidR="00BD2A3A" w:rsidRDefault="00BD2A3A" w:rsidP="00BD2A3A">
      <w:pPr>
        <w:pStyle w:val="a5"/>
        <w:spacing w:after="0"/>
        <w:ind w:right="0"/>
      </w:pPr>
      <w:r w:rsidRPr="00D63F00">
        <w:t>Таблица трассировки</w:t>
      </w:r>
    </w:p>
    <w:p w14:paraId="4FCBA0DC" w14:textId="704A6D60" w:rsidR="00BD2A3A" w:rsidRDefault="000B1558" w:rsidP="00BD2A3A">
      <w:pPr>
        <w:pStyle w:val="a5"/>
        <w:spacing w:after="0"/>
        <w:ind w:right="0"/>
        <w:rPr>
          <w:sz w:val="24"/>
          <w:szCs w:val="24"/>
          <w:lang w:val="en-US"/>
        </w:rPr>
      </w:pPr>
      <w:r>
        <w:rPr>
          <w:sz w:val="24"/>
          <w:szCs w:val="24"/>
        </w:rPr>
        <w:t>Решения</w:t>
      </w:r>
      <w:r w:rsidR="00BD2A3A" w:rsidRPr="00D63F00">
        <w:rPr>
          <w:sz w:val="24"/>
          <w:szCs w:val="24"/>
        </w:rPr>
        <w:t>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624"/>
        <w:gridCol w:w="570"/>
        <w:gridCol w:w="570"/>
        <w:gridCol w:w="624"/>
        <w:gridCol w:w="624"/>
        <w:gridCol w:w="570"/>
        <w:gridCol w:w="264"/>
        <w:gridCol w:w="732"/>
        <w:gridCol w:w="1307"/>
      </w:tblGrid>
      <w:tr w:rsidR="008D5ACA" w:rsidRPr="008D5ACA" w14:paraId="77397479" w14:textId="77777777" w:rsidTr="008D5AC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76FD2" w14:textId="77777777" w:rsidR="008D5ACA" w:rsidRPr="008D5ACA" w:rsidRDefault="008D5ACA" w:rsidP="008D5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D5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98A4E" w14:textId="77777777" w:rsidR="008D5ACA" w:rsidRPr="008D5ACA" w:rsidRDefault="008D5ACA" w:rsidP="008D5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BA2F6" w14:textId="77777777" w:rsidR="008D5ACA" w:rsidRPr="008D5ACA" w:rsidRDefault="008D5ACA" w:rsidP="008D5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78A50" w14:textId="77777777" w:rsidR="008D5ACA" w:rsidRPr="008D5ACA" w:rsidRDefault="008D5ACA" w:rsidP="008D5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1FBD2" w14:textId="77777777" w:rsidR="008D5ACA" w:rsidRPr="008D5ACA" w:rsidRDefault="008D5ACA" w:rsidP="008D5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6A28B" w14:textId="77777777" w:rsidR="008D5ACA" w:rsidRPr="008D5ACA" w:rsidRDefault="008D5ACA" w:rsidP="008D5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6A70E" w14:textId="77777777" w:rsidR="008D5ACA" w:rsidRPr="008D5ACA" w:rsidRDefault="008D5ACA" w:rsidP="008D5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3A7F8" w14:textId="77777777" w:rsidR="008D5ACA" w:rsidRPr="008D5ACA" w:rsidRDefault="008D5ACA" w:rsidP="008D5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F8D70" w14:textId="77777777" w:rsidR="008D5ACA" w:rsidRPr="008D5ACA" w:rsidRDefault="008D5ACA" w:rsidP="008D5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1F24E" w14:textId="77777777" w:rsidR="008D5ACA" w:rsidRPr="008D5ACA" w:rsidRDefault="008D5ACA" w:rsidP="008D5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Новый код</w:t>
            </w:r>
          </w:p>
        </w:tc>
      </w:tr>
      <w:tr w:rsidR="008D5ACA" w:rsidRPr="008D5ACA" w14:paraId="6623692E" w14:textId="77777777" w:rsidTr="008D5AC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63380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2A4EC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DA91A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D5390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BA4BC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BAFF1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97CC1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3C789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BAC14A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B960AA7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D5ACA" w:rsidRPr="008D5ACA" w14:paraId="335B3EB4" w14:textId="77777777" w:rsidTr="008D5AC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6F29C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62FE7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873AD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AADFB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152E0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502EF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E876E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636C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E9059E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A896100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D5ACA" w:rsidRPr="008D5ACA" w14:paraId="04D9A237" w14:textId="77777777" w:rsidTr="008D5AC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142FA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34484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851AC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20587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B0846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9456A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8C123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61616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6A1093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B0AB54A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D5ACA" w:rsidRPr="008D5ACA" w14:paraId="7EC1DC26" w14:textId="77777777" w:rsidTr="008D5AC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0D2A7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E0CC2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C623D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1B05A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73FA3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15357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705A6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0915D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57161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B72DA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</w:tr>
      <w:tr w:rsidR="008D5ACA" w:rsidRPr="008D5ACA" w14:paraId="236ACE0F" w14:textId="77777777" w:rsidTr="008D5AC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79E87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9A3A6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7BB80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0C6B6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415B6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19652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0B243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39273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A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C62503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886B8C2" w14:textId="77777777" w:rsidR="008D5ACA" w:rsidRPr="008D5ACA" w:rsidRDefault="008D5ACA" w:rsidP="008D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6A4B08E" w14:textId="77777777" w:rsidR="008D5ACA" w:rsidRPr="008D5ACA" w:rsidRDefault="008D5ACA" w:rsidP="00BD2A3A">
      <w:pPr>
        <w:pStyle w:val="a5"/>
        <w:spacing w:after="0"/>
        <w:ind w:right="0"/>
        <w:rPr>
          <w:sz w:val="24"/>
          <w:szCs w:val="24"/>
          <w:lang w:val="en-US"/>
        </w:rPr>
      </w:pPr>
    </w:p>
    <w:p w14:paraId="3CD4D4CB" w14:textId="2A16B0D6" w:rsidR="00BD2A3A" w:rsidRPr="008D5ACA" w:rsidRDefault="000B1558" w:rsidP="00BD2A3A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  <w:r>
        <w:rPr>
          <w:rFonts w:ascii="Times New Roman" w:hAnsi="Times New Roman" w:cstheme="majorBidi"/>
          <w:bCs/>
          <w:color w:val="000000" w:themeColor="text1"/>
          <w:sz w:val="24"/>
          <w:szCs w:val="28"/>
        </w:rPr>
        <w:t>Микрокоманд</w:t>
      </w:r>
      <w:r w:rsidR="00BD2A3A" w:rsidRPr="008D5ACA">
        <w:rPr>
          <w:rFonts w:ascii="Times New Roman" w:hAnsi="Times New Roman" w:cstheme="majorBidi"/>
          <w:bCs/>
          <w:color w:val="000000" w:themeColor="text1"/>
          <w:sz w:val="24"/>
          <w:szCs w:val="24"/>
        </w:rPr>
        <w:t>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537"/>
        <w:gridCol w:w="425"/>
        <w:gridCol w:w="425"/>
        <w:gridCol w:w="537"/>
        <w:gridCol w:w="537"/>
        <w:gridCol w:w="537"/>
        <w:gridCol w:w="207"/>
        <w:gridCol w:w="537"/>
        <w:gridCol w:w="235"/>
        <w:gridCol w:w="202"/>
        <w:gridCol w:w="646"/>
      </w:tblGrid>
      <w:tr w:rsidR="000B1558" w14:paraId="5F42255D" w14:textId="77777777" w:rsidTr="000B15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A662C" w14:textId="77777777" w:rsidR="000B1558" w:rsidRDefault="000B155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СчМК</w:t>
            </w:r>
            <w:proofErr w:type="spellEnd"/>
            <w:r>
              <w:rPr>
                <w:b/>
                <w:bCs/>
              </w:rPr>
              <w:t xml:space="preserve"> до выборки 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E94BB" w14:textId="77777777" w:rsidR="000B1558" w:rsidRDefault="000B15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C8F3E" w14:textId="77777777" w:rsidR="000B1558" w:rsidRDefault="000B15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0180A" w14:textId="77777777" w:rsidR="000B1558" w:rsidRDefault="000B15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6FB4B" w14:textId="77777777" w:rsidR="000B1558" w:rsidRDefault="000B15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346E9" w14:textId="77777777" w:rsidR="000B1558" w:rsidRDefault="000B15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42A3F" w14:textId="77777777" w:rsidR="000B1558" w:rsidRDefault="000B15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55EF3" w14:textId="77777777" w:rsidR="000B1558" w:rsidRDefault="000B15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83C43" w14:textId="77777777" w:rsidR="000B1558" w:rsidRDefault="000B15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CA1B8" w14:textId="77777777" w:rsidR="000B1558" w:rsidRDefault="000B15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4DF57" w14:textId="77777777" w:rsidR="000B1558" w:rsidRDefault="000B15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90218" w14:textId="77777777" w:rsidR="000B1558" w:rsidRDefault="000B155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СчМК</w:t>
            </w:r>
            <w:proofErr w:type="spellEnd"/>
          </w:p>
        </w:tc>
      </w:tr>
      <w:tr w:rsidR="000B1558" w14:paraId="0857B069" w14:textId="77777777" w:rsidTr="000B15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35DD4" w14:textId="77777777" w:rsidR="000B1558" w:rsidRDefault="000B1558">
            <w:r>
              <w:t>0E0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34132" w14:textId="77777777" w:rsidR="000B1558" w:rsidRDefault="000B1558">
            <w:r>
              <w:t>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8D0F6" w14:textId="77777777" w:rsidR="000B1558" w:rsidRDefault="000B1558">
            <w: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5573F" w14:textId="77777777" w:rsidR="000B1558" w:rsidRDefault="000B1558">
            <w: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0B240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31B16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31306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DCD16" w14:textId="77777777" w:rsidR="000B1558" w:rsidRDefault="000B1558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17ADD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36120" w14:textId="77777777" w:rsidR="000B1558" w:rsidRDefault="000B1558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1F7BD" w14:textId="77777777" w:rsidR="000B1558" w:rsidRDefault="000B1558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1C2D" w14:textId="77777777" w:rsidR="000B1558" w:rsidRDefault="000B1558">
            <w:r>
              <w:t>0E1</w:t>
            </w:r>
          </w:p>
        </w:tc>
      </w:tr>
      <w:tr w:rsidR="000B1558" w14:paraId="6B5D7B76" w14:textId="77777777" w:rsidTr="000B15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75941" w14:textId="77777777" w:rsidR="000B1558" w:rsidRDefault="000B1558">
            <w:r>
              <w:t>0E1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7D36D" w14:textId="77777777" w:rsidR="000B1558" w:rsidRDefault="000B1558">
            <w:r>
              <w:t>4075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6DB02" w14:textId="77777777" w:rsidR="000B1558" w:rsidRDefault="000B1558">
            <w: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CB079" w14:textId="77777777" w:rsidR="000B1558" w:rsidRDefault="000B1558">
            <w: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AD624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60829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3C1A4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8ABFD" w14:textId="77777777" w:rsidR="000B1558" w:rsidRDefault="000B1558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AC2AF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B68C5" w14:textId="77777777" w:rsidR="000B1558" w:rsidRDefault="000B1558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F4C6B" w14:textId="77777777" w:rsidR="000B1558" w:rsidRDefault="000B1558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392A3" w14:textId="77777777" w:rsidR="000B1558" w:rsidRDefault="000B1558">
            <w:r>
              <w:t>0E2</w:t>
            </w:r>
          </w:p>
        </w:tc>
      </w:tr>
      <w:tr w:rsidR="000B1558" w14:paraId="121DC079" w14:textId="77777777" w:rsidTr="000B15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64EA2" w14:textId="77777777" w:rsidR="000B1558" w:rsidRDefault="000B1558">
            <w:r>
              <w:t>0E2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384EE" w14:textId="77777777" w:rsidR="000B1558" w:rsidRDefault="000B1558">
            <w:r>
              <w:t>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F5D7B" w14:textId="77777777" w:rsidR="000B1558" w:rsidRDefault="000B1558">
            <w: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1E1F1" w14:textId="77777777" w:rsidR="000B1558" w:rsidRDefault="000B1558">
            <w: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5C578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59484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F529B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10F86" w14:textId="77777777" w:rsidR="000B1558" w:rsidRDefault="000B1558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D7466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75C79" w14:textId="77777777" w:rsidR="000B1558" w:rsidRDefault="000B1558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36B9E" w14:textId="77777777" w:rsidR="000B1558" w:rsidRDefault="000B1558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46830" w14:textId="77777777" w:rsidR="000B1558" w:rsidRDefault="000B1558">
            <w:r>
              <w:t>0E3</w:t>
            </w:r>
          </w:p>
        </w:tc>
      </w:tr>
      <w:tr w:rsidR="000B1558" w14:paraId="476585F3" w14:textId="77777777" w:rsidTr="000B15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D9CEE" w14:textId="77777777" w:rsidR="000B1558" w:rsidRDefault="000B1558">
            <w:r>
              <w:t>0E3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A080F" w14:textId="77777777" w:rsidR="000B1558" w:rsidRDefault="000B1558">
            <w:r>
              <w:t>4075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43118" w14:textId="77777777" w:rsidR="000B1558" w:rsidRDefault="000B1558">
            <w: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C331F" w14:textId="77777777" w:rsidR="000B1558" w:rsidRDefault="000B1558">
            <w: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1F817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75D4D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32FBB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B1431" w14:textId="77777777" w:rsidR="000B1558" w:rsidRDefault="000B1558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26E00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2B371" w14:textId="77777777" w:rsidR="000B1558" w:rsidRDefault="000B1558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ACDCA" w14:textId="77777777" w:rsidR="000B1558" w:rsidRDefault="000B1558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5B320" w14:textId="77777777" w:rsidR="000B1558" w:rsidRDefault="000B1558">
            <w:r>
              <w:t>0E4</w:t>
            </w:r>
          </w:p>
        </w:tc>
      </w:tr>
      <w:tr w:rsidR="000B1558" w14:paraId="41E49CCC" w14:textId="77777777" w:rsidTr="000B15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0A561" w14:textId="77777777" w:rsidR="000B1558" w:rsidRDefault="000B1558">
            <w:r>
              <w:t>0E4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53583" w14:textId="77777777" w:rsidR="000B1558" w:rsidRDefault="000B1558">
            <w: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289B4" w14:textId="77777777" w:rsidR="000B1558" w:rsidRDefault="000B1558">
            <w: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9912F" w14:textId="77777777" w:rsidR="000B1558" w:rsidRDefault="000B1558">
            <w: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3AD43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AC07B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6D9B2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A3F2F" w14:textId="77777777" w:rsidR="000B1558" w:rsidRDefault="000B1558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6A66C" w14:textId="77777777" w:rsidR="000B1558" w:rsidRDefault="000B155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B477C" w14:textId="77777777" w:rsidR="000B1558" w:rsidRDefault="000B1558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26079" w14:textId="77777777" w:rsidR="000B1558" w:rsidRDefault="000B1558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BE888" w14:textId="77777777" w:rsidR="000B1558" w:rsidRDefault="000B1558">
            <w:r>
              <w:t>08F</w:t>
            </w:r>
          </w:p>
        </w:tc>
      </w:tr>
    </w:tbl>
    <w:p w14:paraId="52AA8EE7" w14:textId="7A600D75" w:rsidR="00B41A72" w:rsidRPr="008D5ACA" w:rsidRDefault="000B1558" w:rsidP="008D5ACA">
      <w:pPr>
        <w:pStyle w:val="a5"/>
        <w:spacing w:after="0"/>
        <w:ind w:right="0"/>
        <w:rPr>
          <w:sz w:val="24"/>
        </w:rPr>
      </w:pPr>
      <w:r w:rsidRPr="00BD2A3A">
        <w:rPr>
          <w:sz w:val="24"/>
        </w:rPr>
        <w:lastRenderedPageBreak/>
        <w:t xml:space="preserve"> </w:t>
      </w:r>
      <w:r w:rsidR="00BD2A3A" w:rsidRPr="00BD2A3A">
        <w:rPr>
          <w:sz w:val="24"/>
        </w:rPr>
        <w:t>Можно заметить, что таблицы совпали, поскольку программа не имеет каких-либо сложных действий.</w:t>
      </w:r>
    </w:p>
    <w:sectPr w:rsidR="00B41A72" w:rsidRPr="008D5ACA" w:rsidSect="00111E07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28E8C" w14:textId="77777777" w:rsidR="0059307E" w:rsidRDefault="0059307E" w:rsidP="008B4CCB">
      <w:pPr>
        <w:spacing w:after="0" w:line="240" w:lineRule="auto"/>
      </w:pPr>
      <w:r>
        <w:separator/>
      </w:r>
    </w:p>
  </w:endnote>
  <w:endnote w:type="continuationSeparator" w:id="0">
    <w:p w14:paraId="0A107ED0" w14:textId="77777777" w:rsidR="0059307E" w:rsidRDefault="0059307E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0034376"/>
      <w:docPartObj>
        <w:docPartGallery w:val="Page Numbers (Bottom of Page)"/>
        <w:docPartUnique/>
      </w:docPartObj>
    </w:sdtPr>
    <w:sdtContent>
      <w:p w14:paraId="4172940C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E5C">
          <w:rPr>
            <w:noProof/>
          </w:rPr>
          <w:t>4</w:t>
        </w:r>
        <w:r>
          <w:fldChar w:fldCharType="end"/>
        </w:r>
      </w:p>
    </w:sdtContent>
  </w:sdt>
  <w:p w14:paraId="63A66913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5798C" w14:textId="77777777" w:rsidR="0059307E" w:rsidRDefault="0059307E" w:rsidP="008B4CCB">
      <w:pPr>
        <w:spacing w:after="0" w:line="240" w:lineRule="auto"/>
      </w:pPr>
      <w:r>
        <w:separator/>
      </w:r>
    </w:p>
  </w:footnote>
  <w:footnote w:type="continuationSeparator" w:id="0">
    <w:p w14:paraId="6160B60E" w14:textId="77777777" w:rsidR="0059307E" w:rsidRDefault="0059307E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274487"/>
    <w:multiLevelType w:val="hybridMultilevel"/>
    <w:tmpl w:val="5ACCB5C6"/>
    <w:lvl w:ilvl="0" w:tplc="6A4A2ED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15A08"/>
    <w:multiLevelType w:val="hybridMultilevel"/>
    <w:tmpl w:val="6C14BE50"/>
    <w:lvl w:ilvl="0" w:tplc="35345668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F4841"/>
    <w:multiLevelType w:val="hybridMultilevel"/>
    <w:tmpl w:val="E25A3EC6"/>
    <w:lvl w:ilvl="0" w:tplc="21701E7C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7" w15:restartNumberingAfterBreak="0">
    <w:nsid w:val="7EF7217C"/>
    <w:multiLevelType w:val="hybridMultilevel"/>
    <w:tmpl w:val="B898224C"/>
    <w:lvl w:ilvl="0" w:tplc="4D02A48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993618">
    <w:abstractNumId w:val="6"/>
  </w:num>
  <w:num w:numId="2" w16cid:durableId="1726756020">
    <w:abstractNumId w:val="3"/>
  </w:num>
  <w:num w:numId="3" w16cid:durableId="1440560999">
    <w:abstractNumId w:val="6"/>
    <w:lvlOverride w:ilvl="0">
      <w:startOverride w:val="1"/>
    </w:lvlOverride>
  </w:num>
  <w:num w:numId="4" w16cid:durableId="1039280259">
    <w:abstractNumId w:val="1"/>
  </w:num>
  <w:num w:numId="5" w16cid:durableId="1287855059">
    <w:abstractNumId w:val="6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1644850061">
    <w:abstractNumId w:val="0"/>
  </w:num>
  <w:num w:numId="7" w16cid:durableId="535117321">
    <w:abstractNumId w:val="7"/>
  </w:num>
  <w:num w:numId="8" w16cid:durableId="1148938865">
    <w:abstractNumId w:val="2"/>
  </w:num>
  <w:num w:numId="9" w16cid:durableId="503860792">
    <w:abstractNumId w:val="5"/>
  </w:num>
  <w:num w:numId="10" w16cid:durableId="2098355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66"/>
    <w:rsid w:val="0001090D"/>
    <w:rsid w:val="000447CC"/>
    <w:rsid w:val="00082BD1"/>
    <w:rsid w:val="000B1558"/>
    <w:rsid w:val="000F4B6A"/>
    <w:rsid w:val="00101C64"/>
    <w:rsid w:val="00111E07"/>
    <w:rsid w:val="001315DD"/>
    <w:rsid w:val="00145D4A"/>
    <w:rsid w:val="00174439"/>
    <w:rsid w:val="001A44D1"/>
    <w:rsid w:val="00210C86"/>
    <w:rsid w:val="002414B3"/>
    <w:rsid w:val="00262F69"/>
    <w:rsid w:val="00265F89"/>
    <w:rsid w:val="002724D7"/>
    <w:rsid w:val="00296D06"/>
    <w:rsid w:val="002A6416"/>
    <w:rsid w:val="002C7D8E"/>
    <w:rsid w:val="003071B7"/>
    <w:rsid w:val="00360304"/>
    <w:rsid w:val="00383316"/>
    <w:rsid w:val="00446F38"/>
    <w:rsid w:val="00530CD4"/>
    <w:rsid w:val="005352EA"/>
    <w:rsid w:val="0059307E"/>
    <w:rsid w:val="005B46F6"/>
    <w:rsid w:val="005D1EB1"/>
    <w:rsid w:val="005E207B"/>
    <w:rsid w:val="00620B66"/>
    <w:rsid w:val="0063464F"/>
    <w:rsid w:val="006A3E5C"/>
    <w:rsid w:val="007659DF"/>
    <w:rsid w:val="00773E05"/>
    <w:rsid w:val="00821BB4"/>
    <w:rsid w:val="0082666F"/>
    <w:rsid w:val="0082706A"/>
    <w:rsid w:val="0085778C"/>
    <w:rsid w:val="00860FD2"/>
    <w:rsid w:val="00865CA9"/>
    <w:rsid w:val="00877614"/>
    <w:rsid w:val="00890A8F"/>
    <w:rsid w:val="008B4804"/>
    <w:rsid w:val="008B4CCB"/>
    <w:rsid w:val="008D5ACA"/>
    <w:rsid w:val="008F5805"/>
    <w:rsid w:val="009256AD"/>
    <w:rsid w:val="009271B7"/>
    <w:rsid w:val="00942970"/>
    <w:rsid w:val="00955FD6"/>
    <w:rsid w:val="00973E93"/>
    <w:rsid w:val="00A47715"/>
    <w:rsid w:val="00A71558"/>
    <w:rsid w:val="00AC1B7A"/>
    <w:rsid w:val="00AC384B"/>
    <w:rsid w:val="00AF2FC8"/>
    <w:rsid w:val="00AF30C2"/>
    <w:rsid w:val="00B41A72"/>
    <w:rsid w:val="00B4428F"/>
    <w:rsid w:val="00B444C0"/>
    <w:rsid w:val="00B830D5"/>
    <w:rsid w:val="00BD2A3A"/>
    <w:rsid w:val="00BF6CCD"/>
    <w:rsid w:val="00C60BAB"/>
    <w:rsid w:val="00C84347"/>
    <w:rsid w:val="00C92D7E"/>
    <w:rsid w:val="00CB0B6A"/>
    <w:rsid w:val="00D3374B"/>
    <w:rsid w:val="00D63F00"/>
    <w:rsid w:val="00D709CE"/>
    <w:rsid w:val="00DD5517"/>
    <w:rsid w:val="00ED2A06"/>
    <w:rsid w:val="00EE0DFB"/>
    <w:rsid w:val="00EF1EF6"/>
    <w:rsid w:val="00F113A5"/>
    <w:rsid w:val="00F3224F"/>
    <w:rsid w:val="00F80143"/>
    <w:rsid w:val="00FA4B32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FFCE"/>
  <w15:chartTrackingRefBased/>
  <w15:docId w15:val="{612E5729-A19D-4D5E-AC9A-70FE1845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9271B7"/>
    <w:pPr>
      <w:keepLines/>
      <w:spacing w:after="80" w:line="240" w:lineRule="auto"/>
      <w:ind w:right="567"/>
    </w:pPr>
    <w:rPr>
      <w:rFonts w:ascii="Times New Roman" w:hAnsi="Times New Roman" w:cstheme="majorBidi"/>
      <w:bCs/>
      <w:color w:val="000000" w:themeColor="text1"/>
      <w:sz w:val="28"/>
      <w:szCs w:val="28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character" w:styleId="HTML">
    <w:name w:val="HTML Code"/>
    <w:basedOn w:val="a1"/>
    <w:uiPriority w:val="99"/>
    <w:semiHidden/>
    <w:unhideWhenUsed/>
    <w:rsid w:val="00620B66"/>
    <w:rPr>
      <w:rFonts w:ascii="Courier New" w:eastAsia="Times New Roman" w:hAnsi="Courier New" w:cs="Courier New"/>
      <w:sz w:val="20"/>
      <w:szCs w:val="20"/>
    </w:rPr>
  </w:style>
  <w:style w:type="paragraph" w:styleId="af0">
    <w:name w:val="List Paragraph"/>
    <w:basedOn w:val="a0"/>
    <w:uiPriority w:val="34"/>
    <w:rsid w:val="00360304"/>
    <w:pPr>
      <w:ind w:left="720"/>
      <w:contextualSpacing/>
    </w:pPr>
  </w:style>
  <w:style w:type="table" w:styleId="af1">
    <w:name w:val="Table Grid"/>
    <w:basedOn w:val="a2"/>
    <w:uiPriority w:val="39"/>
    <w:rsid w:val="0092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82;&#1090;&#1086;&#1088;&#1080;&#1103;\Downloads\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0461-8902-44D2-AE45-EF235540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</Template>
  <TotalTime>36</TotalTime>
  <Pages>7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Тросько Виктория Игоревна</cp:lastModifiedBy>
  <cp:revision>4</cp:revision>
  <dcterms:created xsi:type="dcterms:W3CDTF">2024-05-21T20:52:00Z</dcterms:created>
  <dcterms:modified xsi:type="dcterms:W3CDTF">2024-05-21T22:08:00Z</dcterms:modified>
</cp:coreProperties>
</file>