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498B8" w14:textId="77777777" w:rsidR="001315DD" w:rsidRPr="00EF77CC" w:rsidRDefault="001315DD" w:rsidP="001315DD">
      <w:pPr>
        <w:pStyle w:val="1-"/>
        <w:ind w:left="0" w:firstLine="0"/>
        <w:rPr>
          <w:rStyle w:val="a4"/>
          <w:sz w:val="24"/>
          <w:szCs w:val="24"/>
        </w:rPr>
      </w:pPr>
      <w:r w:rsidRPr="00EF77CC">
        <w:rPr>
          <w:rStyle w:val="a4"/>
          <w:sz w:val="24"/>
          <w:szCs w:val="24"/>
        </w:rPr>
        <w:t>МИНИСТЕРСТВО НАУКИ И ВЫСШЕГО ОБРАЗОВАНИЯ РОССИЙСКОЙ ФЕДЕРАЦИИ</w:t>
      </w:r>
    </w:p>
    <w:p w14:paraId="17F394BA" w14:textId="77777777" w:rsidR="001315DD" w:rsidRPr="00D628A8" w:rsidRDefault="002C7D8E" w:rsidP="001315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1315DD" w:rsidRPr="00D628A8">
        <w:rPr>
          <w:rFonts w:ascii="Times New Roman" w:hAnsi="Times New Roman" w:cs="Times New Roman"/>
        </w:rPr>
        <w:t>едеральное государственное автономное образовательное учреждение высшего образования</w:t>
      </w:r>
    </w:p>
    <w:p w14:paraId="769D5ACA" w14:textId="77777777" w:rsidR="001315DD" w:rsidRPr="00D628A8" w:rsidRDefault="001315DD" w:rsidP="001315DD">
      <w:pPr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</w:rPr>
        <w:t>ИТМО</w:t>
      </w:r>
    </w:p>
    <w:p w14:paraId="0DB0F291" w14:textId="77777777" w:rsidR="001315DD" w:rsidRPr="00D628A8" w:rsidRDefault="001315DD" w:rsidP="001315DD">
      <w:pPr>
        <w:spacing w:line="48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Мегафакультет трансляционных информационных технологий</w:t>
      </w:r>
    </w:p>
    <w:p w14:paraId="58566FD4" w14:textId="77777777" w:rsidR="001315DD" w:rsidRPr="00C46145" w:rsidRDefault="001315DD" w:rsidP="001315DD">
      <w:pPr>
        <w:spacing w:line="72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14:paraId="070CF8FA" w14:textId="77777777" w:rsidR="001315DD" w:rsidRPr="006A3E5C" w:rsidRDefault="00620B66" w:rsidP="002C7D8E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6A3E5C">
        <w:rPr>
          <w:rFonts w:ascii="Times New Roman" w:hAnsi="Times New Roman" w:cs="Times New Roman"/>
          <w:b/>
          <w:sz w:val="28"/>
          <w:szCs w:val="28"/>
        </w:rPr>
        <w:t>3</w:t>
      </w:r>
    </w:p>
    <w:p w14:paraId="17B843F2" w14:textId="77777777" w:rsidR="002C7D8E" w:rsidRDefault="001315DD" w:rsidP="002C7D8E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D628A8">
        <w:rPr>
          <w:rFonts w:ascii="Times New Roman" w:hAnsi="Times New Roman" w:cs="Times New Roman"/>
          <w:sz w:val="24"/>
          <w:szCs w:val="24"/>
        </w:rPr>
        <w:t>По дисциплине «</w:t>
      </w:r>
      <w:r w:rsidR="002C7D8E">
        <w:rPr>
          <w:rFonts w:ascii="Times New Roman" w:hAnsi="Times New Roman" w:cs="Times New Roman"/>
          <w:sz w:val="24"/>
          <w:szCs w:val="24"/>
        </w:rPr>
        <w:t>Аппаратное обеспечение вычислительных систем</w:t>
      </w:r>
      <w:r w:rsidRPr="00D628A8">
        <w:rPr>
          <w:rFonts w:ascii="Times New Roman" w:hAnsi="Times New Roman" w:cs="Times New Roman"/>
          <w:sz w:val="24"/>
          <w:szCs w:val="24"/>
        </w:rPr>
        <w:t>»</w:t>
      </w:r>
    </w:p>
    <w:p w14:paraId="13136C70" w14:textId="77777777" w:rsidR="002C7D8E" w:rsidRPr="00877614" w:rsidRDefault="002C7D8E" w:rsidP="002C7D8E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 </w:t>
      </w:r>
      <w:r w:rsidR="006A3E5C">
        <w:rPr>
          <w:rFonts w:ascii="Times New Roman" w:hAnsi="Times New Roman" w:cs="Times New Roman"/>
          <w:sz w:val="24"/>
          <w:szCs w:val="24"/>
        </w:rPr>
        <w:t>4</w:t>
      </w:r>
    </w:p>
    <w:p w14:paraId="6B33D023" w14:textId="77777777" w:rsidR="001315DD" w:rsidRPr="00620B66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Выполнил студент группы №</w:t>
      </w:r>
      <w:r w:rsidR="00620B66">
        <w:rPr>
          <w:rFonts w:ascii="Times New Roman" w:hAnsi="Times New Roman" w:cs="Times New Roman"/>
        </w:rPr>
        <w:t>М3105</w:t>
      </w:r>
    </w:p>
    <w:p w14:paraId="3DC4CB8C" w14:textId="77777777" w:rsidR="001315DD" w:rsidRPr="00860FD2" w:rsidRDefault="00620B66" w:rsidP="002724D7">
      <w:pPr>
        <w:spacing w:after="24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Тросько Виктория Игоревна</w:t>
      </w:r>
    </w:p>
    <w:p w14:paraId="41C18503" w14:textId="77777777" w:rsidR="001315DD" w:rsidRPr="00D628A8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Проверил</w:t>
      </w:r>
    </w:p>
    <w:p w14:paraId="3818A50C" w14:textId="77777777" w:rsidR="001315DD" w:rsidRPr="00620B66" w:rsidRDefault="00620B66" w:rsidP="002724D7">
      <w:pPr>
        <w:spacing w:after="210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Кулешова Екатерина Дмитриевна</w:t>
      </w:r>
    </w:p>
    <w:p w14:paraId="248098D9" w14:textId="77777777" w:rsidR="002724D7" w:rsidRDefault="002724D7" w:rsidP="002724D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CD50E5D" wp14:editId="3494B5F7">
            <wp:extent cx="3991413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48E5A" w14:textId="77777777" w:rsidR="001315DD" w:rsidRPr="00D628A8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Санкт-Петербург</w:t>
      </w:r>
    </w:p>
    <w:p w14:paraId="36860483" w14:textId="77777777" w:rsidR="00FA4B32" w:rsidRDefault="001315DD" w:rsidP="002724D7">
      <w:pPr>
        <w:spacing w:after="80"/>
        <w:jc w:val="center"/>
        <w:rPr>
          <w:rFonts w:ascii="Times New Roman" w:hAnsi="Times New Roman" w:cs="Times New Roman"/>
          <w:lang w:val="en-US"/>
        </w:rPr>
      </w:pPr>
      <w:r w:rsidRPr="008B4CCB">
        <w:rPr>
          <w:rFonts w:ascii="Times New Roman" w:hAnsi="Times New Roman" w:cs="Times New Roman"/>
          <w:lang w:val="en-US"/>
        </w:rPr>
        <w:t>202</w:t>
      </w:r>
      <w:r w:rsidR="002C7D8E">
        <w:rPr>
          <w:rFonts w:ascii="Times New Roman" w:hAnsi="Times New Roman" w:cs="Times New Roman"/>
          <w:lang w:val="en-US"/>
        </w:rPr>
        <w:t>4</w:t>
      </w:r>
    </w:p>
    <w:p w14:paraId="4E67EC22" w14:textId="77777777" w:rsidR="001315DD" w:rsidRPr="00FA4B32" w:rsidRDefault="00FA4B32" w:rsidP="002724D7">
      <w:pPr>
        <w:spacing w:after="80"/>
        <w:jc w:val="center"/>
        <w:rPr>
          <w:rFonts w:ascii="Times New Roman" w:hAnsi="Times New Roman" w:cs="Times New Roman"/>
          <w:b/>
          <w:sz w:val="28"/>
        </w:rPr>
      </w:pPr>
      <w:r w:rsidRPr="00FA4B32">
        <w:rPr>
          <w:rFonts w:ascii="Times New Roman" w:hAnsi="Times New Roman" w:cs="Times New Roman"/>
          <w:b/>
          <w:sz w:val="28"/>
        </w:rPr>
        <w:lastRenderedPageBreak/>
        <w:t>Исходный текст программы</w:t>
      </w:r>
    </w:p>
    <w:tbl>
      <w:tblPr>
        <w:tblW w:w="906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1959"/>
        <w:gridCol w:w="1559"/>
        <w:gridCol w:w="4066"/>
      </w:tblGrid>
      <w:tr w:rsidR="00620B66" w:rsidRPr="00620B66" w14:paraId="0099E609" w14:textId="77777777" w:rsidTr="0063464F">
        <w:trPr>
          <w:trHeight w:val="312"/>
          <w:tblHeader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3DAA654" w14:textId="77777777" w:rsidR="00620B66" w:rsidRPr="00620B66" w:rsidRDefault="00620B66" w:rsidP="00620B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</w:pPr>
            <w:r w:rsidRPr="00620B66"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62B8D0D" w14:textId="77777777" w:rsidR="00620B66" w:rsidRPr="00620B66" w:rsidRDefault="00620B66" w:rsidP="00620B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</w:pPr>
            <w:r>
              <w:rPr>
                <w:rFonts w:ascii="Segoe UI" w:hAnsi="Segoe UI" w:cs="Segoe UI"/>
                <w:b/>
                <w:bCs/>
                <w:color w:val="334155"/>
                <w:shd w:val="clear" w:color="auto" w:fill="FFFFFF"/>
              </w:rPr>
              <w:t>Код команды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FCF0FD3" w14:textId="77777777" w:rsidR="00620B66" w:rsidRPr="00620B66" w:rsidRDefault="00620B66" w:rsidP="00620B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  <w:t>Мнемоника</w:t>
            </w:r>
          </w:p>
        </w:tc>
        <w:tc>
          <w:tcPr>
            <w:tcW w:w="4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9F0544" w14:textId="77777777" w:rsidR="00620B66" w:rsidRDefault="00620B66" w:rsidP="00620B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  <w:t>Комментарии</w:t>
            </w:r>
          </w:p>
        </w:tc>
      </w:tr>
      <w:tr w:rsidR="006A3E5C" w:rsidRPr="00620B66" w14:paraId="23A3EDE0" w14:textId="77777777" w:rsidTr="0063464F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B1AA310" w14:textId="77777777" w:rsidR="006A3E5C" w:rsidRPr="006A3E5C" w:rsidRDefault="006A3E5C" w:rsidP="006A3E5C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010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7EE74B5" w14:textId="77777777" w:rsidR="006A3E5C" w:rsidRPr="006A3E5C" w:rsidRDefault="006A3E5C" w:rsidP="00ED2A06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3355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2000534" w14:textId="2135B56F" w:rsidR="006A3E5C" w:rsidRPr="00ED2A06" w:rsidRDefault="00360304" w:rsidP="00ED2A0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MOV 355</w:t>
            </w:r>
          </w:p>
        </w:tc>
        <w:tc>
          <w:tcPr>
            <w:tcW w:w="4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D47BF2" w14:textId="2D08354F" w:rsidR="006A3E5C" w:rsidRPr="00360304" w:rsidRDefault="00360304" w:rsidP="000447C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 w:rsidRPr="00360304">
              <w:rPr>
                <w:rFonts w:ascii="Consolas" w:eastAsia="Times New Roman" w:hAnsi="Consolas" w:cs="Segoe UI"/>
                <w:color w:val="334155"/>
                <w:lang w:val="en-US" w:eastAsia="ru-RU"/>
              </w:rPr>
              <w:t>(A</w:t>
            </w: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 xml:space="preserve">) </w:t>
            </w:r>
            <w:r w:rsidRPr="00360304">
              <w:rPr>
                <w:rFonts w:ascii="Consolas" w:eastAsia="Times New Roman" w:hAnsi="Consolas" w:cs="Segoe UI"/>
                <w:color w:val="334155"/>
                <w:lang w:val="en-US" w:eastAsia="ru-RU"/>
              </w:rPr>
              <w:t>-&gt; 355</w:t>
            </w:r>
          </w:p>
        </w:tc>
      </w:tr>
      <w:tr w:rsidR="006A3E5C" w:rsidRPr="00620B66" w14:paraId="531BC454" w14:textId="77777777" w:rsidTr="0063464F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2E9609F" w14:textId="77777777" w:rsidR="006A3E5C" w:rsidRDefault="006A3E5C" w:rsidP="006A3E5C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011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E2CA115" w14:textId="77777777" w:rsidR="006A3E5C" w:rsidRPr="006A3E5C" w:rsidRDefault="006A3E5C" w:rsidP="006A3E5C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71BC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12C7CFF" w14:textId="3E5BBA55" w:rsidR="006A3E5C" w:rsidRPr="00ED2A06" w:rsidRDefault="00360304" w:rsidP="006A3E5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HZA7 1BC</w:t>
            </w:r>
          </w:p>
        </w:tc>
        <w:tc>
          <w:tcPr>
            <w:tcW w:w="4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C3F85D" w14:textId="77777777" w:rsidR="006A3E5C" w:rsidRDefault="006A3E5C" w:rsidP="000447C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</w:p>
        </w:tc>
      </w:tr>
      <w:tr w:rsidR="006A3E5C" w:rsidRPr="00620B66" w14:paraId="461144BC" w14:textId="77777777" w:rsidTr="0063464F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B47A6DD" w14:textId="77777777" w:rsidR="006A3E5C" w:rsidRDefault="006A3E5C" w:rsidP="006A3E5C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012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6D95470" w14:textId="77777777" w:rsidR="006A3E5C" w:rsidRPr="006A3E5C" w:rsidRDefault="006A3E5C" w:rsidP="006A3E5C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ABBA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A8912BF" w14:textId="3E8B7AEA" w:rsidR="006A3E5C" w:rsidRPr="00ED2A06" w:rsidRDefault="00360304" w:rsidP="006A3E5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BMI (3BA)</w:t>
            </w:r>
          </w:p>
        </w:tc>
        <w:tc>
          <w:tcPr>
            <w:tcW w:w="4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A0FCDC" w14:textId="504DC7C3" w:rsidR="006A3E5C" w:rsidRPr="00360304" w:rsidRDefault="00360304" w:rsidP="000447C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>ЕСЛИ</w:t>
            </w:r>
            <w:r w:rsidRPr="00360304">
              <w:rPr>
                <w:rFonts w:ascii="Consolas" w:eastAsia="Times New Roman" w:hAnsi="Consolas" w:cs="Segoe UI"/>
                <w:color w:val="334155"/>
                <w:lang w:eastAsia="ru-RU"/>
              </w:rPr>
              <w:t xml:space="preserve"> (</w:t>
            </w: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A</w:t>
            </w:r>
            <w:r w:rsidRPr="00360304">
              <w:rPr>
                <w:rFonts w:ascii="Consolas" w:eastAsia="Times New Roman" w:hAnsi="Consolas" w:cs="Segoe UI"/>
                <w:color w:val="334155"/>
                <w:lang w:eastAsia="ru-RU"/>
              </w:rPr>
              <w:t xml:space="preserve">) &lt; 0, </w:t>
            </w:r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 xml:space="preserve">то </w:t>
            </w:r>
            <w:r w:rsidRPr="00360304">
              <w:rPr>
                <w:rFonts w:ascii="Consolas" w:eastAsia="Times New Roman" w:hAnsi="Consolas" w:cs="Segoe UI"/>
                <w:color w:val="334155"/>
                <w:lang w:eastAsia="ru-RU"/>
              </w:rPr>
              <w:t>(</w:t>
            </w:r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>3BA</w:t>
            </w:r>
            <w:r w:rsidRPr="00360304">
              <w:rPr>
                <w:rFonts w:ascii="Consolas" w:eastAsia="Times New Roman" w:hAnsi="Consolas" w:cs="Segoe UI"/>
                <w:color w:val="334155"/>
                <w:lang w:eastAsia="ru-RU"/>
              </w:rPr>
              <w:t>)</w:t>
            </w:r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 xml:space="preserve"> -&gt; СК</w:t>
            </w:r>
          </w:p>
        </w:tc>
      </w:tr>
      <w:tr w:rsidR="006A3E5C" w:rsidRPr="00620B66" w14:paraId="4469ABC8" w14:textId="77777777" w:rsidTr="0063464F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F86BEB5" w14:textId="77777777" w:rsidR="006A3E5C" w:rsidRDefault="006A3E5C" w:rsidP="006A3E5C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013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4EFA80" w14:textId="77777777" w:rsidR="006A3E5C" w:rsidRPr="006A3E5C" w:rsidRDefault="006A3E5C" w:rsidP="006A3E5C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63CD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3ECC4AF" w14:textId="2B242494" w:rsidR="006A3E5C" w:rsidRPr="00ED2A06" w:rsidRDefault="00360304" w:rsidP="006A3E5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SUB 3CD</w:t>
            </w:r>
          </w:p>
        </w:tc>
        <w:tc>
          <w:tcPr>
            <w:tcW w:w="4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4252A8" w14:textId="113CBAE8" w:rsidR="006A3E5C" w:rsidRPr="00360304" w:rsidRDefault="00360304" w:rsidP="000447C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 w:rsidRPr="00360304">
              <w:rPr>
                <w:rFonts w:ascii="Consolas" w:eastAsia="Times New Roman" w:hAnsi="Consolas" w:cs="Segoe UI"/>
                <w:color w:val="334155"/>
                <w:lang w:val="en-US" w:eastAsia="ru-RU"/>
              </w:rPr>
              <w:t>(A</w:t>
            </w: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 xml:space="preserve">) </w:t>
            </w:r>
            <w:r w:rsidRPr="00360304">
              <w:rPr>
                <w:rFonts w:ascii="Consolas" w:eastAsia="Times New Roman" w:hAnsi="Consolas" w:cs="Segoe UI"/>
                <w:color w:val="334155"/>
                <w:lang w:val="en-US" w:eastAsia="ru-RU"/>
              </w:rPr>
              <w:t xml:space="preserve">– </w:t>
            </w: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</w:t>
            </w:r>
            <w:r w:rsidRPr="00360304">
              <w:rPr>
                <w:rFonts w:ascii="Consolas" w:eastAsia="Times New Roman" w:hAnsi="Consolas" w:cs="Segoe UI"/>
                <w:color w:val="334155"/>
                <w:lang w:val="en-US" w:eastAsia="ru-RU"/>
              </w:rPr>
              <w:t>3CD</w:t>
            </w: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)</w:t>
            </w:r>
            <w:r w:rsidRPr="00360304">
              <w:rPr>
                <w:rFonts w:ascii="Consolas" w:eastAsia="Times New Roman" w:hAnsi="Consolas" w:cs="Segoe UI"/>
                <w:color w:val="334155"/>
                <w:lang w:val="en-US" w:eastAsia="ru-RU"/>
              </w:rPr>
              <w:t xml:space="preserve"> -&gt; A</w:t>
            </w:r>
          </w:p>
        </w:tc>
      </w:tr>
      <w:tr w:rsidR="006A3E5C" w:rsidRPr="00620B66" w14:paraId="018CB8C5" w14:textId="77777777" w:rsidTr="0063464F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4EFECB4" w14:textId="77777777" w:rsidR="006A3E5C" w:rsidRDefault="006A3E5C" w:rsidP="006A3E5C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014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3586F16" w14:textId="3AB1F45A" w:rsidR="006A3E5C" w:rsidRPr="00877614" w:rsidRDefault="00877614" w:rsidP="006A3E5C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FFFC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2AA7397" w14:textId="5137B691" w:rsidR="006A3E5C" w:rsidRPr="00ED2A06" w:rsidRDefault="00360304" w:rsidP="006A3E5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HZF</w:t>
            </w:r>
          </w:p>
        </w:tc>
        <w:tc>
          <w:tcPr>
            <w:tcW w:w="4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211E1B" w14:textId="77777777" w:rsidR="006A3E5C" w:rsidRDefault="006A3E5C" w:rsidP="000447C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</w:p>
        </w:tc>
      </w:tr>
      <w:tr w:rsidR="006A3E5C" w:rsidRPr="00620B66" w14:paraId="1DA50785" w14:textId="77777777" w:rsidTr="0063464F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E991192" w14:textId="77777777" w:rsidR="006A3E5C" w:rsidRDefault="006A3E5C" w:rsidP="006A3E5C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015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143C3C4" w14:textId="416769D8" w:rsidR="006A3E5C" w:rsidRPr="00877614" w:rsidRDefault="00877614" w:rsidP="006A3E5C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0000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FB9FE3F" w14:textId="37BE9A82" w:rsidR="006A3E5C" w:rsidRPr="00ED2A06" w:rsidRDefault="00360304" w:rsidP="006A3E5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ISZ 000</w:t>
            </w:r>
          </w:p>
        </w:tc>
        <w:tc>
          <w:tcPr>
            <w:tcW w:w="4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5B9662" w14:textId="2D8B9538" w:rsidR="006A3E5C" w:rsidRDefault="00360304" w:rsidP="000447C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(0) + 1 -&gt; 0</w:t>
            </w:r>
          </w:p>
        </w:tc>
      </w:tr>
      <w:tr w:rsidR="006A3E5C" w:rsidRPr="00620B66" w14:paraId="08CF1787" w14:textId="77777777" w:rsidTr="0063464F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F1E2B97" w14:textId="77777777" w:rsidR="006A3E5C" w:rsidRDefault="006A3E5C" w:rsidP="006A3E5C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016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37B3B7D" w14:textId="513F0ACD" w:rsidR="006A3E5C" w:rsidRPr="00877614" w:rsidRDefault="00877614" w:rsidP="006A3E5C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F200</w:t>
            </w:r>
            <w:r w:rsidR="0063464F">
              <w:rPr>
                <w:rFonts w:ascii="Consolas" w:hAnsi="Consolas"/>
                <w:color w:val="334155"/>
                <w:lang w:val="en-US"/>
              </w:rPr>
              <w:t xml:space="preserve"> +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9A5F902" w14:textId="61B311A1" w:rsidR="006A3E5C" w:rsidRPr="00ED2A06" w:rsidRDefault="00360304" w:rsidP="006A3E5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CLA</w:t>
            </w:r>
          </w:p>
        </w:tc>
        <w:tc>
          <w:tcPr>
            <w:tcW w:w="4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4EB051" w14:textId="050FFACB" w:rsidR="006A3E5C" w:rsidRDefault="00360304" w:rsidP="000447C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0 -&gt; A</w:t>
            </w:r>
          </w:p>
        </w:tc>
      </w:tr>
      <w:tr w:rsidR="006A3E5C" w:rsidRPr="00620B66" w14:paraId="0B4FCB90" w14:textId="77777777" w:rsidTr="0063464F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BC65283" w14:textId="77777777" w:rsidR="006A3E5C" w:rsidRDefault="006A3E5C" w:rsidP="006A3E5C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017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2583578" w14:textId="36FCC860" w:rsidR="006A3E5C" w:rsidRPr="00877614" w:rsidRDefault="00877614" w:rsidP="006A3E5C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480A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D081A2F" w14:textId="7BB424F4" w:rsidR="006A3E5C" w:rsidRPr="00ED2A06" w:rsidRDefault="00360304" w:rsidP="006A3E5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ADD (00A)</w:t>
            </w:r>
          </w:p>
        </w:tc>
        <w:tc>
          <w:tcPr>
            <w:tcW w:w="4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E12B87" w14:textId="3D17AD39" w:rsidR="006A3E5C" w:rsidRDefault="00360304" w:rsidP="000447C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(A) + (00A) -&gt; A</w:t>
            </w:r>
          </w:p>
        </w:tc>
      </w:tr>
      <w:tr w:rsidR="006A3E5C" w:rsidRPr="00620B66" w14:paraId="62160BAA" w14:textId="77777777" w:rsidTr="0063464F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410DE9" w14:textId="77777777" w:rsidR="006A3E5C" w:rsidRDefault="006A3E5C" w:rsidP="006A3E5C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018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DBF58C5" w14:textId="1B7A9F08" w:rsidR="006A3E5C" w:rsidRPr="00877614" w:rsidRDefault="00877614" w:rsidP="006A3E5C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A01D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0BD4F17" w14:textId="76F8DE0E" w:rsidR="006A3E5C" w:rsidRPr="00ED2A06" w:rsidRDefault="00360304" w:rsidP="006A3E5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BMI 01D</w:t>
            </w:r>
          </w:p>
        </w:tc>
        <w:tc>
          <w:tcPr>
            <w:tcW w:w="4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8FF0CF" w14:textId="766B1457" w:rsidR="006A3E5C" w:rsidRPr="00360304" w:rsidRDefault="00360304" w:rsidP="000447C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>ЕСЛИ</w:t>
            </w:r>
            <w:r w:rsidRPr="00360304">
              <w:rPr>
                <w:rFonts w:ascii="Consolas" w:eastAsia="Times New Roman" w:hAnsi="Consolas" w:cs="Segoe UI"/>
                <w:color w:val="334155"/>
                <w:lang w:eastAsia="ru-RU"/>
              </w:rPr>
              <w:t xml:space="preserve"> (</w:t>
            </w: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A</w:t>
            </w:r>
            <w:r w:rsidRPr="00360304">
              <w:rPr>
                <w:rFonts w:ascii="Consolas" w:eastAsia="Times New Roman" w:hAnsi="Consolas" w:cs="Segoe UI"/>
                <w:color w:val="334155"/>
                <w:lang w:eastAsia="ru-RU"/>
              </w:rPr>
              <w:t xml:space="preserve">) &lt; 0, </w:t>
            </w:r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 xml:space="preserve">то </w:t>
            </w:r>
            <w:r w:rsidRPr="00360304">
              <w:rPr>
                <w:rFonts w:ascii="Consolas" w:eastAsia="Times New Roman" w:hAnsi="Consolas" w:cs="Segoe UI"/>
                <w:color w:val="334155"/>
                <w:lang w:eastAsia="ru-RU"/>
              </w:rPr>
              <w:t>(01</w:t>
            </w: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D</w:t>
            </w:r>
            <w:r w:rsidRPr="00360304">
              <w:rPr>
                <w:rFonts w:ascii="Consolas" w:eastAsia="Times New Roman" w:hAnsi="Consolas" w:cs="Segoe UI"/>
                <w:color w:val="334155"/>
                <w:lang w:eastAsia="ru-RU"/>
              </w:rPr>
              <w:t>)</w:t>
            </w:r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 xml:space="preserve"> -&gt; СК</w:t>
            </w:r>
          </w:p>
        </w:tc>
      </w:tr>
      <w:tr w:rsidR="006A3E5C" w:rsidRPr="00620B66" w14:paraId="6B17EEC4" w14:textId="77777777" w:rsidTr="0063464F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2CA6A21" w14:textId="77777777" w:rsidR="006A3E5C" w:rsidRDefault="006A3E5C" w:rsidP="006A3E5C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019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A5620A6" w14:textId="11D06D35" w:rsidR="006A3E5C" w:rsidRPr="00877614" w:rsidRDefault="00877614" w:rsidP="006A3E5C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F200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52F3DAC" w14:textId="528AF3BE" w:rsidR="006A3E5C" w:rsidRPr="00ED2A06" w:rsidRDefault="00360304" w:rsidP="006A3E5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CLA</w:t>
            </w:r>
          </w:p>
        </w:tc>
        <w:tc>
          <w:tcPr>
            <w:tcW w:w="4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5DD743" w14:textId="47E7BE59" w:rsidR="006A3E5C" w:rsidRDefault="00360304" w:rsidP="000447C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0 -&gt; A</w:t>
            </w:r>
          </w:p>
        </w:tc>
      </w:tr>
      <w:tr w:rsidR="006A3E5C" w:rsidRPr="00620B66" w14:paraId="550E0E48" w14:textId="77777777" w:rsidTr="0063464F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02FD5B5" w14:textId="77777777" w:rsidR="006A3E5C" w:rsidRDefault="006A3E5C" w:rsidP="006A3E5C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01A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6264803" w14:textId="11C12F39" w:rsidR="006A3E5C" w:rsidRPr="00877614" w:rsidRDefault="00877614" w:rsidP="006A3E5C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F800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5A56AF6" w14:textId="1F341DF7" w:rsidR="006A3E5C" w:rsidRPr="00ED2A06" w:rsidRDefault="00360304" w:rsidP="006A3E5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INC</w:t>
            </w:r>
          </w:p>
        </w:tc>
        <w:tc>
          <w:tcPr>
            <w:tcW w:w="4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055155" w14:textId="454FE987" w:rsidR="006A3E5C" w:rsidRDefault="00360304" w:rsidP="000447C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(A) + 1 -&gt; A</w:t>
            </w:r>
          </w:p>
        </w:tc>
      </w:tr>
      <w:tr w:rsidR="006A3E5C" w:rsidRPr="00620B66" w14:paraId="05736029" w14:textId="77777777" w:rsidTr="0063464F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746C949" w14:textId="77777777" w:rsidR="006A3E5C" w:rsidRDefault="006A3E5C" w:rsidP="006A3E5C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01B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1A4A2EE" w14:textId="520223CE" w:rsidR="006A3E5C" w:rsidRPr="00877614" w:rsidRDefault="00877614" w:rsidP="006A3E5C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4015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40B3AC8" w14:textId="18BE4119" w:rsidR="006A3E5C" w:rsidRPr="00ED2A06" w:rsidRDefault="00360304" w:rsidP="006A3E5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ADD 015</w:t>
            </w:r>
          </w:p>
        </w:tc>
        <w:tc>
          <w:tcPr>
            <w:tcW w:w="4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DAFEF1" w14:textId="0CBD9CF3" w:rsidR="006A3E5C" w:rsidRDefault="00360304" w:rsidP="000447C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(A) + (015) -&gt; A</w:t>
            </w:r>
          </w:p>
        </w:tc>
      </w:tr>
      <w:tr w:rsidR="00877614" w:rsidRPr="00620B66" w14:paraId="6813568A" w14:textId="77777777" w:rsidTr="0063464F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63CBB12" w14:textId="77777777" w:rsidR="00877614" w:rsidRDefault="00877614" w:rsidP="00877614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01C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2E16187" w14:textId="73A0E689" w:rsidR="00877614" w:rsidRPr="00877614" w:rsidRDefault="00877614" w:rsidP="00877614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3015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B675687" w14:textId="7C0FFC6F" w:rsidR="00877614" w:rsidRPr="00ED2A06" w:rsidRDefault="00360304" w:rsidP="00877614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MOV 015</w:t>
            </w:r>
          </w:p>
        </w:tc>
        <w:tc>
          <w:tcPr>
            <w:tcW w:w="4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6F54C2" w14:textId="76216940" w:rsidR="00877614" w:rsidRDefault="00360304" w:rsidP="000447C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 w:rsidRPr="00360304">
              <w:rPr>
                <w:rFonts w:ascii="Consolas" w:eastAsia="Times New Roman" w:hAnsi="Consolas" w:cs="Segoe UI"/>
                <w:color w:val="334155"/>
                <w:lang w:val="en-US" w:eastAsia="ru-RU"/>
              </w:rPr>
              <w:t>(A</w:t>
            </w: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 xml:space="preserve">) </w:t>
            </w:r>
            <w:r w:rsidRPr="00360304">
              <w:rPr>
                <w:rFonts w:ascii="Consolas" w:eastAsia="Times New Roman" w:hAnsi="Consolas" w:cs="Segoe UI"/>
                <w:color w:val="334155"/>
                <w:lang w:val="en-US" w:eastAsia="ru-RU"/>
              </w:rPr>
              <w:t xml:space="preserve">-&gt; </w:t>
            </w: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015</w:t>
            </w:r>
          </w:p>
        </w:tc>
      </w:tr>
      <w:tr w:rsidR="00877614" w:rsidRPr="00620B66" w14:paraId="1C7A8441" w14:textId="77777777" w:rsidTr="0063464F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8EBD196" w14:textId="77777777" w:rsidR="00877614" w:rsidRDefault="00877614" w:rsidP="00877614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01D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9D43F16" w14:textId="7EB90C74" w:rsidR="00877614" w:rsidRPr="00877614" w:rsidRDefault="00877614" w:rsidP="00877614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0014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E84EF6D" w14:textId="17A124C8" w:rsidR="00877614" w:rsidRPr="00ED2A06" w:rsidRDefault="00360304" w:rsidP="00877614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ISZ 014</w:t>
            </w:r>
          </w:p>
        </w:tc>
        <w:tc>
          <w:tcPr>
            <w:tcW w:w="4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BAB587" w14:textId="77777777" w:rsidR="00877614" w:rsidRDefault="000447CC" w:rsidP="000447C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(014) + 1 -&gt; 014</w:t>
            </w:r>
          </w:p>
          <w:p w14:paraId="4CE230E4" w14:textId="30127785" w:rsidR="0063464F" w:rsidRPr="0063464F" w:rsidRDefault="0063464F" w:rsidP="000447C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 xml:space="preserve">ЕСЛИ (014) </w:t>
            </w: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&gt; 0</w:t>
            </w:r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 xml:space="preserve">, то </w:t>
            </w: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</w:t>
            </w:r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>СК) + 1 -</w:t>
            </w: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&gt;</w:t>
            </w:r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 xml:space="preserve"> СК</w:t>
            </w:r>
          </w:p>
        </w:tc>
      </w:tr>
      <w:tr w:rsidR="00877614" w:rsidRPr="00620B66" w14:paraId="32B7E7DB" w14:textId="77777777" w:rsidTr="0063464F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3307AE5" w14:textId="77777777" w:rsidR="00877614" w:rsidRDefault="00877614" w:rsidP="00877614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01E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E76F65" w14:textId="1C1FB38E" w:rsidR="00877614" w:rsidRPr="00877614" w:rsidRDefault="00877614" w:rsidP="00877614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C016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AA9451D" w14:textId="08F96F0C" w:rsidR="00877614" w:rsidRPr="00ED2A06" w:rsidRDefault="00360304" w:rsidP="00877614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BR 016</w:t>
            </w:r>
          </w:p>
        </w:tc>
        <w:tc>
          <w:tcPr>
            <w:tcW w:w="4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CD580D" w14:textId="10E45E3F" w:rsidR="00877614" w:rsidRDefault="000447CC" w:rsidP="000447C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(016) -&gt; CK</w:t>
            </w:r>
          </w:p>
        </w:tc>
      </w:tr>
      <w:tr w:rsidR="00877614" w:rsidRPr="00620B66" w14:paraId="311D75FD" w14:textId="77777777" w:rsidTr="0063464F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4467D39" w14:textId="77777777" w:rsidR="00877614" w:rsidRDefault="00877614" w:rsidP="00877614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01F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F3EC42E" w14:textId="0E574796" w:rsidR="00877614" w:rsidRPr="00877614" w:rsidRDefault="00877614" w:rsidP="00877614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F000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F8F5B3" w14:textId="07967DAD" w:rsidR="00877614" w:rsidRPr="00ED2A06" w:rsidRDefault="00360304" w:rsidP="00877614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HLT</w:t>
            </w:r>
          </w:p>
        </w:tc>
        <w:tc>
          <w:tcPr>
            <w:tcW w:w="4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F69777" w14:textId="77777777" w:rsidR="00877614" w:rsidRDefault="00877614" w:rsidP="000447C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</w:p>
        </w:tc>
      </w:tr>
    </w:tbl>
    <w:p w14:paraId="524448DF" w14:textId="77777777" w:rsidR="00FA4B32" w:rsidRDefault="00FA4B32" w:rsidP="00FA4B32">
      <w:pPr>
        <w:pStyle w:val="a5"/>
      </w:pPr>
    </w:p>
    <w:p w14:paraId="6918AE1E" w14:textId="77777777" w:rsidR="00877614" w:rsidRDefault="005352EA" w:rsidP="00877614">
      <w:pPr>
        <w:pStyle w:val="a5"/>
        <w:rPr>
          <w:lang w:val="ru-RU"/>
        </w:rPr>
      </w:pPr>
      <w:r>
        <w:t>Таблица трассировки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677"/>
        <w:gridCol w:w="624"/>
        <w:gridCol w:w="624"/>
        <w:gridCol w:w="677"/>
        <w:gridCol w:w="757"/>
        <w:gridCol w:w="757"/>
        <w:gridCol w:w="264"/>
        <w:gridCol w:w="732"/>
        <w:gridCol w:w="1307"/>
      </w:tblGrid>
      <w:tr w:rsidR="00877614" w:rsidRPr="00877614" w14:paraId="4FF2032E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CA3DD" w14:textId="77777777" w:rsidR="00877614" w:rsidRPr="00877614" w:rsidRDefault="00877614" w:rsidP="00877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Адресс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755DD" w14:textId="77777777" w:rsidR="00877614" w:rsidRPr="00877614" w:rsidRDefault="00877614" w:rsidP="00877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5CD70" w14:textId="77777777" w:rsidR="00877614" w:rsidRPr="00877614" w:rsidRDefault="00877614" w:rsidP="00877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7067A" w14:textId="77777777" w:rsidR="00877614" w:rsidRPr="00877614" w:rsidRDefault="00877614" w:rsidP="00877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0200E" w14:textId="77777777" w:rsidR="00877614" w:rsidRPr="00877614" w:rsidRDefault="00877614" w:rsidP="00877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A9997" w14:textId="77777777" w:rsidR="00877614" w:rsidRPr="00877614" w:rsidRDefault="00877614" w:rsidP="00877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33442" w14:textId="77777777" w:rsidR="00877614" w:rsidRPr="00877614" w:rsidRDefault="00877614" w:rsidP="00877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8B24D" w14:textId="77777777" w:rsidR="00877614" w:rsidRPr="00877614" w:rsidRDefault="00877614" w:rsidP="00877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D0439" w14:textId="77777777" w:rsidR="00877614" w:rsidRPr="00877614" w:rsidRDefault="00877614" w:rsidP="00877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7C6C9" w14:textId="77777777" w:rsidR="00877614" w:rsidRPr="00877614" w:rsidRDefault="00877614" w:rsidP="00877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Новый код</w:t>
            </w:r>
          </w:p>
        </w:tc>
      </w:tr>
      <w:tr w:rsidR="00877614" w:rsidRPr="00877614" w14:paraId="1EDFF311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0E6C9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27627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B746F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9DFD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FE0AE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B5119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2F66A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3FB2D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2F7CFCD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7EBDF3D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7614" w:rsidRPr="00877614" w14:paraId="3D2BAD2D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C86BB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96637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2FAE2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FA511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C4569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F8484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71BC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B9EB5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71BC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46F06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44152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AE8A4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</w:tr>
      <w:tr w:rsidR="00877614" w:rsidRPr="00877614" w14:paraId="1C4B8712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F69C5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97CEA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9E863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4ED77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6BD5A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B1EB4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5C6B7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71BC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546D3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4DAFFAB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08F15FE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7614" w:rsidRPr="00877614" w14:paraId="4093F842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97031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1D98C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3B038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C1E99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EADA6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87985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AB057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BEF51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F08DDFB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2389AB6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7614" w:rsidRPr="00877614" w14:paraId="30265108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7C20A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BA6BD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887D7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FFB27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2DBE9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B6431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F90E0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5E2ED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FDF7A2F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B5F3FFB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7614" w:rsidRPr="00877614" w14:paraId="4AAA3409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F795F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006B5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E1563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74352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E57C9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AA04B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45B20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8BA76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00600A1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153106E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7614" w:rsidRPr="00877614" w14:paraId="3A05F185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B2292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A2B0F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2A734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55E0A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5920E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0F68F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F8CC3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7F340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BB2FE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A4D2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</w:tr>
      <w:tr w:rsidR="00877614" w:rsidRPr="00877614" w14:paraId="67BB1A59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F3E15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D590A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D8AF5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8A6EE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8CEB4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EABDA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3A994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D755F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C98DA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0A6C7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FFFD</w:t>
            </w:r>
          </w:p>
        </w:tc>
      </w:tr>
      <w:tr w:rsidR="00877614" w:rsidRPr="00877614" w14:paraId="481B1C28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EC46B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1E88E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36574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7F320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6E03F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5D7FD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BA535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DA0BE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D5C9118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33735E4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7614" w:rsidRPr="00877614" w14:paraId="4D885677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40A70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157B5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E9F9B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DE9E1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23E25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6F05F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07208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3911E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CC3219C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4ED454B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7614" w:rsidRPr="00877614" w14:paraId="4DDE5153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9F5C4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60E36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BF554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F5B79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5277F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8F440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ABBA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F0F2C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ABBA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5CF3F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C6992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ADD09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0013</w:t>
            </w:r>
          </w:p>
        </w:tc>
      </w:tr>
      <w:tr w:rsidR="00877614" w:rsidRPr="00877614" w14:paraId="2D5BF763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2B9B0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A7B4A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8A45D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685DD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A2F59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74EC9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64C9D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ABBA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5E379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8647AE3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1CB3FD0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7614" w:rsidRPr="00877614" w14:paraId="4B48E6D8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E6F3A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DCAE0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CE629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6BD96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405BA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C6911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7895E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ABBA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DACF8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18D6C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B2E38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FFFE</w:t>
            </w:r>
          </w:p>
        </w:tc>
      </w:tr>
      <w:tr w:rsidR="00877614" w:rsidRPr="00877614" w14:paraId="279940C6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CD7C4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E583D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BF46C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CD263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0033F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95537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6E3D6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ABBA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F862B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1CB225E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8F26F01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7614" w:rsidRPr="00877614" w14:paraId="41F11B17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6A361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68399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369BC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C3361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BE129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9C255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0E197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B25DE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6686395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DC10BDF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7614" w:rsidRPr="00877614" w14:paraId="0DE46345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91A38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FC084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9708E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FC0F1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9B0B9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D7483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63CD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B8E20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63CD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80E82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1637F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2E9E9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</w:tr>
      <w:tr w:rsidR="00877614" w:rsidRPr="00877614" w14:paraId="531C68F0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0F675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B964F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22A31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97D4E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8FB92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7C889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507F6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63CD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F3A31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6582AC4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F6D672F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7614" w:rsidRPr="00877614" w14:paraId="747D0F24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2AA90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614F5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EA8C9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E002F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9EAC2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FEC98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44E13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3F3FC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C13F684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4E51C57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7614" w:rsidRPr="00877614" w14:paraId="629E9E4E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ADA9A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12FF8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A17D5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11EF2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CF837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B28B4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5493F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7D725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3857770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243EB16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7614" w:rsidRPr="00877614" w14:paraId="44AE6ACE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C0514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BBBF1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5C0C6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15CEC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6A048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F95C4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14F1B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47C8C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14AFA79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477D836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7614" w:rsidRPr="00877614" w14:paraId="09378DC6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43CD8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F2CC5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5569D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87EBB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2A086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537A7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4EEFE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13A47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56B84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A89DB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</w:tr>
      <w:tr w:rsidR="00877614" w:rsidRPr="00877614" w14:paraId="09CE4E47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69808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3401A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EED14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9E49E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45EC2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41EE7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2695F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1391B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8813F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32FD1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FFFF</w:t>
            </w:r>
          </w:p>
        </w:tc>
      </w:tr>
      <w:tr w:rsidR="00877614" w:rsidRPr="00877614" w14:paraId="0421F2FA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DBC41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BE7E0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B432F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D2E81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DC8D4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E4F2D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02307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C876D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284502A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90446EF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7614" w:rsidRPr="00877614" w14:paraId="698DDB55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3247C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B5D59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8F0ED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FACE3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82C72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E0328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BE508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E3309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5588C8D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114E47A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7614" w:rsidRPr="00877614" w14:paraId="191A03C6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442DE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60335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5E9D1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7AE12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DDCC1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AB2DB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C2DC2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46024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92369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0675C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0015</w:t>
            </w:r>
          </w:p>
        </w:tc>
      </w:tr>
      <w:tr w:rsidR="00877614" w:rsidRPr="00877614" w14:paraId="41D9F35C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F841F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C4DC9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0FE85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120BD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1C621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AC72A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774AB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398DD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63C40D6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090109B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7614" w:rsidRPr="00877614" w14:paraId="4ACA94AC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9DD39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8B484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1F981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DA3A0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B2230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B8F64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89DDC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CD30B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929D4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6AC3D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</w:tr>
      <w:tr w:rsidR="00877614" w:rsidRPr="00877614" w14:paraId="1F314778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675B5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E77D1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78FAE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FB857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FA8EF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0D608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FB876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4729D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61DD284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121F7EE" w14:textId="77777777" w:rsidR="00877614" w:rsidRPr="00877614" w:rsidRDefault="00877614" w:rsidP="00877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D13D6F9" w14:textId="34096FF4" w:rsidR="001A44D1" w:rsidRDefault="001A44D1" w:rsidP="00877614">
      <w:pPr>
        <w:pStyle w:val="a5"/>
        <w:rPr>
          <w:lang w:val="ru-RU"/>
        </w:rPr>
      </w:pPr>
    </w:p>
    <w:p w14:paraId="4D2AD3FD" w14:textId="77777777" w:rsidR="00C84347" w:rsidRDefault="00FA4B32" w:rsidP="00FA4B32">
      <w:pPr>
        <w:pStyle w:val="a5"/>
        <w:rPr>
          <w:lang w:val="ru-RU"/>
        </w:rPr>
      </w:pPr>
      <w:r>
        <w:rPr>
          <w:lang w:val="ru-RU"/>
        </w:rPr>
        <w:t>Описание</w:t>
      </w:r>
    </w:p>
    <w:p w14:paraId="3F7C40F7" w14:textId="017E5A16" w:rsidR="001A44D1" w:rsidRPr="00383946" w:rsidRDefault="00821BB4" w:rsidP="000447CC">
      <w:pPr>
        <w:pStyle w:val="a5"/>
        <w:jc w:val="left"/>
        <w:rPr>
          <w:b w:val="0"/>
          <w:sz w:val="28"/>
        </w:rPr>
      </w:pPr>
      <w:r>
        <w:rPr>
          <w:b w:val="0"/>
          <w:sz w:val="28"/>
          <w:lang w:val="ru-RU"/>
        </w:rPr>
        <w:t>Н</w:t>
      </w:r>
      <w:r w:rsidRPr="00821BB4">
        <w:rPr>
          <w:b w:val="0"/>
          <w:sz w:val="28"/>
          <w:lang w:val="ru-RU"/>
        </w:rPr>
        <w:t xml:space="preserve">ачало </w:t>
      </w:r>
      <w:r>
        <w:rPr>
          <w:b w:val="0"/>
          <w:sz w:val="28"/>
          <w:lang w:val="ru-RU"/>
        </w:rPr>
        <w:t>в ячейке 01</w:t>
      </w:r>
      <w:r w:rsidR="0063464F" w:rsidRPr="0063464F">
        <w:rPr>
          <w:b w:val="0"/>
          <w:sz w:val="28"/>
          <w:lang w:val="ru-RU"/>
        </w:rPr>
        <w:t xml:space="preserve">6. </w:t>
      </w:r>
      <w:r w:rsidR="0063464F">
        <w:rPr>
          <w:b w:val="0"/>
          <w:sz w:val="28"/>
          <w:lang w:val="ru-RU"/>
        </w:rPr>
        <w:t xml:space="preserve">Обнуляем аккумулятор. </w:t>
      </w:r>
      <w:r w:rsidR="004D257B">
        <w:rPr>
          <w:b w:val="0"/>
          <w:sz w:val="28"/>
          <w:lang w:val="ru-RU"/>
        </w:rPr>
        <w:t xml:space="preserve">Далее мы сохраняем в А значение из ячейки, которая записана в (00А), после чего увеличиваем значение (00А) на 1. Таким образом (00А) отвечает за итерацию по массиву чисел из (011) – (014). В (015) храним количество положительных элементов, в (016) размер массива (дополняя до 0000). </w:t>
      </w:r>
      <w:r w:rsidR="00383946">
        <w:rPr>
          <w:b w:val="0"/>
          <w:sz w:val="28"/>
          <w:lang w:val="ru-RU"/>
        </w:rPr>
        <w:t>Итого получаем 2 положительных числа (</w:t>
      </w:r>
      <w:r w:rsidR="00383946">
        <w:rPr>
          <w:b w:val="0"/>
          <w:sz w:val="28"/>
        </w:rPr>
        <w:t>&gt;= 0).</w:t>
      </w:r>
    </w:p>
    <w:sectPr w:rsidR="001A44D1" w:rsidRPr="00383946" w:rsidSect="00D96411">
      <w:footerReference w:type="default" r:id="rId9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232CBA" w14:textId="77777777" w:rsidR="006A69D5" w:rsidRDefault="006A69D5" w:rsidP="008B4CCB">
      <w:pPr>
        <w:spacing w:after="0" w:line="240" w:lineRule="auto"/>
      </w:pPr>
      <w:r>
        <w:separator/>
      </w:r>
    </w:p>
  </w:endnote>
  <w:endnote w:type="continuationSeparator" w:id="0">
    <w:p w14:paraId="4E68416C" w14:textId="77777777" w:rsidR="006A69D5" w:rsidRDefault="006A69D5" w:rsidP="008B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0034376"/>
      <w:docPartObj>
        <w:docPartGallery w:val="Page Numbers (Bottom of Page)"/>
        <w:docPartUnique/>
      </w:docPartObj>
    </w:sdtPr>
    <w:sdtContent>
      <w:p w14:paraId="4172940C" w14:textId="77777777" w:rsidR="008B4CCB" w:rsidRDefault="008B4CCB" w:rsidP="00942970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3E5C">
          <w:rPr>
            <w:noProof/>
          </w:rPr>
          <w:t>4</w:t>
        </w:r>
        <w:r>
          <w:fldChar w:fldCharType="end"/>
        </w:r>
      </w:p>
    </w:sdtContent>
  </w:sdt>
  <w:p w14:paraId="63A66913" w14:textId="77777777" w:rsidR="008B4CCB" w:rsidRDefault="008B4CCB" w:rsidP="008B4CCB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0F0E73" w14:textId="77777777" w:rsidR="006A69D5" w:rsidRDefault="006A69D5" w:rsidP="008B4CCB">
      <w:pPr>
        <w:spacing w:after="0" w:line="240" w:lineRule="auto"/>
      </w:pPr>
      <w:r>
        <w:separator/>
      </w:r>
    </w:p>
  </w:footnote>
  <w:footnote w:type="continuationSeparator" w:id="0">
    <w:p w14:paraId="6D4630CE" w14:textId="77777777" w:rsidR="006A69D5" w:rsidRDefault="006A69D5" w:rsidP="008B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300E5"/>
    <w:multiLevelType w:val="multilevel"/>
    <w:tmpl w:val="182A50EA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4590637B"/>
    <w:multiLevelType w:val="hybridMultilevel"/>
    <w:tmpl w:val="19D6AA6C"/>
    <w:lvl w:ilvl="0" w:tplc="EF2E56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8274487"/>
    <w:multiLevelType w:val="hybridMultilevel"/>
    <w:tmpl w:val="5ACCB5C6"/>
    <w:lvl w:ilvl="0" w:tplc="6A4A2EDE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3107C"/>
    <w:multiLevelType w:val="hybridMultilevel"/>
    <w:tmpl w:val="48D0B014"/>
    <w:lvl w:ilvl="0" w:tplc="2D50C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15A08"/>
    <w:multiLevelType w:val="hybridMultilevel"/>
    <w:tmpl w:val="6C14BE50"/>
    <w:lvl w:ilvl="0" w:tplc="35345668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6F4841"/>
    <w:multiLevelType w:val="hybridMultilevel"/>
    <w:tmpl w:val="E25A3EC6"/>
    <w:lvl w:ilvl="0" w:tplc="21701E7C">
      <w:start w:val="1"/>
      <w:numFmt w:val="upperLetter"/>
      <w:lvlText w:val="(%1)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922667F"/>
    <w:multiLevelType w:val="multilevel"/>
    <w:tmpl w:val="D102D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7" w15:restartNumberingAfterBreak="0">
    <w:nsid w:val="7EF7217C"/>
    <w:multiLevelType w:val="hybridMultilevel"/>
    <w:tmpl w:val="B898224C"/>
    <w:lvl w:ilvl="0" w:tplc="4D02A48A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993618">
    <w:abstractNumId w:val="6"/>
  </w:num>
  <w:num w:numId="2" w16cid:durableId="1726756020">
    <w:abstractNumId w:val="3"/>
  </w:num>
  <w:num w:numId="3" w16cid:durableId="1440560999">
    <w:abstractNumId w:val="6"/>
    <w:lvlOverride w:ilvl="0">
      <w:startOverride w:val="1"/>
    </w:lvlOverride>
  </w:num>
  <w:num w:numId="4" w16cid:durableId="1039280259">
    <w:abstractNumId w:val="1"/>
  </w:num>
  <w:num w:numId="5" w16cid:durableId="1287855059">
    <w:abstractNumId w:val="6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6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2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40" w:hanging="1800"/>
        </w:pPr>
        <w:rPr>
          <w:rFonts w:hint="default"/>
        </w:rPr>
      </w:lvl>
    </w:lvlOverride>
  </w:num>
  <w:num w:numId="6" w16cid:durableId="1644850061">
    <w:abstractNumId w:val="0"/>
  </w:num>
  <w:num w:numId="7" w16cid:durableId="535117321">
    <w:abstractNumId w:val="7"/>
  </w:num>
  <w:num w:numId="8" w16cid:durableId="1148938865">
    <w:abstractNumId w:val="2"/>
  </w:num>
  <w:num w:numId="9" w16cid:durableId="503860792">
    <w:abstractNumId w:val="5"/>
  </w:num>
  <w:num w:numId="10" w16cid:durableId="20983559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B66"/>
    <w:rsid w:val="0001090D"/>
    <w:rsid w:val="000447CC"/>
    <w:rsid w:val="00082BD1"/>
    <w:rsid w:val="00101C64"/>
    <w:rsid w:val="001315DD"/>
    <w:rsid w:val="00145D4A"/>
    <w:rsid w:val="00174439"/>
    <w:rsid w:val="001A44D1"/>
    <w:rsid w:val="001B05A9"/>
    <w:rsid w:val="002414B3"/>
    <w:rsid w:val="002724D7"/>
    <w:rsid w:val="00296D06"/>
    <w:rsid w:val="002C7D8E"/>
    <w:rsid w:val="00360304"/>
    <w:rsid w:val="00383316"/>
    <w:rsid w:val="00383946"/>
    <w:rsid w:val="004D257B"/>
    <w:rsid w:val="00530CD4"/>
    <w:rsid w:val="005352EA"/>
    <w:rsid w:val="005B46F6"/>
    <w:rsid w:val="005D1EB1"/>
    <w:rsid w:val="00620B66"/>
    <w:rsid w:val="0063464F"/>
    <w:rsid w:val="006A3E5C"/>
    <w:rsid w:val="006A69D5"/>
    <w:rsid w:val="007659DF"/>
    <w:rsid w:val="00821BB4"/>
    <w:rsid w:val="0082666F"/>
    <w:rsid w:val="0085778C"/>
    <w:rsid w:val="00860FD2"/>
    <w:rsid w:val="00877614"/>
    <w:rsid w:val="008B4CCB"/>
    <w:rsid w:val="008F5805"/>
    <w:rsid w:val="00942970"/>
    <w:rsid w:val="00AC1B7A"/>
    <w:rsid w:val="00AF30C2"/>
    <w:rsid w:val="00B4428F"/>
    <w:rsid w:val="00B444C0"/>
    <w:rsid w:val="00B830D5"/>
    <w:rsid w:val="00BF6CCD"/>
    <w:rsid w:val="00C60BAB"/>
    <w:rsid w:val="00C84347"/>
    <w:rsid w:val="00D96411"/>
    <w:rsid w:val="00DD5517"/>
    <w:rsid w:val="00ED2A06"/>
    <w:rsid w:val="00EF1EF6"/>
    <w:rsid w:val="00F113A5"/>
    <w:rsid w:val="00F3224F"/>
    <w:rsid w:val="00FA4B32"/>
    <w:rsid w:val="00FC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EFFCE"/>
  <w15:chartTrackingRefBased/>
  <w15:docId w15:val="{612E5729-A19D-4D5E-AC9A-70FE1845C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1315DD"/>
  </w:style>
  <w:style w:type="paragraph" w:styleId="1">
    <w:name w:val="heading 1"/>
    <w:basedOn w:val="a0"/>
    <w:next w:val="a0"/>
    <w:link w:val="10"/>
    <w:uiPriority w:val="9"/>
    <w:rsid w:val="0010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rsid w:val="001315DD"/>
    <w:rPr>
      <w:b/>
      <w:bCs/>
    </w:rPr>
  </w:style>
  <w:style w:type="paragraph" w:customStyle="1" w:styleId="1-">
    <w:name w:val="1-Уровень"/>
    <w:basedOn w:val="a0"/>
    <w:next w:val="a0"/>
    <w:link w:val="1-0"/>
    <w:rsid w:val="001315DD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1"/>
    <w:link w:val="1-"/>
    <w:rsid w:val="001315DD"/>
    <w:rPr>
      <w:rFonts w:ascii="Times New Roman" w:hAnsi="Times New Roman" w:cs="Times New Roman"/>
      <w:b/>
      <w:caps/>
      <w:sz w:val="32"/>
    </w:rPr>
  </w:style>
  <w:style w:type="paragraph" w:customStyle="1" w:styleId="a5">
    <w:name w:val="основной текст"/>
    <w:autoRedefine/>
    <w:qFormat/>
    <w:rsid w:val="00FA4B32"/>
    <w:pPr>
      <w:keepLines/>
      <w:spacing w:after="80" w:line="240" w:lineRule="auto"/>
      <w:ind w:right="567"/>
      <w:jc w:val="center"/>
    </w:pPr>
    <w:rPr>
      <w:rFonts w:ascii="Times New Roman" w:hAnsi="Times New Roman" w:cstheme="majorBidi"/>
      <w:b/>
      <w:color w:val="000000" w:themeColor="text1"/>
      <w:sz w:val="32"/>
      <w:szCs w:val="32"/>
      <w:lang w:val="en-US"/>
    </w:rPr>
  </w:style>
  <w:style w:type="paragraph" w:customStyle="1" w:styleId="a6">
    <w:name w:val="Подпункт"/>
    <w:next w:val="a5"/>
    <w:link w:val="a7"/>
    <w:autoRedefine/>
    <w:qFormat/>
    <w:rsid w:val="008B4CCB"/>
    <w:pPr>
      <w:keepNext/>
      <w:keepLines/>
      <w:spacing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customStyle="1" w:styleId="10">
    <w:name w:val="Заголовок 1 Знак"/>
    <w:basedOn w:val="a1"/>
    <w:link w:val="1"/>
    <w:uiPriority w:val="9"/>
    <w:rsid w:val="0010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rsid w:val="00B444C0"/>
    <w:pPr>
      <w:spacing w:after="0" w:line="240" w:lineRule="auto"/>
    </w:pPr>
  </w:style>
  <w:style w:type="paragraph" w:customStyle="1" w:styleId="a9">
    <w:name w:val="Пункт"/>
    <w:next w:val="a6"/>
    <w:autoRedefine/>
    <w:qFormat/>
    <w:rsid w:val="008B4CCB"/>
    <w:pPr>
      <w:pageBreakBefore/>
      <w:spacing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val="en-US"/>
    </w:rPr>
  </w:style>
  <w:style w:type="character" w:customStyle="1" w:styleId="a7">
    <w:name w:val="Подпункт Знак"/>
    <w:basedOn w:val="a1"/>
    <w:link w:val="a6"/>
    <w:rsid w:val="008B4CCB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aa">
    <w:name w:val="header"/>
    <w:basedOn w:val="a0"/>
    <w:link w:val="ab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B4CCB"/>
  </w:style>
  <w:style w:type="paragraph" w:styleId="ac">
    <w:name w:val="footer"/>
    <w:basedOn w:val="a0"/>
    <w:link w:val="ad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B4CCB"/>
  </w:style>
  <w:style w:type="paragraph" w:customStyle="1" w:styleId="ae">
    <w:name w:val="Номера страниц"/>
    <w:link w:val="af"/>
    <w:rsid w:val="00942970"/>
    <w:pPr>
      <w:spacing w:after="0" w:line="240" w:lineRule="auto"/>
      <w:jc w:val="right"/>
    </w:pPr>
    <w:rPr>
      <w:rFonts w:ascii="Times New Roman" w:hAnsi="Times New Roman"/>
      <w:caps/>
      <w:color w:val="000000" w:themeColor="text1"/>
      <w:sz w:val="24"/>
    </w:rPr>
  </w:style>
  <w:style w:type="paragraph" w:customStyle="1" w:styleId="a">
    <w:name w:val="нумерация"/>
    <w:basedOn w:val="a5"/>
    <w:qFormat/>
    <w:rsid w:val="00942970"/>
    <w:pPr>
      <w:numPr>
        <w:numId w:val="6"/>
      </w:numPr>
    </w:pPr>
  </w:style>
  <w:style w:type="character" w:customStyle="1" w:styleId="af">
    <w:name w:val="Номера страниц Знак"/>
    <w:basedOn w:val="a1"/>
    <w:link w:val="ae"/>
    <w:rsid w:val="00942970"/>
    <w:rPr>
      <w:rFonts w:ascii="Times New Roman" w:hAnsi="Times New Roman"/>
      <w:caps/>
      <w:color w:val="000000" w:themeColor="text1"/>
      <w:sz w:val="24"/>
    </w:rPr>
  </w:style>
  <w:style w:type="character" w:styleId="HTML">
    <w:name w:val="HTML Code"/>
    <w:basedOn w:val="a1"/>
    <w:uiPriority w:val="99"/>
    <w:semiHidden/>
    <w:unhideWhenUsed/>
    <w:rsid w:val="00620B66"/>
    <w:rPr>
      <w:rFonts w:ascii="Courier New" w:eastAsia="Times New Roman" w:hAnsi="Courier New" w:cs="Courier New"/>
      <w:sz w:val="20"/>
      <w:szCs w:val="20"/>
    </w:rPr>
  </w:style>
  <w:style w:type="paragraph" w:styleId="af0">
    <w:name w:val="List Paragraph"/>
    <w:basedOn w:val="a0"/>
    <w:uiPriority w:val="34"/>
    <w:rsid w:val="00360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4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2;&#1080;&#1082;&#1090;&#1086;&#1088;&#1080;&#1103;\Downloads\titlepag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00461-8902-44D2-AE45-EF2355407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titlepage</Template>
  <TotalTime>21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Тросько Виктория Игоревна</cp:lastModifiedBy>
  <cp:revision>3</cp:revision>
  <dcterms:created xsi:type="dcterms:W3CDTF">2024-04-03T07:41:00Z</dcterms:created>
  <dcterms:modified xsi:type="dcterms:W3CDTF">2024-05-21T21:30:00Z</dcterms:modified>
</cp:coreProperties>
</file>