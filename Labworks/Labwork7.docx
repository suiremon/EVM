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98B8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17F394B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69D5ACA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0DB0F29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D628A8">
        <w:rPr>
          <w:rFonts w:ascii="Times New Roman" w:hAnsi="Times New Roman" w:cs="Times New Roman"/>
        </w:rPr>
        <w:t>Мегафакультет</w:t>
      </w:r>
      <w:proofErr w:type="spellEnd"/>
      <w:r w:rsidRPr="00D628A8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58566FD4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70CF8FA" w14:textId="06875914" w:rsidR="001315DD" w:rsidRPr="000F4B6A" w:rsidRDefault="00620B6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73E93">
        <w:rPr>
          <w:rFonts w:ascii="Times New Roman" w:hAnsi="Times New Roman" w:cs="Times New Roman"/>
          <w:b/>
          <w:sz w:val="28"/>
          <w:szCs w:val="28"/>
        </w:rPr>
        <w:t>7</w:t>
      </w:r>
    </w:p>
    <w:p w14:paraId="17B843F2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13136C70" w14:textId="7FA05C66" w:rsidR="002C7D8E" w:rsidRPr="00A47715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A47715" w:rsidRPr="00A47715">
        <w:rPr>
          <w:rFonts w:ascii="Times New Roman" w:hAnsi="Times New Roman" w:cs="Times New Roman"/>
          <w:sz w:val="24"/>
          <w:szCs w:val="24"/>
        </w:rPr>
        <w:t>1</w:t>
      </w:r>
    </w:p>
    <w:p w14:paraId="6B33D023" w14:textId="77777777"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14:paraId="3DC4CB8C" w14:textId="77777777"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Тросько</w:t>
      </w:r>
      <w:proofErr w:type="spellEnd"/>
      <w:r>
        <w:rPr>
          <w:rFonts w:ascii="Times New Roman" w:hAnsi="Times New Roman" w:cs="Times New Roman"/>
          <w:i/>
        </w:rPr>
        <w:t xml:space="preserve"> Виктория Игоревна</w:t>
      </w:r>
    </w:p>
    <w:p w14:paraId="41C18503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3818A50C" w14:textId="77777777"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14:paraId="248098D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D50E5D" wp14:editId="3494B5F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8E5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6860483" w14:textId="77777777" w:rsidR="00FA4B32" w:rsidRPr="009271B7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973E93">
        <w:rPr>
          <w:rFonts w:ascii="Times New Roman" w:hAnsi="Times New Roman" w:cs="Times New Roman"/>
        </w:rPr>
        <w:t>202</w:t>
      </w:r>
      <w:r w:rsidR="002C7D8E" w:rsidRPr="00973E93">
        <w:rPr>
          <w:rFonts w:ascii="Times New Roman" w:hAnsi="Times New Roman" w:cs="Times New Roman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1A72" w:rsidRPr="00326123" w14:paraId="480E1C9A" w14:textId="77777777" w:rsidTr="00954272">
        <w:tc>
          <w:tcPr>
            <w:tcW w:w="3115" w:type="dxa"/>
          </w:tcPr>
          <w:p w14:paraId="7B501268" w14:textId="77777777" w:rsidR="00B41A72" w:rsidRPr="00326123" w:rsidRDefault="00B41A72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4"/>
                <w:szCs w:val="24"/>
                <w:lang w:eastAsia="ru-RU"/>
              </w:rPr>
            </w:pPr>
            <w:r w:rsidRPr="00326123">
              <w:rPr>
                <w:rFonts w:ascii="Segoe UI" w:eastAsia="Times New Roman" w:hAnsi="Segoe UI" w:cs="Segoe UI"/>
                <w:bCs w:val="0"/>
                <w:color w:val="334155"/>
                <w:sz w:val="24"/>
                <w:szCs w:val="24"/>
                <w:lang w:eastAsia="ru-RU"/>
              </w:rPr>
              <w:lastRenderedPageBreak/>
              <w:t>Команда</w:t>
            </w:r>
          </w:p>
        </w:tc>
        <w:tc>
          <w:tcPr>
            <w:tcW w:w="3115" w:type="dxa"/>
          </w:tcPr>
          <w:p w14:paraId="49DF1B30" w14:textId="77777777" w:rsidR="00B41A72" w:rsidRPr="00326123" w:rsidRDefault="00B41A72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4"/>
                <w:szCs w:val="24"/>
                <w:lang w:eastAsia="ru-RU"/>
              </w:rPr>
            </w:pPr>
            <w:r w:rsidRPr="00326123">
              <w:rPr>
                <w:rFonts w:ascii="Segoe UI" w:eastAsia="Times New Roman" w:hAnsi="Segoe UI" w:cs="Segoe UI"/>
                <w:bCs w:val="0"/>
                <w:color w:val="334155"/>
                <w:sz w:val="24"/>
                <w:szCs w:val="24"/>
                <w:lang w:eastAsia="ru-RU"/>
              </w:rPr>
              <w:t>Машинный цикл</w:t>
            </w:r>
          </w:p>
        </w:tc>
        <w:tc>
          <w:tcPr>
            <w:tcW w:w="3115" w:type="dxa"/>
          </w:tcPr>
          <w:p w14:paraId="0F22E093" w14:textId="77777777" w:rsidR="00B41A72" w:rsidRPr="00326123" w:rsidRDefault="00B41A72" w:rsidP="00954272">
            <w:pPr>
              <w:pStyle w:val="a5"/>
              <w:rPr>
                <w:rFonts w:ascii="Segoe UI" w:eastAsia="Times New Roman" w:hAnsi="Segoe UI" w:cs="Segoe UI"/>
                <w:bCs w:val="0"/>
                <w:color w:val="334155"/>
                <w:sz w:val="24"/>
                <w:szCs w:val="24"/>
                <w:lang w:eastAsia="ru-RU"/>
              </w:rPr>
            </w:pPr>
            <w:r w:rsidRPr="00326123">
              <w:rPr>
                <w:rFonts w:ascii="Segoe UI" w:eastAsia="Times New Roman" w:hAnsi="Segoe UI" w:cs="Segoe UI"/>
                <w:bCs w:val="0"/>
                <w:color w:val="334155"/>
                <w:sz w:val="24"/>
                <w:szCs w:val="24"/>
                <w:lang w:eastAsia="ru-RU"/>
              </w:rPr>
              <w:t>Последовательность адресов</w:t>
            </w:r>
          </w:p>
        </w:tc>
      </w:tr>
      <w:tr w:rsidR="00B41A72" w:rsidRPr="00326123" w14:paraId="7CCCBBC4" w14:textId="77777777" w:rsidTr="00954272">
        <w:tc>
          <w:tcPr>
            <w:tcW w:w="3115" w:type="dxa"/>
          </w:tcPr>
          <w:p w14:paraId="606C186F" w14:textId="77777777" w:rsidR="00B41A72" w:rsidRPr="00B41A72" w:rsidRDefault="00B41A72" w:rsidP="00B41A72">
            <w:pPr>
              <w:pStyle w:val="a5"/>
              <w:jc w:val="center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CMA</w:t>
            </w:r>
          </w:p>
        </w:tc>
        <w:tc>
          <w:tcPr>
            <w:tcW w:w="3115" w:type="dxa"/>
          </w:tcPr>
          <w:p w14:paraId="2DF24805" w14:textId="77777777" w:rsidR="00B41A72" w:rsidRPr="00B41A72" w:rsidRDefault="00B41A72" w:rsidP="00B41A72">
            <w:pPr>
              <w:pStyle w:val="a5"/>
              <w:jc w:val="center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proofErr w:type="spellStart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Выборка</w:t>
            </w:r>
            <w:proofErr w:type="spellEnd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команды</w:t>
            </w:r>
            <w:proofErr w:type="spellEnd"/>
          </w:p>
        </w:tc>
        <w:tc>
          <w:tcPr>
            <w:tcW w:w="3115" w:type="dxa"/>
          </w:tcPr>
          <w:p w14:paraId="42C1BEA9" w14:textId="77777777" w:rsidR="00B41A72" w:rsidRPr="00326123" w:rsidRDefault="00B41A72" w:rsidP="00CB0B6A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89</w:t>
            </w:r>
          </w:p>
          <w:p w14:paraId="1DBC20E1" w14:textId="634D31A1" w:rsidR="00B41A72" w:rsidRPr="00326123" w:rsidRDefault="00B41A72" w:rsidP="00CB0B6A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01, 02, 03, 04, 05, 06, 07, 08, 09, 0A, 5E, 61, 62, 65, 7B, 7C, 7D, 8F</w:t>
            </w:r>
          </w:p>
          <w:p w14:paraId="55461627" w14:textId="77777777" w:rsidR="00B41A72" w:rsidRPr="00326123" w:rsidRDefault="00B41A72" w:rsidP="00CB0B6A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88</w:t>
            </w:r>
          </w:p>
        </w:tc>
      </w:tr>
      <w:tr w:rsidR="00B41A72" w:rsidRPr="00326123" w14:paraId="12C35BD8" w14:textId="77777777" w:rsidTr="00954272">
        <w:tc>
          <w:tcPr>
            <w:tcW w:w="3115" w:type="dxa"/>
          </w:tcPr>
          <w:p w14:paraId="554C5A18" w14:textId="77777777" w:rsidR="00B41A72" w:rsidRPr="00B41A72" w:rsidRDefault="00B41A72" w:rsidP="00B41A72">
            <w:pPr>
              <w:pStyle w:val="a5"/>
              <w:jc w:val="center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BMI 05</w:t>
            </w:r>
          </w:p>
        </w:tc>
        <w:tc>
          <w:tcPr>
            <w:tcW w:w="3115" w:type="dxa"/>
          </w:tcPr>
          <w:p w14:paraId="6D29295A" w14:textId="77777777" w:rsidR="00B41A72" w:rsidRPr="00B41A72" w:rsidRDefault="00B41A72" w:rsidP="00B41A72">
            <w:pPr>
              <w:pStyle w:val="a5"/>
              <w:jc w:val="center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proofErr w:type="spellStart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Выборка</w:t>
            </w:r>
            <w:proofErr w:type="spellEnd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команды</w:t>
            </w:r>
            <w:proofErr w:type="spellEnd"/>
          </w:p>
        </w:tc>
        <w:tc>
          <w:tcPr>
            <w:tcW w:w="3115" w:type="dxa"/>
          </w:tcPr>
          <w:p w14:paraId="5F244B58" w14:textId="77777777" w:rsidR="00B41A72" w:rsidRPr="00326123" w:rsidRDefault="00B41A72" w:rsidP="00CB0B6A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89</w:t>
            </w:r>
          </w:p>
          <w:p w14:paraId="0E6B4D4F" w14:textId="2F47F347" w:rsidR="00B41A72" w:rsidRPr="00326123" w:rsidRDefault="00B41A72" w:rsidP="00CB0B6A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 xml:space="preserve">01, 02, 03, 04, 05, 06, 07, </w:t>
            </w:r>
            <w:r w:rsidR="00CB0B6A">
              <w:rPr>
                <w:rFonts w:ascii="Consolas" w:hAnsi="Consolas"/>
                <w:color w:val="334155"/>
                <w:lang w:val="en-US"/>
              </w:rPr>
              <w:t xml:space="preserve">08, </w:t>
            </w:r>
            <w:r w:rsidRPr="00326123">
              <w:rPr>
                <w:rFonts w:ascii="Consolas" w:hAnsi="Consolas"/>
                <w:color w:val="334155"/>
                <w:lang w:val="en-US"/>
              </w:rPr>
              <w:t xml:space="preserve">0C, 1D, 2D, 30, 31, 4C, </w:t>
            </w:r>
            <w:r w:rsidR="00CB0B6A">
              <w:rPr>
                <w:rFonts w:ascii="Consolas" w:hAnsi="Consolas"/>
                <w:color w:val="334155"/>
                <w:lang w:val="en-US"/>
              </w:rPr>
              <w:t xml:space="preserve">4D, 47, 48, 49, </w:t>
            </w:r>
            <w:r w:rsidRPr="00326123">
              <w:rPr>
                <w:rFonts w:ascii="Consolas" w:hAnsi="Consolas"/>
                <w:color w:val="334155"/>
                <w:lang w:val="en-US"/>
              </w:rPr>
              <w:t>8F</w:t>
            </w:r>
          </w:p>
          <w:p w14:paraId="4581771D" w14:textId="77777777" w:rsidR="00B41A72" w:rsidRPr="00B41A72" w:rsidRDefault="00B41A72" w:rsidP="00CB0B6A">
            <w:pPr>
              <w:pStyle w:val="a5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88</w:t>
            </w:r>
          </w:p>
        </w:tc>
      </w:tr>
      <w:tr w:rsidR="00B41A72" w:rsidRPr="00326123" w14:paraId="38A7F8AA" w14:textId="77777777" w:rsidTr="00954272">
        <w:tc>
          <w:tcPr>
            <w:tcW w:w="3115" w:type="dxa"/>
          </w:tcPr>
          <w:p w14:paraId="6BA72BCF" w14:textId="77777777" w:rsidR="00B41A72" w:rsidRPr="00B41A72" w:rsidRDefault="00B41A72" w:rsidP="00B41A72">
            <w:pPr>
              <w:pStyle w:val="a5"/>
              <w:jc w:val="center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MOV 01</w:t>
            </w:r>
          </w:p>
        </w:tc>
        <w:tc>
          <w:tcPr>
            <w:tcW w:w="3115" w:type="dxa"/>
          </w:tcPr>
          <w:p w14:paraId="074882D6" w14:textId="77777777" w:rsidR="00B41A72" w:rsidRPr="00B41A72" w:rsidRDefault="00B41A72" w:rsidP="00B41A72">
            <w:pPr>
              <w:pStyle w:val="a5"/>
              <w:jc w:val="center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proofErr w:type="spellStart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Выборка</w:t>
            </w:r>
            <w:proofErr w:type="spellEnd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команды</w:t>
            </w:r>
            <w:proofErr w:type="spellEnd"/>
          </w:p>
        </w:tc>
        <w:tc>
          <w:tcPr>
            <w:tcW w:w="3115" w:type="dxa"/>
          </w:tcPr>
          <w:p w14:paraId="03D00F1B" w14:textId="77777777" w:rsidR="00B41A72" w:rsidRPr="00326123" w:rsidRDefault="00B41A72" w:rsidP="00CB0B6A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89</w:t>
            </w:r>
          </w:p>
          <w:p w14:paraId="5FE03D99" w14:textId="77777777" w:rsidR="00B41A72" w:rsidRPr="00B41A72" w:rsidRDefault="00B41A72" w:rsidP="00CB0B6A">
            <w:pPr>
              <w:pStyle w:val="a5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01, 02, 03, 04, 05, 06, 07, OC,</w:t>
            </w:r>
          </w:p>
        </w:tc>
      </w:tr>
      <w:tr w:rsidR="00B41A72" w:rsidRPr="00326123" w14:paraId="16BD98B3" w14:textId="77777777" w:rsidTr="00954272">
        <w:tc>
          <w:tcPr>
            <w:tcW w:w="3115" w:type="dxa"/>
          </w:tcPr>
          <w:p w14:paraId="1EFB62AF" w14:textId="77777777" w:rsidR="00B41A72" w:rsidRPr="00B41A72" w:rsidRDefault="00B41A72" w:rsidP="00B41A72">
            <w:pPr>
              <w:pStyle w:val="a5"/>
              <w:jc w:val="center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</w:p>
        </w:tc>
        <w:tc>
          <w:tcPr>
            <w:tcW w:w="3115" w:type="dxa"/>
          </w:tcPr>
          <w:p w14:paraId="2D058DA5" w14:textId="77777777" w:rsidR="00B41A72" w:rsidRPr="00B41A72" w:rsidRDefault="00B41A72" w:rsidP="00B41A72">
            <w:pPr>
              <w:pStyle w:val="a5"/>
              <w:jc w:val="center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proofErr w:type="spellStart"/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Исполнение</w:t>
            </w:r>
            <w:proofErr w:type="spellEnd"/>
          </w:p>
        </w:tc>
        <w:tc>
          <w:tcPr>
            <w:tcW w:w="3115" w:type="dxa"/>
          </w:tcPr>
          <w:p w14:paraId="4917C403" w14:textId="77777777" w:rsidR="00B41A72" w:rsidRPr="00326123" w:rsidRDefault="00B41A72" w:rsidP="00CB0B6A">
            <w:pPr>
              <w:rPr>
                <w:rFonts w:ascii="Consolas" w:hAnsi="Consolas"/>
                <w:color w:val="334155"/>
                <w:lang w:val="en-US"/>
              </w:rPr>
            </w:pPr>
            <w:r w:rsidRPr="00326123">
              <w:rPr>
                <w:rFonts w:ascii="Consolas" w:hAnsi="Consolas"/>
                <w:color w:val="334155"/>
                <w:lang w:val="en-US"/>
              </w:rPr>
              <w:t>1D, 1E, 1F, 20, 21, 22, 23, 38, 39, 3A, 3B, 8F</w:t>
            </w:r>
          </w:p>
          <w:p w14:paraId="2FC79576" w14:textId="77777777" w:rsidR="00B41A72" w:rsidRPr="00B41A72" w:rsidRDefault="00B41A72" w:rsidP="00CB0B6A">
            <w:pPr>
              <w:pStyle w:val="a5"/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</w:pPr>
            <w:r w:rsidRPr="00B41A72">
              <w:rPr>
                <w:rFonts w:ascii="Consolas" w:hAnsi="Consolas" w:cstheme="minorBidi"/>
                <w:bCs w:val="0"/>
                <w:color w:val="334155"/>
                <w:sz w:val="22"/>
                <w:szCs w:val="22"/>
                <w:lang w:val="en-US"/>
              </w:rPr>
              <w:t>88</w:t>
            </w:r>
          </w:p>
        </w:tc>
      </w:tr>
    </w:tbl>
    <w:p w14:paraId="3F7C40F7" w14:textId="64DC87BC" w:rsidR="001A44D1" w:rsidRPr="00B41A72" w:rsidRDefault="001A44D1" w:rsidP="00B41A72">
      <w:pPr>
        <w:pStyle w:val="a5"/>
        <w:jc w:val="center"/>
        <w:rPr>
          <w:rFonts w:cs="Times New Roman"/>
          <w:sz w:val="24"/>
          <w:szCs w:val="24"/>
        </w:rPr>
      </w:pPr>
    </w:p>
    <w:tbl>
      <w:tblPr>
        <w:tblStyle w:val="af1"/>
        <w:tblW w:w="11538" w:type="dxa"/>
        <w:tblInd w:w="-1522" w:type="dxa"/>
        <w:tblLook w:val="04A0" w:firstRow="1" w:lastRow="0" w:firstColumn="1" w:lastColumn="0" w:noHBand="0" w:noVBand="1"/>
      </w:tblPr>
      <w:tblGrid>
        <w:gridCol w:w="1148"/>
        <w:gridCol w:w="1124"/>
        <w:gridCol w:w="962"/>
        <w:gridCol w:w="950"/>
        <w:gridCol w:w="939"/>
        <w:gridCol w:w="942"/>
        <w:gridCol w:w="834"/>
        <w:gridCol w:w="823"/>
        <w:gridCol w:w="919"/>
        <w:gridCol w:w="834"/>
        <w:gridCol w:w="810"/>
        <w:gridCol w:w="1253"/>
      </w:tblGrid>
      <w:tr w:rsidR="00B41A72" w:rsidRPr="00B41A72" w14:paraId="30B579AD" w14:textId="3B8B22A8" w:rsidTr="00C52923">
        <w:trPr>
          <w:trHeight w:val="409"/>
        </w:trPr>
        <w:tc>
          <w:tcPr>
            <w:tcW w:w="1148" w:type="dxa"/>
            <w:vMerge w:val="restart"/>
          </w:tcPr>
          <w:p w14:paraId="0110A5FF" w14:textId="1DD3446F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СчМК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до выборки МК</w:t>
            </w:r>
          </w:p>
        </w:tc>
        <w:tc>
          <w:tcPr>
            <w:tcW w:w="10390" w:type="dxa"/>
            <w:gridSpan w:val="11"/>
          </w:tcPr>
          <w:p w14:paraId="63BD4EBC" w14:textId="3943F661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Содержимое регистров после выборки и исполнения МК</w:t>
            </w:r>
          </w:p>
        </w:tc>
      </w:tr>
      <w:tr w:rsidR="00B41A72" w:rsidRPr="00B41A72" w14:paraId="3451D6CE" w14:textId="70827BFA" w:rsidTr="00B41A72">
        <w:trPr>
          <w:trHeight w:val="148"/>
        </w:trPr>
        <w:tc>
          <w:tcPr>
            <w:tcW w:w="1148" w:type="dxa"/>
            <w:vMerge/>
          </w:tcPr>
          <w:p w14:paraId="3D09AE20" w14:textId="77777777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3769D805" w14:textId="6E928266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 w:rsidRPr="00B41A72">
              <w:rPr>
                <w:rFonts w:cs="Times New Roman"/>
                <w:sz w:val="24"/>
                <w:szCs w:val="24"/>
              </w:rPr>
              <w:t>РМК</w:t>
            </w:r>
          </w:p>
        </w:tc>
        <w:tc>
          <w:tcPr>
            <w:tcW w:w="962" w:type="dxa"/>
          </w:tcPr>
          <w:p w14:paraId="7290FBD9" w14:textId="1E13254C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 w:rsidRPr="00B41A72">
              <w:rPr>
                <w:rFonts w:cs="Times New Roman"/>
                <w:sz w:val="24"/>
                <w:szCs w:val="24"/>
              </w:rPr>
              <w:t>СК</w:t>
            </w:r>
          </w:p>
        </w:tc>
        <w:tc>
          <w:tcPr>
            <w:tcW w:w="950" w:type="dxa"/>
          </w:tcPr>
          <w:p w14:paraId="3F1AB156" w14:textId="63E93F41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 w:rsidRPr="00B41A72">
              <w:rPr>
                <w:rFonts w:cs="Times New Roman"/>
                <w:sz w:val="24"/>
                <w:szCs w:val="24"/>
              </w:rPr>
              <w:t>РА</w:t>
            </w:r>
          </w:p>
        </w:tc>
        <w:tc>
          <w:tcPr>
            <w:tcW w:w="939" w:type="dxa"/>
          </w:tcPr>
          <w:p w14:paraId="7E1213AB" w14:textId="73DE2040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 w:rsidRPr="00B41A72">
              <w:rPr>
                <w:rFonts w:cs="Times New Roman"/>
                <w:sz w:val="24"/>
                <w:szCs w:val="24"/>
              </w:rPr>
              <w:t>РК</w:t>
            </w:r>
          </w:p>
        </w:tc>
        <w:tc>
          <w:tcPr>
            <w:tcW w:w="942" w:type="dxa"/>
          </w:tcPr>
          <w:p w14:paraId="168988C0" w14:textId="2023B896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 w:rsidRPr="00B41A72">
              <w:rPr>
                <w:rFonts w:cs="Times New Roman"/>
                <w:sz w:val="24"/>
                <w:szCs w:val="24"/>
              </w:rPr>
              <w:t>РД</w:t>
            </w:r>
          </w:p>
        </w:tc>
        <w:tc>
          <w:tcPr>
            <w:tcW w:w="834" w:type="dxa"/>
          </w:tcPr>
          <w:p w14:paraId="354FEA85" w14:textId="156D2045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 w:rsidRPr="00B41A72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823" w:type="dxa"/>
          </w:tcPr>
          <w:p w14:paraId="55E4AFB4" w14:textId="167BBF60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 w:rsidRPr="00B41A72">
              <w:rPr>
                <w:rFonts w:cs="Times New Roman"/>
                <w:sz w:val="24"/>
                <w:szCs w:val="24"/>
              </w:rPr>
              <w:t>С</w:t>
            </w:r>
          </w:p>
        </w:tc>
        <w:tc>
          <w:tcPr>
            <w:tcW w:w="919" w:type="dxa"/>
          </w:tcPr>
          <w:p w14:paraId="41357FDB" w14:textId="7F02109D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 w:rsidRPr="00B41A72">
              <w:rPr>
                <w:rFonts w:cs="Times New Roman"/>
                <w:sz w:val="24"/>
                <w:szCs w:val="24"/>
              </w:rPr>
              <w:t>БР</w:t>
            </w:r>
          </w:p>
        </w:tc>
        <w:tc>
          <w:tcPr>
            <w:tcW w:w="834" w:type="dxa"/>
          </w:tcPr>
          <w:p w14:paraId="3C76CAE0" w14:textId="0D4440B0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41A72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10" w:type="dxa"/>
          </w:tcPr>
          <w:p w14:paraId="093ED62A" w14:textId="26D48EB0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41A72">
              <w:rPr>
                <w:rFonts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253" w:type="dxa"/>
          </w:tcPr>
          <w:p w14:paraId="58DB256C" w14:textId="3B00424B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41A72">
              <w:rPr>
                <w:rFonts w:cs="Times New Roman"/>
                <w:sz w:val="24"/>
                <w:szCs w:val="24"/>
              </w:rPr>
              <w:t>СчМК</w:t>
            </w:r>
            <w:proofErr w:type="spellEnd"/>
          </w:p>
        </w:tc>
      </w:tr>
      <w:tr w:rsidR="00B41A72" w:rsidRPr="00B41A72" w14:paraId="1E884FBA" w14:textId="6A3786F5" w:rsidTr="00B41A72">
        <w:trPr>
          <w:trHeight w:val="409"/>
        </w:trPr>
        <w:tc>
          <w:tcPr>
            <w:tcW w:w="1148" w:type="dxa"/>
          </w:tcPr>
          <w:p w14:paraId="42AA7819" w14:textId="25751E31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41A72">
              <w:rPr>
                <w:rFonts w:cs="Times New Roman"/>
                <w:sz w:val="24"/>
                <w:szCs w:val="24"/>
                <w:lang w:val="en-US"/>
              </w:rPr>
              <w:t>0038</w:t>
            </w:r>
          </w:p>
        </w:tc>
        <w:tc>
          <w:tcPr>
            <w:tcW w:w="1124" w:type="dxa"/>
          </w:tcPr>
          <w:p w14:paraId="20CE3A11" w14:textId="6DE74F15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962" w:type="dxa"/>
          </w:tcPr>
          <w:p w14:paraId="22964FA1" w14:textId="4907722B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0006</w:t>
            </w:r>
          </w:p>
        </w:tc>
        <w:tc>
          <w:tcPr>
            <w:tcW w:w="950" w:type="dxa"/>
          </w:tcPr>
          <w:p w14:paraId="7B79A8D4" w14:textId="24842102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  <w:tc>
          <w:tcPr>
            <w:tcW w:w="939" w:type="dxa"/>
          </w:tcPr>
          <w:p w14:paraId="054EC8F3" w14:textId="55164621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3001</w:t>
            </w:r>
          </w:p>
        </w:tc>
        <w:tc>
          <w:tcPr>
            <w:tcW w:w="942" w:type="dxa"/>
          </w:tcPr>
          <w:p w14:paraId="3A7FD68A" w14:textId="18F3A6F5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3001</w:t>
            </w:r>
          </w:p>
        </w:tc>
        <w:tc>
          <w:tcPr>
            <w:tcW w:w="834" w:type="dxa"/>
          </w:tcPr>
          <w:p w14:paraId="555631D1" w14:textId="5DFAD0FB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23" w:type="dxa"/>
          </w:tcPr>
          <w:p w14:paraId="66C1F5EA" w14:textId="69B07FAF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</w:tcPr>
          <w:p w14:paraId="3A040DCA" w14:textId="630B68E0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34" w:type="dxa"/>
          </w:tcPr>
          <w:p w14:paraId="4891DAEB" w14:textId="2BF178B5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14143E97" w14:textId="47C3571B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6F416654" w14:textId="1B5D7F4F" w:rsidR="00B41A72" w:rsidRPr="00CB0B6A" w:rsidRDefault="00CB0B6A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39</w:t>
            </w:r>
          </w:p>
        </w:tc>
      </w:tr>
      <w:tr w:rsidR="00B41A72" w:rsidRPr="00B41A72" w14:paraId="4C385852" w14:textId="3AFF91FD" w:rsidTr="00B41A72">
        <w:trPr>
          <w:trHeight w:val="409"/>
        </w:trPr>
        <w:tc>
          <w:tcPr>
            <w:tcW w:w="1148" w:type="dxa"/>
          </w:tcPr>
          <w:p w14:paraId="6E674AB0" w14:textId="2F0A6C39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41A72">
              <w:rPr>
                <w:rFonts w:cs="Times New Roman"/>
                <w:sz w:val="24"/>
                <w:szCs w:val="24"/>
                <w:lang w:val="en-US"/>
              </w:rPr>
              <w:t>0039</w:t>
            </w:r>
          </w:p>
        </w:tc>
        <w:tc>
          <w:tcPr>
            <w:tcW w:w="1124" w:type="dxa"/>
          </w:tcPr>
          <w:p w14:paraId="0BA94404" w14:textId="13D619C2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4002</w:t>
            </w:r>
          </w:p>
        </w:tc>
        <w:tc>
          <w:tcPr>
            <w:tcW w:w="962" w:type="dxa"/>
          </w:tcPr>
          <w:p w14:paraId="77A30D84" w14:textId="03CF3FB4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950" w:type="dxa"/>
          </w:tcPr>
          <w:p w14:paraId="454A6668" w14:textId="18F3CFF1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39" w:type="dxa"/>
          </w:tcPr>
          <w:p w14:paraId="52477B86" w14:textId="25DB017E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3001</w:t>
            </w:r>
          </w:p>
        </w:tc>
        <w:tc>
          <w:tcPr>
            <w:tcW w:w="942" w:type="dxa"/>
          </w:tcPr>
          <w:p w14:paraId="1B5A920F" w14:textId="328C8648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34" w:type="dxa"/>
          </w:tcPr>
          <w:p w14:paraId="7CA1FCC6" w14:textId="78AB299E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23" w:type="dxa"/>
          </w:tcPr>
          <w:p w14:paraId="6D6B2207" w14:textId="59689705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</w:tcPr>
          <w:p w14:paraId="4205482D" w14:textId="2E8814D0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0FFFF</w:t>
            </w:r>
          </w:p>
        </w:tc>
        <w:tc>
          <w:tcPr>
            <w:tcW w:w="834" w:type="dxa"/>
          </w:tcPr>
          <w:p w14:paraId="5FAEB3E6" w14:textId="1C768824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30255D1E" w14:textId="0A518115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799058EB" w14:textId="519F3959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3A</w:t>
            </w:r>
          </w:p>
        </w:tc>
      </w:tr>
      <w:tr w:rsidR="00B41A72" w:rsidRPr="00B41A72" w14:paraId="7A2EB7F0" w14:textId="31B0308C" w:rsidTr="00B41A72">
        <w:trPr>
          <w:trHeight w:val="409"/>
        </w:trPr>
        <w:tc>
          <w:tcPr>
            <w:tcW w:w="1148" w:type="dxa"/>
          </w:tcPr>
          <w:p w14:paraId="28A10C7F" w14:textId="63F96BA4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41A72">
              <w:rPr>
                <w:rFonts w:cs="Times New Roman"/>
                <w:sz w:val="24"/>
                <w:szCs w:val="24"/>
                <w:lang w:val="en-US"/>
              </w:rPr>
              <w:t>003A</w:t>
            </w:r>
          </w:p>
        </w:tc>
        <w:tc>
          <w:tcPr>
            <w:tcW w:w="1124" w:type="dxa"/>
          </w:tcPr>
          <w:p w14:paraId="45691B49" w14:textId="3962E5C0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962" w:type="dxa"/>
          </w:tcPr>
          <w:p w14:paraId="6C488D5E" w14:textId="4FBE2D6D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950" w:type="dxa"/>
          </w:tcPr>
          <w:p w14:paraId="366444C9" w14:textId="5A782862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39" w:type="dxa"/>
          </w:tcPr>
          <w:p w14:paraId="3FAFB3C1" w14:textId="79F2D369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3001</w:t>
            </w:r>
          </w:p>
        </w:tc>
        <w:tc>
          <w:tcPr>
            <w:tcW w:w="942" w:type="dxa"/>
          </w:tcPr>
          <w:p w14:paraId="528FB9B2" w14:textId="24864EDE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34" w:type="dxa"/>
          </w:tcPr>
          <w:p w14:paraId="6ED3BF8C" w14:textId="3714657D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23" w:type="dxa"/>
          </w:tcPr>
          <w:p w14:paraId="4C684E8D" w14:textId="1F408C68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</w:tcPr>
          <w:p w14:paraId="589A5841" w14:textId="66215807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834" w:type="dxa"/>
          </w:tcPr>
          <w:p w14:paraId="34389812" w14:textId="17A6F508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46F5BED1" w14:textId="7B12E74E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4F434A64" w14:textId="02E6429B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3B</w:t>
            </w:r>
          </w:p>
        </w:tc>
      </w:tr>
      <w:tr w:rsidR="00B41A72" w:rsidRPr="00B41A72" w14:paraId="46AD0380" w14:textId="6389CEDE" w:rsidTr="00B41A72">
        <w:trPr>
          <w:trHeight w:val="409"/>
        </w:trPr>
        <w:tc>
          <w:tcPr>
            <w:tcW w:w="1148" w:type="dxa"/>
          </w:tcPr>
          <w:p w14:paraId="6D536460" w14:textId="4F23F68C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41A72">
              <w:rPr>
                <w:rFonts w:cs="Times New Roman"/>
                <w:sz w:val="24"/>
                <w:szCs w:val="24"/>
                <w:lang w:val="en-US"/>
              </w:rPr>
              <w:t>003B</w:t>
            </w:r>
          </w:p>
        </w:tc>
        <w:tc>
          <w:tcPr>
            <w:tcW w:w="1124" w:type="dxa"/>
          </w:tcPr>
          <w:p w14:paraId="333EB02F" w14:textId="06323558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838</w:t>
            </w: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62" w:type="dxa"/>
          </w:tcPr>
          <w:p w14:paraId="06F9D7EA" w14:textId="738FD6FF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950" w:type="dxa"/>
          </w:tcPr>
          <w:p w14:paraId="39DCE182" w14:textId="3EA1203B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39" w:type="dxa"/>
          </w:tcPr>
          <w:p w14:paraId="69C4063A" w14:textId="21B27947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3001</w:t>
            </w:r>
          </w:p>
        </w:tc>
        <w:tc>
          <w:tcPr>
            <w:tcW w:w="942" w:type="dxa"/>
          </w:tcPr>
          <w:p w14:paraId="202FBC49" w14:textId="02F8BFB0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34" w:type="dxa"/>
          </w:tcPr>
          <w:p w14:paraId="6256EE7F" w14:textId="6407313C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23" w:type="dxa"/>
          </w:tcPr>
          <w:p w14:paraId="3C085DE5" w14:textId="3115C2C8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</w:tcPr>
          <w:p w14:paraId="2806F947" w14:textId="1D684040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834" w:type="dxa"/>
          </w:tcPr>
          <w:p w14:paraId="2E95DF87" w14:textId="145C397A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71931E0F" w14:textId="2214D5D6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38D2141C" w14:textId="2B7E83A3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8F</w:t>
            </w:r>
          </w:p>
        </w:tc>
      </w:tr>
      <w:tr w:rsidR="00B41A72" w:rsidRPr="00B41A72" w14:paraId="4373067B" w14:textId="6E5A3A81" w:rsidTr="00B41A72">
        <w:trPr>
          <w:trHeight w:val="409"/>
        </w:trPr>
        <w:tc>
          <w:tcPr>
            <w:tcW w:w="1148" w:type="dxa"/>
          </w:tcPr>
          <w:p w14:paraId="766C2DF2" w14:textId="1C9B2E39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41A72">
              <w:rPr>
                <w:rFonts w:cs="Times New Roman"/>
                <w:sz w:val="24"/>
                <w:szCs w:val="24"/>
                <w:lang w:val="en-US"/>
              </w:rPr>
              <w:t>008F</w:t>
            </w:r>
          </w:p>
        </w:tc>
        <w:tc>
          <w:tcPr>
            <w:tcW w:w="1124" w:type="dxa"/>
          </w:tcPr>
          <w:p w14:paraId="2F2BA50F" w14:textId="23E070FC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8788</w:t>
            </w:r>
          </w:p>
        </w:tc>
        <w:tc>
          <w:tcPr>
            <w:tcW w:w="962" w:type="dxa"/>
          </w:tcPr>
          <w:p w14:paraId="38680BF0" w14:textId="01FA933A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950" w:type="dxa"/>
          </w:tcPr>
          <w:p w14:paraId="0A9EC7B7" w14:textId="231FFB61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39" w:type="dxa"/>
          </w:tcPr>
          <w:p w14:paraId="08605C93" w14:textId="238A8ABF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3001</w:t>
            </w:r>
          </w:p>
        </w:tc>
        <w:tc>
          <w:tcPr>
            <w:tcW w:w="942" w:type="dxa"/>
          </w:tcPr>
          <w:p w14:paraId="73CC2381" w14:textId="6A1D225E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34" w:type="dxa"/>
          </w:tcPr>
          <w:p w14:paraId="797AFD3A" w14:textId="2CD7B3E5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23" w:type="dxa"/>
          </w:tcPr>
          <w:p w14:paraId="7E519387" w14:textId="7876AF28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</w:tcPr>
          <w:p w14:paraId="1A958CD2" w14:textId="019E81D3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834" w:type="dxa"/>
          </w:tcPr>
          <w:p w14:paraId="7648019E" w14:textId="4411C31B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5C2E6662" w14:textId="4F351FCC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168359E2" w14:textId="46165FF6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88</w:t>
            </w:r>
          </w:p>
        </w:tc>
      </w:tr>
      <w:tr w:rsidR="00B41A72" w:rsidRPr="00B41A72" w14:paraId="315D3E7D" w14:textId="481BDFAF" w:rsidTr="00B41A72">
        <w:trPr>
          <w:trHeight w:val="409"/>
        </w:trPr>
        <w:tc>
          <w:tcPr>
            <w:tcW w:w="1148" w:type="dxa"/>
          </w:tcPr>
          <w:p w14:paraId="2ECC6EBB" w14:textId="3D7F6464" w:rsidR="00B41A72" w:rsidRPr="00B41A72" w:rsidRDefault="00B41A72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 w:rsidRPr="00B41A72">
              <w:rPr>
                <w:rFonts w:cs="Times New Roman"/>
                <w:sz w:val="24"/>
                <w:szCs w:val="24"/>
                <w:lang w:val="en-US"/>
              </w:rPr>
              <w:t>0088</w:t>
            </w:r>
          </w:p>
        </w:tc>
        <w:tc>
          <w:tcPr>
            <w:tcW w:w="1124" w:type="dxa"/>
          </w:tcPr>
          <w:p w14:paraId="73C0D1CC" w14:textId="2A30904E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4008</w:t>
            </w:r>
          </w:p>
        </w:tc>
        <w:tc>
          <w:tcPr>
            <w:tcW w:w="962" w:type="dxa"/>
          </w:tcPr>
          <w:p w14:paraId="473D8575" w14:textId="6631FA27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950" w:type="dxa"/>
          </w:tcPr>
          <w:p w14:paraId="1E35A735" w14:textId="0D9C856D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39" w:type="dxa"/>
          </w:tcPr>
          <w:p w14:paraId="0B5C5D98" w14:textId="0DEDA3D5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3001</w:t>
            </w:r>
          </w:p>
        </w:tc>
        <w:tc>
          <w:tcPr>
            <w:tcW w:w="942" w:type="dxa"/>
          </w:tcPr>
          <w:p w14:paraId="717F52AD" w14:textId="5C35F2C4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34" w:type="dxa"/>
          </w:tcPr>
          <w:p w14:paraId="3C93BB79" w14:textId="487F719A" w:rsidR="00B41A72" w:rsidRPr="00B41A72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23" w:type="dxa"/>
          </w:tcPr>
          <w:p w14:paraId="0A8BD7EB" w14:textId="0D62A80D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</w:tcPr>
          <w:p w14:paraId="31E7065F" w14:textId="0B85A5A3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834" w:type="dxa"/>
          </w:tcPr>
          <w:p w14:paraId="06EC469A" w14:textId="67D26467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4786AC55" w14:textId="745B261F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70611955" w14:textId="4B2427DD" w:rsidR="00B41A72" w:rsidRPr="00A47715" w:rsidRDefault="00A47715" w:rsidP="00B41A72">
            <w:pPr>
              <w:pStyle w:val="a5"/>
              <w:spacing w:after="0"/>
              <w:ind w:righ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89</w:t>
            </w:r>
          </w:p>
        </w:tc>
      </w:tr>
    </w:tbl>
    <w:p w14:paraId="52AA8EE7" w14:textId="77777777" w:rsidR="00B41A72" w:rsidRPr="009271B7" w:rsidRDefault="00B41A72" w:rsidP="00B41A72">
      <w:pPr>
        <w:pStyle w:val="a5"/>
        <w:jc w:val="center"/>
      </w:pPr>
    </w:p>
    <w:sectPr w:rsidR="00B41A72" w:rsidRPr="009271B7" w:rsidSect="00111E07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B725C" w14:textId="77777777" w:rsidR="0038634A" w:rsidRDefault="0038634A" w:rsidP="008B4CCB">
      <w:pPr>
        <w:spacing w:after="0" w:line="240" w:lineRule="auto"/>
      </w:pPr>
      <w:r>
        <w:separator/>
      </w:r>
    </w:p>
  </w:endnote>
  <w:endnote w:type="continuationSeparator" w:id="0">
    <w:p w14:paraId="48C4ADD8" w14:textId="77777777" w:rsidR="0038634A" w:rsidRDefault="0038634A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0034376"/>
      <w:docPartObj>
        <w:docPartGallery w:val="Page Numbers (Bottom of Page)"/>
        <w:docPartUnique/>
      </w:docPartObj>
    </w:sdtPr>
    <w:sdtContent>
      <w:p w14:paraId="4172940C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5C">
          <w:rPr>
            <w:noProof/>
          </w:rPr>
          <w:t>4</w:t>
        </w:r>
        <w:r>
          <w:fldChar w:fldCharType="end"/>
        </w:r>
      </w:p>
    </w:sdtContent>
  </w:sdt>
  <w:p w14:paraId="63A66913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C513B" w14:textId="77777777" w:rsidR="0038634A" w:rsidRDefault="0038634A" w:rsidP="008B4CCB">
      <w:pPr>
        <w:spacing w:after="0" w:line="240" w:lineRule="auto"/>
      </w:pPr>
      <w:r>
        <w:separator/>
      </w:r>
    </w:p>
  </w:footnote>
  <w:footnote w:type="continuationSeparator" w:id="0">
    <w:p w14:paraId="603966EE" w14:textId="77777777" w:rsidR="0038634A" w:rsidRDefault="0038634A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274487"/>
    <w:multiLevelType w:val="hybridMultilevel"/>
    <w:tmpl w:val="5ACCB5C6"/>
    <w:lvl w:ilvl="0" w:tplc="6A4A2ED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15A08"/>
    <w:multiLevelType w:val="hybridMultilevel"/>
    <w:tmpl w:val="6C14BE50"/>
    <w:lvl w:ilvl="0" w:tplc="3534566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4841"/>
    <w:multiLevelType w:val="hybridMultilevel"/>
    <w:tmpl w:val="E25A3EC6"/>
    <w:lvl w:ilvl="0" w:tplc="21701E7C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7EF7217C"/>
    <w:multiLevelType w:val="hybridMultilevel"/>
    <w:tmpl w:val="B898224C"/>
    <w:lvl w:ilvl="0" w:tplc="4D02A48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3618">
    <w:abstractNumId w:val="6"/>
  </w:num>
  <w:num w:numId="2" w16cid:durableId="1726756020">
    <w:abstractNumId w:val="3"/>
  </w:num>
  <w:num w:numId="3" w16cid:durableId="1440560999">
    <w:abstractNumId w:val="6"/>
    <w:lvlOverride w:ilvl="0">
      <w:startOverride w:val="1"/>
    </w:lvlOverride>
  </w:num>
  <w:num w:numId="4" w16cid:durableId="1039280259">
    <w:abstractNumId w:val="1"/>
  </w:num>
  <w:num w:numId="5" w16cid:durableId="1287855059">
    <w:abstractNumId w:val="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1644850061">
    <w:abstractNumId w:val="0"/>
  </w:num>
  <w:num w:numId="7" w16cid:durableId="535117321">
    <w:abstractNumId w:val="7"/>
  </w:num>
  <w:num w:numId="8" w16cid:durableId="1148938865">
    <w:abstractNumId w:val="2"/>
  </w:num>
  <w:num w:numId="9" w16cid:durableId="503860792">
    <w:abstractNumId w:val="5"/>
  </w:num>
  <w:num w:numId="10" w16cid:durableId="209835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6"/>
    <w:rsid w:val="0001090D"/>
    <w:rsid w:val="000447CC"/>
    <w:rsid w:val="00082BD1"/>
    <w:rsid w:val="000F4B6A"/>
    <w:rsid w:val="00101C64"/>
    <w:rsid w:val="00111E07"/>
    <w:rsid w:val="001315DD"/>
    <w:rsid w:val="00145D4A"/>
    <w:rsid w:val="00174439"/>
    <w:rsid w:val="001A44D1"/>
    <w:rsid w:val="00210C86"/>
    <w:rsid w:val="002414B3"/>
    <w:rsid w:val="00262F69"/>
    <w:rsid w:val="00265F89"/>
    <w:rsid w:val="002724D7"/>
    <w:rsid w:val="00296D06"/>
    <w:rsid w:val="002A6416"/>
    <w:rsid w:val="002C7D8E"/>
    <w:rsid w:val="003071B7"/>
    <w:rsid w:val="00360304"/>
    <w:rsid w:val="00383316"/>
    <w:rsid w:val="0038634A"/>
    <w:rsid w:val="00446F38"/>
    <w:rsid w:val="00530CD4"/>
    <w:rsid w:val="005352EA"/>
    <w:rsid w:val="005B46F6"/>
    <w:rsid w:val="005D1EB1"/>
    <w:rsid w:val="005E207B"/>
    <w:rsid w:val="00620B66"/>
    <w:rsid w:val="0063464F"/>
    <w:rsid w:val="006A3E5C"/>
    <w:rsid w:val="007659DF"/>
    <w:rsid w:val="00773E05"/>
    <w:rsid w:val="00821BB4"/>
    <w:rsid w:val="0082666F"/>
    <w:rsid w:val="0082706A"/>
    <w:rsid w:val="0085778C"/>
    <w:rsid w:val="00860FD2"/>
    <w:rsid w:val="00865CA9"/>
    <w:rsid w:val="00877614"/>
    <w:rsid w:val="00890A8F"/>
    <w:rsid w:val="008B4CCB"/>
    <w:rsid w:val="008F5805"/>
    <w:rsid w:val="009256AD"/>
    <w:rsid w:val="009271B7"/>
    <w:rsid w:val="00942970"/>
    <w:rsid w:val="00973E93"/>
    <w:rsid w:val="00A47715"/>
    <w:rsid w:val="00A71558"/>
    <w:rsid w:val="00AC1B7A"/>
    <w:rsid w:val="00AF30C2"/>
    <w:rsid w:val="00B41A72"/>
    <w:rsid w:val="00B4428F"/>
    <w:rsid w:val="00B444C0"/>
    <w:rsid w:val="00B830D5"/>
    <w:rsid w:val="00BF6CCD"/>
    <w:rsid w:val="00C60BAB"/>
    <w:rsid w:val="00C84347"/>
    <w:rsid w:val="00C92D7E"/>
    <w:rsid w:val="00CB0B6A"/>
    <w:rsid w:val="00D3374B"/>
    <w:rsid w:val="00D709CE"/>
    <w:rsid w:val="00DD5517"/>
    <w:rsid w:val="00ED2A06"/>
    <w:rsid w:val="00EE0DFB"/>
    <w:rsid w:val="00EF1EF6"/>
    <w:rsid w:val="00F113A5"/>
    <w:rsid w:val="00F3224F"/>
    <w:rsid w:val="00F80143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FFC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9271B7"/>
    <w:pPr>
      <w:keepLines/>
      <w:spacing w:after="80" w:line="240" w:lineRule="auto"/>
      <w:ind w:right="567"/>
    </w:pPr>
    <w:rPr>
      <w:rFonts w:ascii="Times New Roman" w:hAnsi="Times New Roman" w:cstheme="majorBidi"/>
      <w:bCs/>
      <w:color w:val="000000" w:themeColor="text1"/>
      <w:sz w:val="28"/>
      <w:szCs w:val="28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  <w:style w:type="paragraph" w:styleId="af0">
    <w:name w:val="List Paragraph"/>
    <w:basedOn w:val="a0"/>
    <w:uiPriority w:val="34"/>
    <w:rsid w:val="00360304"/>
    <w:pPr>
      <w:ind w:left="720"/>
      <w:contextualSpacing/>
    </w:pPr>
  </w:style>
  <w:style w:type="table" w:styleId="af1">
    <w:name w:val="Table Grid"/>
    <w:basedOn w:val="a2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461-8902-44D2-AE45-EF235540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18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Тросько Виктория Игоревна</cp:lastModifiedBy>
  <cp:revision>3</cp:revision>
  <dcterms:created xsi:type="dcterms:W3CDTF">2024-05-21T20:24:00Z</dcterms:created>
  <dcterms:modified xsi:type="dcterms:W3CDTF">2024-05-21T20:51:00Z</dcterms:modified>
</cp:coreProperties>
</file>