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498B8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17F394B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69D5ACA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0DB0F291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58566FD4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070CF8FA" w14:textId="06ACDBB6" w:rsidR="001315DD" w:rsidRPr="000F4B6A" w:rsidRDefault="00620B66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65F89">
        <w:rPr>
          <w:rFonts w:ascii="Times New Roman" w:hAnsi="Times New Roman" w:cs="Times New Roman"/>
          <w:b/>
          <w:sz w:val="28"/>
          <w:szCs w:val="28"/>
        </w:rPr>
        <w:t>5</w:t>
      </w:r>
    </w:p>
    <w:p w14:paraId="17B843F2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13136C70" w14:textId="1B279219" w:rsidR="002C7D8E" w:rsidRPr="00890A8F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0F4B6A" w:rsidRPr="00890A8F">
        <w:rPr>
          <w:rFonts w:ascii="Times New Roman" w:hAnsi="Times New Roman" w:cs="Times New Roman"/>
          <w:sz w:val="24"/>
          <w:szCs w:val="24"/>
        </w:rPr>
        <w:t>3</w:t>
      </w:r>
    </w:p>
    <w:p w14:paraId="6B33D023" w14:textId="77777777" w:rsidR="001315DD" w:rsidRPr="00620B6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620B66">
        <w:rPr>
          <w:rFonts w:ascii="Times New Roman" w:hAnsi="Times New Roman" w:cs="Times New Roman"/>
        </w:rPr>
        <w:t>М3105</w:t>
      </w:r>
    </w:p>
    <w:p w14:paraId="3DC4CB8C" w14:textId="77777777" w:rsidR="001315DD" w:rsidRPr="00860FD2" w:rsidRDefault="00620B6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Тросько Виктория Игоревна</w:t>
      </w:r>
    </w:p>
    <w:p w14:paraId="41C18503" w14:textId="77777777"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14:paraId="3818A50C" w14:textId="77777777" w:rsidR="001315DD" w:rsidRPr="00620B66" w:rsidRDefault="00620B66" w:rsidP="002724D7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 Екатерина Дмитриевна</w:t>
      </w:r>
    </w:p>
    <w:p w14:paraId="248098D9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D50E5D" wp14:editId="3494B5F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8E5A" w14:textId="77777777"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36860483" w14:textId="77777777" w:rsidR="00FA4B32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</w:p>
    <w:p w14:paraId="4E67EC22" w14:textId="77777777" w:rsidR="001315DD" w:rsidRPr="00FA4B32" w:rsidRDefault="00FA4B32" w:rsidP="002724D7">
      <w:pPr>
        <w:spacing w:after="80"/>
        <w:jc w:val="center"/>
        <w:rPr>
          <w:rFonts w:ascii="Times New Roman" w:hAnsi="Times New Roman" w:cs="Times New Roman"/>
          <w:b/>
          <w:sz w:val="28"/>
        </w:rPr>
      </w:pPr>
      <w:r w:rsidRPr="00FA4B32">
        <w:rPr>
          <w:rFonts w:ascii="Times New Roman" w:hAnsi="Times New Roman" w:cs="Times New Roman"/>
          <w:b/>
          <w:sz w:val="28"/>
        </w:rPr>
        <w:lastRenderedPageBreak/>
        <w:t>Исходный текст программы</w:t>
      </w:r>
    </w:p>
    <w:tbl>
      <w:tblPr>
        <w:tblW w:w="94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959"/>
        <w:gridCol w:w="1559"/>
        <w:gridCol w:w="4492"/>
      </w:tblGrid>
      <w:tr w:rsidR="00620B66" w:rsidRPr="00620B66" w14:paraId="0099E609" w14:textId="77777777" w:rsidTr="0082706A">
        <w:trPr>
          <w:trHeight w:val="312"/>
          <w:tblHeader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DAA654" w14:textId="77777777"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 w:rsidRPr="00620B66"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2B8D0D" w14:textId="77777777"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334155"/>
                <w:shd w:val="clear" w:color="auto" w:fill="FFFFFF"/>
              </w:rPr>
              <w:t>Код команды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CF0FD3" w14:textId="77777777"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9F0544" w14:textId="77777777" w:rsid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865CA9" w:rsidRPr="00620B66" w14:paraId="56EB35A6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053CD" w14:textId="22C0DAC9" w:rsidR="00865CA9" w:rsidRDefault="00865CA9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</w:t>
            </w:r>
            <w:r w:rsidR="00EE0DFB"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DBE597" w14:textId="7469C54F" w:rsidR="00865CA9" w:rsidRDefault="00EE0DFB" w:rsidP="00ED2A06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E102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03D775" w14:textId="14362B5E" w:rsidR="00865CA9" w:rsidRDefault="00EE0DFB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TSF 002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D26424" w14:textId="7E778651" w:rsidR="00EE0DFB" w:rsidRPr="00265F89" w:rsidRDefault="00EE0DFB" w:rsidP="00EE0DFB">
            <w:pPr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 w:rsidRPr="00265F89">
              <w:rPr>
                <w:rFonts w:ascii="Consolas" w:eastAsia="Times New Roman" w:hAnsi="Consolas" w:cs="Segoe UI"/>
                <w:color w:val="334155"/>
                <w:lang w:eastAsia="ru-RU"/>
              </w:rPr>
              <w:br/>
              <w:t>ЕСЛИ (флаг устр. 2) = 1, то (СК) + 1 -&gt; СК</w:t>
            </w:r>
          </w:p>
          <w:p w14:paraId="226D51E3" w14:textId="272655FB" w:rsidR="00865CA9" w:rsidRPr="00265F89" w:rsidRDefault="00865CA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</w:p>
        </w:tc>
      </w:tr>
      <w:tr w:rsidR="00865CA9" w:rsidRPr="00620B66" w14:paraId="37414FDA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2184A4" w14:textId="62FE3F9C" w:rsidR="00865CA9" w:rsidRDefault="00865CA9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</w:t>
            </w:r>
            <w:r w:rsidR="00EE0DFB">
              <w:rPr>
                <w:rFonts w:ascii="Consolas" w:hAnsi="Consolas"/>
                <w:lang w:val="en-US"/>
              </w:rPr>
              <w:t>11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EA80E3" w14:textId="33DD84B6" w:rsidR="00865CA9" w:rsidRDefault="00EE0DFB" w:rsidP="00ED2A06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C010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5F613B" w14:textId="68A46DF2" w:rsidR="00865CA9" w:rsidRDefault="00EE0DFB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010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380B7B" w14:textId="13C3CE6D" w:rsidR="00EE0DFB" w:rsidRPr="00D709CE" w:rsidRDefault="00EE0DFB" w:rsidP="00EE0DFB">
            <w:pPr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D709CE">
              <w:rPr>
                <w:rFonts w:ascii="Consolas" w:eastAsia="Times New Roman" w:hAnsi="Consolas" w:cs="Segoe UI"/>
                <w:color w:val="334155"/>
                <w:lang w:val="en-US" w:eastAsia="ru-RU"/>
              </w:rPr>
              <w:br/>
              <w:t>(010) -&gt; СК</w:t>
            </w:r>
          </w:p>
          <w:p w14:paraId="7121C2F6" w14:textId="16C1F247" w:rsidR="00865CA9" w:rsidRPr="00360304" w:rsidRDefault="00865CA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6A3E5C" w:rsidRPr="00620B66" w14:paraId="23A3EDE0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1AA310" w14:textId="274C1086" w:rsidR="006A3E5C" w:rsidRP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</w:t>
            </w:r>
            <w:r w:rsidR="00EE0DFB">
              <w:rPr>
                <w:rFonts w:ascii="Consolas" w:hAnsi="Consolas"/>
                <w:lang w:val="en-US"/>
              </w:rPr>
              <w:t>12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EE74B5" w14:textId="5F448934" w:rsidR="006A3E5C" w:rsidRPr="006A3E5C" w:rsidRDefault="00EE0DFB" w:rsidP="00ED2A06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E202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000534" w14:textId="69DA7BC3" w:rsidR="006A3E5C" w:rsidRPr="00ED2A06" w:rsidRDefault="00EE0DFB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IN 002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DB67B" w14:textId="68F164A4" w:rsidR="00EE0DFB" w:rsidRPr="00D709CE" w:rsidRDefault="00EE0DFB" w:rsidP="00EE0DFB">
            <w:pPr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D709CE">
              <w:rPr>
                <w:rFonts w:ascii="Consolas" w:eastAsia="Times New Roman" w:hAnsi="Consolas" w:cs="Segoe UI"/>
                <w:color w:val="334155"/>
                <w:lang w:val="en-US" w:eastAsia="ru-RU"/>
              </w:rPr>
              <w:br/>
              <w:t>(002) -&gt; A</w:t>
            </w:r>
          </w:p>
          <w:p w14:paraId="65D47BF2" w14:textId="00B81482" w:rsidR="006A3E5C" w:rsidRPr="00360304" w:rsidRDefault="006A3E5C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6A3E5C" w:rsidRPr="00620B66" w14:paraId="531BC454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E9609F" w14:textId="7D02D276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</w:t>
            </w:r>
            <w:r w:rsidR="00EE0DFB">
              <w:rPr>
                <w:rFonts w:ascii="Consolas" w:hAnsi="Consolas"/>
                <w:lang w:val="en-US"/>
              </w:rPr>
              <w:t>13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2CA115" w14:textId="552F7567" w:rsidR="006A3E5C" w:rsidRPr="006A3E5C" w:rsidRDefault="00EE0DFB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E002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2C7CFF" w14:textId="5C542015" w:rsidR="006A3E5C" w:rsidRPr="00ED2A06" w:rsidRDefault="00EE0DFB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CLF 002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3F85D" w14:textId="55CBC85F" w:rsidR="006A3E5C" w:rsidRPr="00EE0DFB" w:rsidRDefault="00EE0DFB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D709CE">
              <w:rPr>
                <w:rFonts w:ascii="Consolas" w:eastAsia="Times New Roman" w:hAnsi="Consolas" w:cs="Segoe UI"/>
                <w:color w:val="334155"/>
                <w:lang w:val="en-US" w:eastAsia="ru-RU"/>
              </w:rPr>
              <w:t>0 -&gt; флаг устр. B2</w:t>
            </w:r>
          </w:p>
        </w:tc>
      </w:tr>
      <w:tr w:rsidR="006A3E5C" w:rsidRPr="00620B66" w14:paraId="461144BC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47A6DD" w14:textId="1C6DB6D9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</w:t>
            </w:r>
            <w:r w:rsidR="00EE0DFB">
              <w:rPr>
                <w:rFonts w:ascii="Consolas" w:hAnsi="Consolas"/>
                <w:lang w:val="en-US"/>
              </w:rPr>
              <w:t>14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D95470" w14:textId="447F3DE3" w:rsidR="006A3E5C" w:rsidRPr="006A3E5C" w:rsidRDefault="00EE0DFB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380F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8912BF" w14:textId="20D7AE6C" w:rsidR="006A3E5C" w:rsidRPr="00ED2A06" w:rsidRDefault="00EE0DFB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MOV (00F)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C613DC" w14:textId="65FCED75" w:rsidR="00EE0DFB" w:rsidRPr="00D709CE" w:rsidRDefault="00EE0DFB" w:rsidP="00EE0DFB">
            <w:pPr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D709CE">
              <w:rPr>
                <w:rFonts w:ascii="Consolas" w:eastAsia="Times New Roman" w:hAnsi="Consolas" w:cs="Segoe UI"/>
                <w:color w:val="334155"/>
                <w:lang w:val="en-US" w:eastAsia="ru-RU"/>
              </w:rPr>
              <w:br/>
              <w:t>(A) -&gt; 00F</w:t>
            </w:r>
          </w:p>
          <w:p w14:paraId="07A0FCDC" w14:textId="08668BE5" w:rsidR="006A3E5C" w:rsidRPr="00D709CE" w:rsidRDefault="006A3E5C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6A3E5C" w:rsidRPr="00620B66" w14:paraId="4469ABC8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86BEB5" w14:textId="1FC686C7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</w:t>
            </w:r>
            <w:r w:rsidR="00EE0DFB">
              <w:rPr>
                <w:rFonts w:ascii="Consolas" w:hAnsi="Consolas"/>
                <w:lang w:val="en-US"/>
              </w:rPr>
              <w:t>15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4EFA80" w14:textId="082B7F3E" w:rsidR="006A3E5C" w:rsidRPr="006A3E5C" w:rsidRDefault="00EE0DFB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0018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ECC4AF" w14:textId="2DB6369B" w:rsidR="006A3E5C" w:rsidRPr="00ED2A06" w:rsidRDefault="00865CA9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</w:t>
            </w:r>
            <w:r w:rsidR="00EE0DFB">
              <w:rPr>
                <w:rFonts w:ascii="Consolas" w:eastAsia="Times New Roman" w:hAnsi="Consolas" w:cs="Segoe UI"/>
                <w:color w:val="334155"/>
                <w:lang w:val="en-US" w:eastAsia="ru-RU"/>
              </w:rPr>
              <w:t>18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4252A8" w14:textId="7D8DF916" w:rsidR="006A3E5C" w:rsidRPr="00EE0DFB" w:rsidRDefault="00EE0DFB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D709CE"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(018) + 1 -&gt; 018</w:t>
            </w:r>
          </w:p>
        </w:tc>
      </w:tr>
      <w:tr w:rsidR="006A3E5C" w:rsidRPr="00620B66" w14:paraId="018CB8C5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EFECB4" w14:textId="2D596E94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</w:t>
            </w:r>
            <w:r w:rsidR="00EE0DFB">
              <w:rPr>
                <w:rFonts w:ascii="Consolas" w:hAnsi="Consolas"/>
                <w:lang w:val="en-US"/>
              </w:rPr>
              <w:t>16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586F16" w14:textId="4EFAB481" w:rsidR="006A3E5C" w:rsidRPr="00877614" w:rsidRDefault="00EE0DFB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C010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AA7397" w14:textId="01FA86A7" w:rsidR="006A3E5C" w:rsidRPr="00ED2A06" w:rsidRDefault="00EE0DFB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010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211E1B" w14:textId="3711BC44" w:rsidR="006A3E5C" w:rsidRDefault="00EE0DFB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D709CE"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(010) -&gt; СК</w:t>
            </w:r>
          </w:p>
        </w:tc>
      </w:tr>
      <w:tr w:rsidR="006A3E5C" w:rsidRPr="00620B66" w14:paraId="1DA50785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991192" w14:textId="5BA8A840" w:rsidR="006A3E5C" w:rsidRDefault="00865CA9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</w:t>
            </w:r>
            <w:r w:rsidR="00EE0DFB">
              <w:rPr>
                <w:rFonts w:ascii="Consolas" w:hAnsi="Consolas"/>
                <w:lang w:val="en-US"/>
              </w:rPr>
              <w:t>7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43C3C4" w14:textId="34EEDCC4" w:rsidR="006A3E5C" w:rsidRPr="00877614" w:rsidRDefault="00EE0DFB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B9FE3F" w14:textId="408654FF" w:rsidR="006A3E5C" w:rsidRPr="00ED2A06" w:rsidRDefault="00865CA9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H</w:t>
            </w:r>
            <w:r w:rsidR="00EE0DFB">
              <w:rPr>
                <w:rFonts w:ascii="Consolas" w:eastAsia="Times New Roman" w:hAnsi="Consolas" w:cs="Segoe UI"/>
                <w:color w:val="334155"/>
                <w:lang w:val="en-US" w:eastAsia="ru-RU"/>
              </w:rPr>
              <w:t>LT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B9662" w14:textId="1EE6D336" w:rsidR="006A3E5C" w:rsidRDefault="006A3E5C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6A3E5C" w:rsidRPr="00620B66" w14:paraId="08CF1787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1E2B97" w14:textId="1A68996B" w:rsidR="006A3E5C" w:rsidRDefault="00865CA9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</w:t>
            </w:r>
            <w:r w:rsidR="00EE0DFB">
              <w:rPr>
                <w:rFonts w:ascii="Consolas" w:hAnsi="Consolas"/>
                <w:lang w:val="en-US"/>
              </w:rPr>
              <w:t>8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7B3B7D" w14:textId="17557712" w:rsidR="006A3E5C" w:rsidRPr="00877614" w:rsidRDefault="00EE0DFB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FFF9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A5F902" w14:textId="01C7BD15" w:rsidR="006A3E5C" w:rsidRPr="00ED2A06" w:rsidRDefault="00EE0DFB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HZF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4EB051" w14:textId="7351DF2F" w:rsidR="006A3E5C" w:rsidRDefault="006A3E5C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</w:tbl>
    <w:p w14:paraId="524448DF" w14:textId="77777777" w:rsidR="00FA4B32" w:rsidRDefault="00FA4B32" w:rsidP="00865CA9">
      <w:pPr>
        <w:pStyle w:val="a5"/>
        <w:jc w:val="left"/>
      </w:pPr>
    </w:p>
    <w:p w14:paraId="6918AE1E" w14:textId="77777777" w:rsidR="00877614" w:rsidRDefault="005352EA" w:rsidP="00877614">
      <w:pPr>
        <w:pStyle w:val="a5"/>
        <w:rPr>
          <w:lang w:val="ru-RU"/>
        </w:rPr>
      </w:pPr>
      <w:r>
        <w:t>Таблица трассировки</w:t>
      </w:r>
    </w:p>
    <w:tbl>
      <w:tblPr>
        <w:tblW w:w="1171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700"/>
        <w:gridCol w:w="686"/>
        <w:gridCol w:w="590"/>
        <w:gridCol w:w="124"/>
        <w:gridCol w:w="664"/>
        <w:gridCol w:w="89"/>
        <w:gridCol w:w="30"/>
        <w:gridCol w:w="852"/>
        <w:gridCol w:w="621"/>
        <w:gridCol w:w="30"/>
        <w:gridCol w:w="426"/>
        <w:gridCol w:w="167"/>
        <w:gridCol w:w="605"/>
        <w:gridCol w:w="47"/>
        <w:gridCol w:w="37"/>
        <w:gridCol w:w="47"/>
        <w:gridCol w:w="60"/>
        <w:gridCol w:w="30"/>
        <w:gridCol w:w="30"/>
        <w:gridCol w:w="30"/>
        <w:gridCol w:w="30"/>
        <w:gridCol w:w="878"/>
        <w:gridCol w:w="30"/>
        <w:gridCol w:w="192"/>
        <w:gridCol w:w="30"/>
        <w:gridCol w:w="229"/>
        <w:gridCol w:w="79"/>
        <w:gridCol w:w="30"/>
        <w:gridCol w:w="123"/>
        <w:gridCol w:w="209"/>
        <w:gridCol w:w="30"/>
        <w:gridCol w:w="30"/>
        <w:gridCol w:w="30"/>
        <w:gridCol w:w="123"/>
        <w:gridCol w:w="210"/>
        <w:gridCol w:w="30"/>
        <w:gridCol w:w="135"/>
        <w:gridCol w:w="434"/>
        <w:gridCol w:w="838"/>
        <w:gridCol w:w="69"/>
        <w:gridCol w:w="37"/>
        <w:gridCol w:w="30"/>
        <w:gridCol w:w="48"/>
        <w:gridCol w:w="30"/>
        <w:gridCol w:w="57"/>
        <w:gridCol w:w="1266"/>
      </w:tblGrid>
      <w:tr w:rsidR="00A71558" w:rsidRPr="003071B7" w14:paraId="0CA31E2F" w14:textId="77777777" w:rsidTr="00A71558">
        <w:trPr>
          <w:gridAfter w:val="22"/>
          <w:wAfter w:w="4052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9730E" w14:textId="77777777" w:rsidR="003071B7" w:rsidRPr="003071B7" w:rsidRDefault="003071B7" w:rsidP="0030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Адресс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FD25B" w14:textId="77777777" w:rsidR="003071B7" w:rsidRPr="003071B7" w:rsidRDefault="003071B7" w:rsidP="0030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5A0B0" w14:textId="77777777" w:rsidR="003071B7" w:rsidRPr="003071B7" w:rsidRDefault="003071B7" w:rsidP="0030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2392F" w14:textId="77777777" w:rsidR="003071B7" w:rsidRPr="003071B7" w:rsidRDefault="003071B7" w:rsidP="0030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89139" w14:textId="77777777" w:rsidR="003071B7" w:rsidRPr="003071B7" w:rsidRDefault="003071B7" w:rsidP="0030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9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806AF" w14:textId="77777777" w:rsidR="003071B7" w:rsidRPr="003071B7" w:rsidRDefault="003071B7" w:rsidP="0030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52C48" w14:textId="77777777" w:rsidR="003071B7" w:rsidRPr="003071B7" w:rsidRDefault="003071B7" w:rsidP="0030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0B5A7" w14:textId="77777777" w:rsidR="003071B7" w:rsidRPr="003071B7" w:rsidRDefault="003071B7" w:rsidP="0030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2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585F0" w14:textId="77777777" w:rsidR="003071B7" w:rsidRPr="003071B7" w:rsidRDefault="003071B7" w:rsidP="0030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1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FF97D" w14:textId="77777777" w:rsidR="003071B7" w:rsidRPr="003071B7" w:rsidRDefault="003071B7" w:rsidP="0030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A71558" w:rsidRPr="003071B7" w14:paraId="02166601" w14:textId="77777777" w:rsidTr="00A71558">
        <w:trPr>
          <w:gridAfter w:val="22"/>
          <w:wAfter w:w="4052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9A898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5BFEA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02EAD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B854D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5CEBD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9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8F47C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8325C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0A9D2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23" w:type="dxa"/>
            <w:gridSpan w:val="9"/>
            <w:vAlign w:val="center"/>
            <w:hideMark/>
          </w:tcPr>
          <w:p w14:paraId="634FB22E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gridSpan w:val="4"/>
            <w:vAlign w:val="center"/>
            <w:hideMark/>
          </w:tcPr>
          <w:p w14:paraId="03738733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1558" w:rsidRPr="003071B7" w14:paraId="09E4BE67" w14:textId="77777777" w:rsidTr="00A71558">
        <w:trPr>
          <w:gridAfter w:val="22"/>
          <w:wAfter w:w="4052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3E9DD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F914A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591BD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4A892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3C99F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9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AB7C4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8E6B2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00ED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70451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23" w:type="dxa"/>
            <w:gridSpan w:val="9"/>
            <w:vAlign w:val="center"/>
            <w:hideMark/>
          </w:tcPr>
          <w:p w14:paraId="6CDD8678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gridSpan w:val="4"/>
            <w:vAlign w:val="center"/>
            <w:hideMark/>
          </w:tcPr>
          <w:p w14:paraId="097C8AC8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1558" w:rsidRPr="003071B7" w14:paraId="4DD9DB40" w14:textId="77777777" w:rsidTr="00A71558">
        <w:trPr>
          <w:gridAfter w:val="22"/>
          <w:wAfter w:w="4052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91B2F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4A289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C07B0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F9AF7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E020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9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B2921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5BA58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00ED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A9644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23" w:type="dxa"/>
            <w:gridSpan w:val="9"/>
            <w:vAlign w:val="center"/>
            <w:hideMark/>
          </w:tcPr>
          <w:p w14:paraId="79E36F70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gridSpan w:val="4"/>
            <w:vAlign w:val="center"/>
            <w:hideMark/>
          </w:tcPr>
          <w:p w14:paraId="2537197F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1558" w:rsidRPr="003071B7" w14:paraId="5FC8BB67" w14:textId="77777777" w:rsidTr="00A71558">
        <w:trPr>
          <w:gridAfter w:val="7"/>
          <w:wAfter w:w="1492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D1658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EFD9F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380F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47376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E4046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</w:t>
            </w:r>
          </w:p>
        </w:tc>
        <w:tc>
          <w:tcPr>
            <w:tcW w:w="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47F11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380F</w:t>
            </w:r>
          </w:p>
        </w:tc>
        <w:tc>
          <w:tcPr>
            <w:tcW w:w="9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B8D84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00ED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0A85E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00ED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7E675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2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0EBD6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</w:t>
            </w:r>
          </w:p>
        </w:tc>
        <w:tc>
          <w:tcPr>
            <w:tcW w:w="11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45D63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0021</w:t>
            </w:r>
          </w:p>
        </w:tc>
        <w:tc>
          <w:tcPr>
            <w:tcW w:w="70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F8758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180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7EF6C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00ED</w:t>
            </w:r>
          </w:p>
        </w:tc>
      </w:tr>
      <w:tr w:rsidR="00A71558" w:rsidRPr="003071B7" w14:paraId="2AD91E00" w14:textId="77777777" w:rsidTr="00A71558">
        <w:trPr>
          <w:gridAfter w:val="7"/>
          <w:wAfter w:w="1492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A4EF6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411EE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093C7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21B9A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A269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9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86A38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FFFA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F922E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00ED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7AC28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2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42BE9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11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55805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FFFA</w:t>
            </w:r>
          </w:p>
        </w:tc>
        <w:tc>
          <w:tcPr>
            <w:tcW w:w="700" w:type="dxa"/>
            <w:gridSpan w:val="7"/>
            <w:vAlign w:val="center"/>
            <w:hideMark/>
          </w:tcPr>
          <w:p w14:paraId="0E4E9182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gridSpan w:val="8"/>
            <w:vAlign w:val="center"/>
            <w:hideMark/>
          </w:tcPr>
          <w:p w14:paraId="7730EBF5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1558" w:rsidRPr="003071B7" w14:paraId="254A04DF" w14:textId="77777777" w:rsidTr="00A71558">
        <w:trPr>
          <w:gridAfter w:val="7"/>
          <w:wAfter w:w="1492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0B38C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501FD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A119D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2918D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675B5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9664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C6672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00ED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327BC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23" w:type="dxa"/>
            <w:gridSpan w:val="9"/>
            <w:vAlign w:val="center"/>
            <w:hideMark/>
          </w:tcPr>
          <w:p w14:paraId="68584F1B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0" w:type="dxa"/>
            <w:gridSpan w:val="4"/>
            <w:vAlign w:val="center"/>
            <w:hideMark/>
          </w:tcPr>
          <w:p w14:paraId="1EDFA9A9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0" w:type="dxa"/>
            <w:gridSpan w:val="7"/>
            <w:vAlign w:val="center"/>
            <w:hideMark/>
          </w:tcPr>
          <w:p w14:paraId="057C6CA0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gridSpan w:val="8"/>
            <w:vAlign w:val="center"/>
            <w:hideMark/>
          </w:tcPr>
          <w:p w14:paraId="115FDA65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1558" w:rsidRPr="003071B7" w14:paraId="09DBBA13" w14:textId="77777777" w:rsidTr="00A71558">
        <w:trPr>
          <w:gridAfter w:val="35"/>
          <w:wAfter w:w="6235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C3036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2461B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86662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C78A5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D30E1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9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8E089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AB579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00ED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0A44B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3071B7" w14:paraId="60E2D634" w14:textId="77777777" w:rsidTr="00A71558">
        <w:trPr>
          <w:gridAfter w:val="35"/>
          <w:wAfter w:w="6235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E22E0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CB926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7D57A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567BC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97CE6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9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96915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12931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00E1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5F91D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3071B7" w14:paraId="2B12C3FE" w14:textId="77777777" w:rsidTr="00A71558">
        <w:trPr>
          <w:gridAfter w:val="35"/>
          <w:wAfter w:w="6235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06EB7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45CEA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D4F5A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A2170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19530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9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52190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563F6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00E1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89541" w14:textId="77777777" w:rsidR="003071B7" w:rsidRPr="003071B7" w:rsidRDefault="003071B7" w:rsidP="00446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3071B7" w14:paraId="6815DCA8" w14:textId="77777777" w:rsidTr="00A71558">
        <w:trPr>
          <w:gridAfter w:val="5"/>
          <w:wAfter w:w="1386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5B7FA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F96FC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380F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1EFC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1706D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0021</w:t>
            </w:r>
          </w:p>
        </w:tc>
        <w:tc>
          <w:tcPr>
            <w:tcW w:w="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2FF5B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380F</w:t>
            </w:r>
          </w:p>
        </w:tc>
        <w:tc>
          <w:tcPr>
            <w:tcW w:w="9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B2658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00E1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AC11B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00E1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EF90E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53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57C88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</w:t>
            </w:r>
          </w:p>
        </w:tc>
        <w:tc>
          <w:tcPr>
            <w:tcW w:w="11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73D34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0022</w:t>
            </w:r>
          </w:p>
        </w:tc>
        <w:tc>
          <w:tcPr>
            <w:tcW w:w="70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3DEE4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1876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A92FD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00E1</w:t>
            </w:r>
          </w:p>
        </w:tc>
      </w:tr>
      <w:tr w:rsidR="00A71558" w:rsidRPr="003071B7" w14:paraId="554F8B3F" w14:textId="77777777" w:rsidTr="00A71558">
        <w:trPr>
          <w:gridAfter w:val="5"/>
          <w:wAfter w:w="1386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F16B0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628DE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A98B4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0F2E1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27224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9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17EBC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FFFB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7B9DB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00E1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CBF2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53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9BE08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11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C1ED0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FFFB</w:t>
            </w:r>
          </w:p>
        </w:tc>
        <w:tc>
          <w:tcPr>
            <w:tcW w:w="700" w:type="dxa"/>
            <w:gridSpan w:val="7"/>
            <w:vAlign w:val="center"/>
            <w:hideMark/>
          </w:tcPr>
          <w:p w14:paraId="0BC6D1B4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gridSpan w:val="9"/>
            <w:vAlign w:val="center"/>
            <w:hideMark/>
          </w:tcPr>
          <w:p w14:paraId="6567AC72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1558" w:rsidRPr="003071B7" w14:paraId="60CB4E6F" w14:textId="77777777" w:rsidTr="00A71558">
        <w:trPr>
          <w:gridAfter w:val="5"/>
          <w:wAfter w:w="1386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DD710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05F39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1E273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94053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59561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09349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F4AAE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00E1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0FC61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1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31" w:type="dxa"/>
            <w:gridSpan w:val="11"/>
            <w:vAlign w:val="center"/>
            <w:hideMark/>
          </w:tcPr>
          <w:p w14:paraId="5FFF0927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gridSpan w:val="7"/>
            <w:vAlign w:val="center"/>
            <w:hideMark/>
          </w:tcPr>
          <w:p w14:paraId="560EF6EE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9" w:type="dxa"/>
            <w:vAlign w:val="center"/>
            <w:hideMark/>
          </w:tcPr>
          <w:p w14:paraId="1723F988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6" w:type="dxa"/>
            <w:gridSpan w:val="11"/>
            <w:vAlign w:val="center"/>
            <w:hideMark/>
          </w:tcPr>
          <w:p w14:paraId="5A288D8D" w14:textId="77777777" w:rsidR="003071B7" w:rsidRPr="003071B7" w:rsidRDefault="003071B7" w:rsidP="00307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1558" w:rsidRPr="00446F38" w14:paraId="585F09B7" w14:textId="77777777" w:rsidTr="00A71558">
        <w:trPr>
          <w:gridAfter w:val="34"/>
          <w:wAfter w:w="6068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7AFA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B772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633C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D771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7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9BB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8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8F77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AD31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00E1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210E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446F38" w14:paraId="052C4327" w14:textId="77777777" w:rsidTr="00A71558">
        <w:trPr>
          <w:gridAfter w:val="34"/>
          <w:wAfter w:w="6068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9A3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A0B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BCA8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45C8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7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F7514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8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B2A4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2A1F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D54D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446F38" w14:paraId="7E1ABCC9" w14:textId="77777777" w:rsidTr="00A71558">
        <w:trPr>
          <w:gridAfter w:val="34"/>
          <w:wAfter w:w="6068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8E57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8E0B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10944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D789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7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8925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8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42BF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77A53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C829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446F38" w14:paraId="1E391560" w14:textId="77777777" w:rsidTr="00A71558">
        <w:trPr>
          <w:gridAfter w:val="5"/>
          <w:wAfter w:w="1386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9545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682F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380F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B68B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D21A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0022</w:t>
            </w:r>
          </w:p>
        </w:tc>
        <w:tc>
          <w:tcPr>
            <w:tcW w:w="7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0D01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380F</w:t>
            </w:r>
          </w:p>
        </w:tc>
        <w:tc>
          <w:tcPr>
            <w:tcW w:w="8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C0D0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D6785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90AD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1DCC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</w:t>
            </w:r>
          </w:p>
        </w:tc>
        <w:tc>
          <w:tcPr>
            <w:tcW w:w="141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FB61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0023</w:t>
            </w:r>
          </w:p>
        </w:tc>
        <w:tc>
          <w:tcPr>
            <w:tcW w:w="501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9EE4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  <w:tc>
          <w:tcPr>
            <w:tcW w:w="184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78DD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00F2</w:t>
            </w:r>
          </w:p>
        </w:tc>
      </w:tr>
      <w:tr w:rsidR="00A71558" w:rsidRPr="00446F38" w14:paraId="0B2A243A" w14:textId="77777777" w:rsidTr="00A71558">
        <w:trPr>
          <w:gridAfter w:val="5"/>
          <w:wAfter w:w="1386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5B40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94F1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AC15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8577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7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F47F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8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7C3B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FFFC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D05A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F736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BCB35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141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F62F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FFFC</w:t>
            </w:r>
          </w:p>
        </w:tc>
        <w:tc>
          <w:tcPr>
            <w:tcW w:w="501" w:type="dxa"/>
            <w:gridSpan w:val="7"/>
            <w:vAlign w:val="center"/>
            <w:hideMark/>
          </w:tcPr>
          <w:p w14:paraId="4CF50FE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6" w:type="dxa"/>
            <w:gridSpan w:val="8"/>
            <w:vAlign w:val="center"/>
            <w:hideMark/>
          </w:tcPr>
          <w:p w14:paraId="706FC6C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71558" w:rsidRPr="00446F38" w14:paraId="3C3E33F1" w14:textId="77777777" w:rsidTr="00A71558">
        <w:trPr>
          <w:gridAfter w:val="5"/>
          <w:wAfter w:w="1386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C8DD3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9BFC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007B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5EFE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7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1F9C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8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8980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DB9C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D1B0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6" w:type="dxa"/>
            <w:gridSpan w:val="6"/>
            <w:vAlign w:val="center"/>
            <w:hideMark/>
          </w:tcPr>
          <w:p w14:paraId="7803A30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9" w:type="dxa"/>
            <w:gridSpan w:val="8"/>
            <w:vAlign w:val="center"/>
            <w:hideMark/>
          </w:tcPr>
          <w:p w14:paraId="3E93280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1" w:type="dxa"/>
            <w:gridSpan w:val="7"/>
            <w:vAlign w:val="center"/>
            <w:hideMark/>
          </w:tcPr>
          <w:p w14:paraId="2E745E2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6" w:type="dxa"/>
            <w:gridSpan w:val="8"/>
            <w:vAlign w:val="center"/>
            <w:hideMark/>
          </w:tcPr>
          <w:p w14:paraId="414CD96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71558" w:rsidRPr="00446F38" w14:paraId="6BB5A1C0" w14:textId="77777777" w:rsidTr="00A71558">
        <w:trPr>
          <w:gridAfter w:val="34"/>
          <w:wAfter w:w="6068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D0B1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FA3D5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D15F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1959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7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5171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8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4185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6778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5540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446F38" w14:paraId="017B0A71" w14:textId="77777777" w:rsidTr="00A71558">
        <w:trPr>
          <w:gridAfter w:val="34"/>
          <w:wAfter w:w="6068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B43B4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11B1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9453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1B64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7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ADDD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8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E7533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3006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00FB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3D47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446F38" w14:paraId="0D39E7B3" w14:textId="77777777" w:rsidTr="00A71558">
        <w:trPr>
          <w:gridAfter w:val="34"/>
          <w:wAfter w:w="6068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C346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3BC85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422D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97AD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7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AFAD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8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6481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9CB25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00FB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303E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446F38" w14:paraId="51EB09D8" w14:textId="77777777" w:rsidTr="00A71558">
        <w:trPr>
          <w:gridAfter w:val="5"/>
          <w:wAfter w:w="1386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A80A5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5D96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380F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27614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88F8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0023</w:t>
            </w:r>
          </w:p>
        </w:tc>
        <w:tc>
          <w:tcPr>
            <w:tcW w:w="7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79CC3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380F</w:t>
            </w:r>
          </w:p>
        </w:tc>
        <w:tc>
          <w:tcPr>
            <w:tcW w:w="8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5D9C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00FB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17C1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00FB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175E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54E6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</w:t>
            </w:r>
          </w:p>
        </w:tc>
        <w:tc>
          <w:tcPr>
            <w:tcW w:w="1159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D8855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0024</w:t>
            </w:r>
          </w:p>
        </w:tc>
        <w:tc>
          <w:tcPr>
            <w:tcW w:w="1105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3E03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023</w:t>
            </w:r>
          </w:p>
        </w:tc>
        <w:tc>
          <w:tcPr>
            <w:tcW w:w="1723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DBF2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00FB</w:t>
            </w:r>
          </w:p>
        </w:tc>
      </w:tr>
      <w:tr w:rsidR="00A71558" w:rsidRPr="00446F38" w14:paraId="1556F41B" w14:textId="77777777" w:rsidTr="00A71558">
        <w:trPr>
          <w:gridAfter w:val="5"/>
          <w:wAfter w:w="1386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572A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E3B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9866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6E95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7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2EEC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8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FDE6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FFFD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4DF0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00FB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CEAC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8C3D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1159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D00B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FFFD</w:t>
            </w:r>
          </w:p>
        </w:tc>
        <w:tc>
          <w:tcPr>
            <w:tcW w:w="1105" w:type="dxa"/>
            <w:gridSpan w:val="12"/>
            <w:vAlign w:val="center"/>
            <w:hideMark/>
          </w:tcPr>
          <w:p w14:paraId="72224E5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23" w:type="dxa"/>
            <w:gridSpan w:val="7"/>
            <w:vAlign w:val="center"/>
            <w:hideMark/>
          </w:tcPr>
          <w:p w14:paraId="292541B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71558" w:rsidRPr="00446F38" w14:paraId="70D53B21" w14:textId="77777777" w:rsidTr="00A71558">
        <w:trPr>
          <w:gridAfter w:val="5"/>
          <w:wAfter w:w="1386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F757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B39C3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3E99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6554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7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32AF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8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3FDD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E6FE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00FB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7FDB5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5" w:type="dxa"/>
            <w:vAlign w:val="center"/>
            <w:hideMark/>
          </w:tcPr>
          <w:p w14:paraId="14DCEE3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9" w:type="dxa"/>
            <w:gridSpan w:val="9"/>
            <w:vAlign w:val="center"/>
            <w:hideMark/>
          </w:tcPr>
          <w:p w14:paraId="7AAB3EF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3" w:type="dxa"/>
            <w:gridSpan w:val="7"/>
            <w:vAlign w:val="center"/>
            <w:hideMark/>
          </w:tcPr>
          <w:p w14:paraId="169C8B04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45" w:type="dxa"/>
            <w:gridSpan w:val="12"/>
            <w:vAlign w:val="center"/>
            <w:hideMark/>
          </w:tcPr>
          <w:p w14:paraId="0E8DCBE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71558" w:rsidRPr="00446F38" w14:paraId="656AA5B3" w14:textId="77777777" w:rsidTr="00A71558">
        <w:trPr>
          <w:gridAfter w:val="34"/>
          <w:wAfter w:w="6068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D330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BCD71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5347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B10A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A9275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190C1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B3ED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00FB</w:t>
            </w:r>
          </w:p>
        </w:tc>
        <w:tc>
          <w:tcPr>
            <w:tcW w:w="56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77CC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773E05" w14:paraId="304DF067" w14:textId="77777777" w:rsidTr="00A71558">
        <w:trPr>
          <w:gridAfter w:val="34"/>
          <w:wAfter w:w="6068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3A1D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4787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E526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B5BA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9197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3FD9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39B1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56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26F8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446F38" w14:paraId="2299B74C" w14:textId="77777777" w:rsidTr="00A71558">
        <w:trPr>
          <w:gridAfter w:val="34"/>
          <w:wAfter w:w="6068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C6F3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37BF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80E5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B2EB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C2023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A9A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DF67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56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4C65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446F38" w14:paraId="433660BF" w14:textId="77777777" w:rsidTr="00A71558">
        <w:trPr>
          <w:gridAfter w:val="5"/>
          <w:wAfter w:w="1386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9A13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ACD8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380F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C0C1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78EF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0024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55D31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380F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5267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1CB9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56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C65A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6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5876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</w:t>
            </w:r>
          </w:p>
        </w:tc>
        <w:tc>
          <w:tcPr>
            <w:tcW w:w="96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91173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0025</w:t>
            </w:r>
          </w:p>
        </w:tc>
        <w:tc>
          <w:tcPr>
            <w:tcW w:w="53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F531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024</w:t>
            </w:r>
          </w:p>
        </w:tc>
        <w:tc>
          <w:tcPr>
            <w:tcW w:w="2298" w:type="dxa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3DCB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00F2</w:t>
            </w:r>
          </w:p>
        </w:tc>
      </w:tr>
      <w:tr w:rsidR="00A71558" w:rsidRPr="00446F38" w14:paraId="5E43D127" w14:textId="77777777" w:rsidTr="00A71558">
        <w:trPr>
          <w:gridAfter w:val="5"/>
          <w:wAfter w:w="1386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A4F3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A913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F0011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24E8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CC19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C225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D2A1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56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44B5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6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BD93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96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825D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  <w:tc>
          <w:tcPr>
            <w:tcW w:w="530" w:type="dxa"/>
            <w:gridSpan w:val="5"/>
            <w:vAlign w:val="center"/>
            <w:hideMark/>
          </w:tcPr>
          <w:p w14:paraId="2CAF5D74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98" w:type="dxa"/>
            <w:gridSpan w:val="14"/>
            <w:vAlign w:val="center"/>
            <w:hideMark/>
          </w:tcPr>
          <w:p w14:paraId="5EA0EA2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71558" w:rsidRPr="00446F38" w14:paraId="1FDC9442" w14:textId="77777777" w:rsidTr="00A71558">
        <w:trPr>
          <w:gridAfter w:val="5"/>
          <w:wAfter w:w="1386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BB01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F43E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D2E85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54D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ABD7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3388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6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C52A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56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BD90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66" w:type="dxa"/>
            <w:gridSpan w:val="5"/>
            <w:vAlign w:val="center"/>
            <w:hideMark/>
          </w:tcPr>
          <w:p w14:paraId="14A21E9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8" w:type="dxa"/>
            <w:gridSpan w:val="5"/>
            <w:vAlign w:val="center"/>
            <w:hideMark/>
          </w:tcPr>
          <w:p w14:paraId="2A7C450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30" w:type="dxa"/>
            <w:gridSpan w:val="5"/>
            <w:vAlign w:val="center"/>
            <w:hideMark/>
          </w:tcPr>
          <w:p w14:paraId="7C71AE0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98" w:type="dxa"/>
            <w:gridSpan w:val="14"/>
            <w:vAlign w:val="center"/>
            <w:hideMark/>
          </w:tcPr>
          <w:p w14:paraId="302F40F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71558" w:rsidRPr="00446F38" w14:paraId="458A40AD" w14:textId="77777777" w:rsidTr="00A71558">
        <w:trPr>
          <w:gridAfter w:val="34"/>
          <w:wAfter w:w="6068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79EE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868C1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75D3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12F6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3488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1FD9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9890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BAEB5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446F38" w14:paraId="43AC253A" w14:textId="77777777" w:rsidTr="00A71558">
        <w:trPr>
          <w:gridAfter w:val="34"/>
          <w:wAfter w:w="6068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019D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D3E81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3A11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710F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1F2D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E4DF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2D6F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00F3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DF63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446F38" w14:paraId="67ACA40E" w14:textId="77777777" w:rsidTr="00A71558">
        <w:trPr>
          <w:gridAfter w:val="34"/>
          <w:wAfter w:w="6068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CFC3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46AC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20361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8700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EF444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DBD3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142D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00F3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D4994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446F38" w14:paraId="5C41AE85" w14:textId="77777777" w:rsidTr="00A71558">
        <w:trPr>
          <w:gridAfter w:val="4"/>
          <w:wAfter w:w="1356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E9F8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9D95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380F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4221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CC8B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0025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DC23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380F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0A3B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00F3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5F80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00F3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9FC21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A4151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</w:t>
            </w:r>
          </w:p>
        </w:tc>
        <w:tc>
          <w:tcPr>
            <w:tcW w:w="111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8740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0026</w:t>
            </w:r>
          </w:p>
        </w:tc>
        <w:tc>
          <w:tcPr>
            <w:tcW w:w="53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F655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025</w:t>
            </w:r>
          </w:p>
        </w:tc>
        <w:tc>
          <w:tcPr>
            <w:tcW w:w="2328" w:type="dxa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EEC0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00F3</w:t>
            </w:r>
          </w:p>
        </w:tc>
      </w:tr>
      <w:tr w:rsidR="00A71558" w:rsidRPr="00446F38" w14:paraId="08E0BA7B" w14:textId="77777777" w:rsidTr="00A71558">
        <w:trPr>
          <w:gridAfter w:val="4"/>
          <w:wAfter w:w="1356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1065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C681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2B85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7987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198A7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FCB5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094E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00F3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C4F83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30B11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111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C40A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530" w:type="dxa"/>
            <w:gridSpan w:val="5"/>
            <w:vAlign w:val="center"/>
            <w:hideMark/>
          </w:tcPr>
          <w:p w14:paraId="29D9FAD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8" w:type="dxa"/>
            <w:gridSpan w:val="15"/>
            <w:vAlign w:val="center"/>
            <w:hideMark/>
          </w:tcPr>
          <w:p w14:paraId="2A7941D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71558" w:rsidRPr="00446F38" w14:paraId="0AFF3BC0" w14:textId="77777777" w:rsidTr="00A71558">
        <w:trPr>
          <w:gridAfter w:val="4"/>
          <w:wAfter w:w="1356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EADD4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F757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B524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14F4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C3C6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6FA5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DAB4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00F3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17374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2" w:type="dxa"/>
            <w:gridSpan w:val="2"/>
            <w:vAlign w:val="center"/>
            <w:hideMark/>
          </w:tcPr>
          <w:p w14:paraId="7466F1B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4" w:type="dxa"/>
            <w:gridSpan w:val="5"/>
            <w:vAlign w:val="center"/>
            <w:hideMark/>
          </w:tcPr>
          <w:p w14:paraId="2C55069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8" w:type="dxa"/>
            <w:gridSpan w:val="18"/>
            <w:vAlign w:val="center"/>
            <w:hideMark/>
          </w:tcPr>
          <w:p w14:paraId="54EB101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8" w:type="dxa"/>
            <w:gridSpan w:val="5"/>
            <w:vAlign w:val="center"/>
            <w:hideMark/>
          </w:tcPr>
          <w:p w14:paraId="58D553D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71558" w:rsidRPr="00446F38" w14:paraId="6FAC9256" w14:textId="77777777" w:rsidTr="00A71558">
        <w:trPr>
          <w:gridAfter w:val="34"/>
          <w:wAfter w:w="6068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F8823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66C0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B13B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F74B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CB31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079A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83AA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00F3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F3F5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446F38" w14:paraId="3DCCE14C" w14:textId="77777777" w:rsidTr="00A71558">
        <w:trPr>
          <w:gridAfter w:val="34"/>
          <w:wAfter w:w="6068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6E8E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0A82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EA9C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4A63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A55A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53CF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E202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194C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00F4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521C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446F38" w14:paraId="0B3A62D2" w14:textId="77777777" w:rsidTr="00A71558">
        <w:trPr>
          <w:gridAfter w:val="34"/>
          <w:wAfter w:w="6068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C07E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9482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28CA2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A1C1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44DC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F10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E002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3B803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00F4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751C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71558" w:rsidRPr="00446F38" w14:paraId="1BF97FB6" w14:textId="77777777" w:rsidTr="00A71558">
        <w:trPr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DC61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4415C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380F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C2F54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0793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0026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7FD3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380F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9071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00F4</w:t>
            </w:r>
          </w:p>
        </w:tc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1990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00F4</w:t>
            </w:r>
          </w:p>
        </w:tc>
        <w:tc>
          <w:tcPr>
            <w:tcW w:w="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7962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91BE1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</w:t>
            </w:r>
          </w:p>
        </w:tc>
        <w:tc>
          <w:tcPr>
            <w:tcW w:w="107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F774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0027</w:t>
            </w:r>
          </w:p>
        </w:tc>
        <w:tc>
          <w:tcPr>
            <w:tcW w:w="56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FD86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026</w:t>
            </w:r>
          </w:p>
        </w:tc>
        <w:tc>
          <w:tcPr>
            <w:tcW w:w="3684" w:type="dxa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DB9B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00F4</w:t>
            </w:r>
          </w:p>
        </w:tc>
      </w:tr>
      <w:tr w:rsidR="00A71558" w:rsidRPr="00446F38" w14:paraId="76C33AE4" w14:textId="77777777" w:rsidTr="00A71558">
        <w:trPr>
          <w:gridAfter w:val="2"/>
          <w:wAfter w:w="1278" w:type="dxa"/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53CBD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7ED6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BAB5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7F18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AB81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52C9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21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555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00F4</w:t>
            </w:r>
          </w:p>
        </w:tc>
        <w:tc>
          <w:tcPr>
            <w:tcW w:w="70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335E3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5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7174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1285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532D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476" w:type="dxa"/>
            <w:gridSpan w:val="5"/>
            <w:vAlign w:val="center"/>
            <w:hideMark/>
          </w:tcPr>
          <w:p w14:paraId="42CC74D1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" w:type="dxa"/>
            <w:gridSpan w:val="4"/>
            <w:vAlign w:val="center"/>
            <w:hideMark/>
          </w:tcPr>
          <w:p w14:paraId="38AA426E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71558" w:rsidRPr="00446F38" w14:paraId="58F0F8AE" w14:textId="77777777" w:rsidTr="00A71558">
        <w:trPr>
          <w:tblCellSpacing w:w="15" w:type="dxa"/>
        </w:trPr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7413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E266A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469E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6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FA200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7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6C719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0CF8B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121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6C996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00F4</w:t>
            </w:r>
          </w:p>
        </w:tc>
        <w:tc>
          <w:tcPr>
            <w:tcW w:w="3139" w:type="dxa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03AE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9" w:type="dxa"/>
            <w:gridSpan w:val="2"/>
            <w:vAlign w:val="center"/>
            <w:hideMark/>
          </w:tcPr>
          <w:p w14:paraId="45F0D80F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5"/>
            <w:vAlign w:val="center"/>
            <w:hideMark/>
          </w:tcPr>
          <w:p w14:paraId="439D8201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" w:type="dxa"/>
            <w:gridSpan w:val="2"/>
            <w:vAlign w:val="center"/>
            <w:hideMark/>
          </w:tcPr>
          <w:p w14:paraId="0C912FF1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  <w:vAlign w:val="center"/>
            <w:hideMark/>
          </w:tcPr>
          <w:p w14:paraId="38E8E048" w14:textId="77777777" w:rsidR="00446F38" w:rsidRPr="00446F38" w:rsidRDefault="00446F38" w:rsidP="0044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D13D6F9" w14:textId="34096FF4" w:rsidR="001A44D1" w:rsidRPr="00446F38" w:rsidRDefault="001A44D1" w:rsidP="0044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2AD3FD" w14:textId="77777777" w:rsidR="00C84347" w:rsidRDefault="00FA4B32" w:rsidP="00FA4B32">
      <w:pPr>
        <w:pStyle w:val="a5"/>
        <w:rPr>
          <w:lang w:val="ru-RU"/>
        </w:rPr>
      </w:pPr>
      <w:r>
        <w:rPr>
          <w:lang w:val="ru-RU"/>
        </w:rPr>
        <w:t>Описание</w:t>
      </w:r>
    </w:p>
    <w:p w14:paraId="3F7C40F7" w14:textId="79BD164A" w:rsidR="001A44D1" w:rsidRPr="009256AD" w:rsidRDefault="00821BB4" w:rsidP="000447CC">
      <w:pPr>
        <w:pStyle w:val="a5"/>
        <w:jc w:val="left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Н</w:t>
      </w:r>
      <w:r w:rsidRPr="00821BB4">
        <w:rPr>
          <w:b w:val="0"/>
          <w:sz w:val="28"/>
          <w:lang w:val="ru-RU"/>
        </w:rPr>
        <w:t xml:space="preserve">ачало </w:t>
      </w:r>
      <w:r>
        <w:rPr>
          <w:b w:val="0"/>
          <w:sz w:val="28"/>
          <w:lang w:val="ru-RU"/>
        </w:rPr>
        <w:t>в ячейке 01</w:t>
      </w:r>
      <w:r w:rsidR="00EE0DFB">
        <w:rPr>
          <w:b w:val="0"/>
          <w:sz w:val="28"/>
          <w:lang w:val="ru-RU"/>
        </w:rPr>
        <w:t xml:space="preserve">0. </w:t>
      </w:r>
      <w:r w:rsidR="009256AD">
        <w:rPr>
          <w:b w:val="0"/>
          <w:sz w:val="28"/>
          <w:lang w:val="ru-RU"/>
        </w:rPr>
        <w:t>Проверяем готовность ВУ 2 до тех пор, пока он не будет готов.</w:t>
      </w:r>
      <w:r w:rsidR="009256AD" w:rsidRPr="009256AD">
        <w:rPr>
          <w:b w:val="0"/>
          <w:sz w:val="28"/>
          <w:lang w:val="ru-RU"/>
        </w:rPr>
        <w:t xml:space="preserve"> </w:t>
      </w:r>
      <w:r w:rsidR="009256AD">
        <w:rPr>
          <w:b w:val="0"/>
          <w:sz w:val="28"/>
          <w:lang w:val="ru-RU"/>
        </w:rPr>
        <w:t>Далее читаем значение из ВУ в А, кладем его в ячейку (начиная с 020) и опускаем готовность ВУ, после чего считаем, что мы записали значение и перешагиваем обратно в ячейку 010. Повторяем до тех пор, пока не прочитаем все буквы.</w:t>
      </w:r>
    </w:p>
    <w:sectPr w:rsidR="001A44D1" w:rsidRPr="009256AD" w:rsidSect="001514D1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B221D" w14:textId="77777777" w:rsidR="001514D1" w:rsidRDefault="001514D1" w:rsidP="008B4CCB">
      <w:pPr>
        <w:spacing w:after="0" w:line="240" w:lineRule="auto"/>
      </w:pPr>
      <w:r>
        <w:separator/>
      </w:r>
    </w:p>
  </w:endnote>
  <w:endnote w:type="continuationSeparator" w:id="0">
    <w:p w14:paraId="7D438E25" w14:textId="77777777" w:rsidR="001514D1" w:rsidRDefault="001514D1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0034376"/>
      <w:docPartObj>
        <w:docPartGallery w:val="Page Numbers (Bottom of Page)"/>
        <w:docPartUnique/>
      </w:docPartObj>
    </w:sdtPr>
    <w:sdtContent>
      <w:p w14:paraId="4172940C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E5C">
          <w:rPr>
            <w:noProof/>
          </w:rPr>
          <w:t>4</w:t>
        </w:r>
        <w:r>
          <w:fldChar w:fldCharType="end"/>
        </w:r>
      </w:p>
    </w:sdtContent>
  </w:sdt>
  <w:p w14:paraId="63A66913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709CA" w14:textId="77777777" w:rsidR="001514D1" w:rsidRDefault="001514D1" w:rsidP="008B4CCB">
      <w:pPr>
        <w:spacing w:after="0" w:line="240" w:lineRule="auto"/>
      </w:pPr>
      <w:r>
        <w:separator/>
      </w:r>
    </w:p>
  </w:footnote>
  <w:footnote w:type="continuationSeparator" w:id="0">
    <w:p w14:paraId="01D54191" w14:textId="77777777" w:rsidR="001514D1" w:rsidRDefault="001514D1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274487"/>
    <w:multiLevelType w:val="hybridMultilevel"/>
    <w:tmpl w:val="5ACCB5C6"/>
    <w:lvl w:ilvl="0" w:tplc="6A4A2ED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15A08"/>
    <w:multiLevelType w:val="hybridMultilevel"/>
    <w:tmpl w:val="6C14BE50"/>
    <w:lvl w:ilvl="0" w:tplc="3534566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F4841"/>
    <w:multiLevelType w:val="hybridMultilevel"/>
    <w:tmpl w:val="E25A3EC6"/>
    <w:lvl w:ilvl="0" w:tplc="21701E7C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7" w15:restartNumberingAfterBreak="0">
    <w:nsid w:val="7EF7217C"/>
    <w:multiLevelType w:val="hybridMultilevel"/>
    <w:tmpl w:val="B898224C"/>
    <w:lvl w:ilvl="0" w:tplc="4D02A48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93618">
    <w:abstractNumId w:val="6"/>
  </w:num>
  <w:num w:numId="2" w16cid:durableId="1726756020">
    <w:abstractNumId w:val="3"/>
  </w:num>
  <w:num w:numId="3" w16cid:durableId="1440560999">
    <w:abstractNumId w:val="6"/>
    <w:lvlOverride w:ilvl="0">
      <w:startOverride w:val="1"/>
    </w:lvlOverride>
  </w:num>
  <w:num w:numId="4" w16cid:durableId="1039280259">
    <w:abstractNumId w:val="1"/>
  </w:num>
  <w:num w:numId="5" w16cid:durableId="1287855059">
    <w:abstractNumId w:val="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1644850061">
    <w:abstractNumId w:val="0"/>
  </w:num>
  <w:num w:numId="7" w16cid:durableId="535117321">
    <w:abstractNumId w:val="7"/>
  </w:num>
  <w:num w:numId="8" w16cid:durableId="1148938865">
    <w:abstractNumId w:val="2"/>
  </w:num>
  <w:num w:numId="9" w16cid:durableId="503860792">
    <w:abstractNumId w:val="5"/>
  </w:num>
  <w:num w:numId="10" w16cid:durableId="2098355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66"/>
    <w:rsid w:val="0001090D"/>
    <w:rsid w:val="000447CC"/>
    <w:rsid w:val="00082BD1"/>
    <w:rsid w:val="000F4B6A"/>
    <w:rsid w:val="00101C64"/>
    <w:rsid w:val="001315DD"/>
    <w:rsid w:val="00145D4A"/>
    <w:rsid w:val="001514D1"/>
    <w:rsid w:val="00174439"/>
    <w:rsid w:val="001A44D1"/>
    <w:rsid w:val="002414B3"/>
    <w:rsid w:val="00262F69"/>
    <w:rsid w:val="00265F89"/>
    <w:rsid w:val="002724D7"/>
    <w:rsid w:val="00296D06"/>
    <w:rsid w:val="002C7D8E"/>
    <w:rsid w:val="003071B7"/>
    <w:rsid w:val="00360304"/>
    <w:rsid w:val="00383316"/>
    <w:rsid w:val="00446F38"/>
    <w:rsid w:val="00530CD4"/>
    <w:rsid w:val="005352EA"/>
    <w:rsid w:val="005B46F6"/>
    <w:rsid w:val="005D1EB1"/>
    <w:rsid w:val="005E207B"/>
    <w:rsid w:val="00620B66"/>
    <w:rsid w:val="0063464F"/>
    <w:rsid w:val="006A3E5C"/>
    <w:rsid w:val="007659DF"/>
    <w:rsid w:val="00773E05"/>
    <w:rsid w:val="00821BB4"/>
    <w:rsid w:val="0082666F"/>
    <w:rsid w:val="0082706A"/>
    <w:rsid w:val="0085778C"/>
    <w:rsid w:val="00860FD2"/>
    <w:rsid w:val="00865CA9"/>
    <w:rsid w:val="00877614"/>
    <w:rsid w:val="00890A8F"/>
    <w:rsid w:val="008B4CCB"/>
    <w:rsid w:val="008F5805"/>
    <w:rsid w:val="009256AD"/>
    <w:rsid w:val="00942970"/>
    <w:rsid w:val="00A71558"/>
    <w:rsid w:val="00AC1B7A"/>
    <w:rsid w:val="00AF30C2"/>
    <w:rsid w:val="00B4428F"/>
    <w:rsid w:val="00B444C0"/>
    <w:rsid w:val="00B830D5"/>
    <w:rsid w:val="00BF6CCD"/>
    <w:rsid w:val="00C60BAB"/>
    <w:rsid w:val="00C84347"/>
    <w:rsid w:val="00D3374B"/>
    <w:rsid w:val="00D709CE"/>
    <w:rsid w:val="00DD5517"/>
    <w:rsid w:val="00ED2A06"/>
    <w:rsid w:val="00EE0DFB"/>
    <w:rsid w:val="00EF1EF6"/>
    <w:rsid w:val="00F113A5"/>
    <w:rsid w:val="00F3224F"/>
    <w:rsid w:val="00FA4B32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FFCE"/>
  <w15:chartTrackingRefBased/>
  <w15:docId w15:val="{612E5729-A19D-4D5E-AC9A-70FE1845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FA4B32"/>
    <w:pPr>
      <w:keepLines/>
      <w:spacing w:after="80" w:line="240" w:lineRule="auto"/>
      <w:ind w:right="567"/>
      <w:jc w:val="center"/>
    </w:pPr>
    <w:rPr>
      <w:rFonts w:ascii="Times New Roman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character" w:styleId="HTML">
    <w:name w:val="HTML Code"/>
    <w:basedOn w:val="a1"/>
    <w:uiPriority w:val="99"/>
    <w:semiHidden/>
    <w:unhideWhenUsed/>
    <w:rsid w:val="00620B66"/>
    <w:rPr>
      <w:rFonts w:ascii="Courier New" w:eastAsia="Times New Roman" w:hAnsi="Courier New" w:cs="Courier New"/>
      <w:sz w:val="20"/>
      <w:szCs w:val="20"/>
    </w:rPr>
  </w:style>
  <w:style w:type="paragraph" w:styleId="af0">
    <w:name w:val="List Paragraph"/>
    <w:basedOn w:val="a0"/>
    <w:uiPriority w:val="34"/>
    <w:rsid w:val="0036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&#1080;&#1103;\Downloads\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0461-8902-44D2-AE45-EF235540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</Template>
  <TotalTime>63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Тросько Виктория Игоревна</cp:lastModifiedBy>
  <cp:revision>4</cp:revision>
  <dcterms:created xsi:type="dcterms:W3CDTF">2024-04-16T22:03:00Z</dcterms:created>
  <dcterms:modified xsi:type="dcterms:W3CDTF">2024-05-07T20:54:00Z</dcterms:modified>
</cp:coreProperties>
</file>