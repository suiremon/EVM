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4D9141FB" w:rsidR="001315DD" w:rsidRPr="000F4B6A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4B6A" w:rsidRPr="000F4B6A">
        <w:rPr>
          <w:rFonts w:ascii="Times New Roman" w:hAnsi="Times New Roman" w:cs="Times New Roman"/>
          <w:b/>
          <w:sz w:val="28"/>
          <w:szCs w:val="28"/>
        </w:rPr>
        <w:t>4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1B279219" w:rsidR="002C7D8E" w:rsidRPr="000F4B6A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0F4B6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492"/>
      </w:tblGrid>
      <w:tr w:rsidR="00620B66" w:rsidRPr="00620B66" w14:paraId="0099E609" w14:textId="77777777" w:rsidTr="0082706A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65CA9" w:rsidRPr="00620B66" w14:paraId="56EB35A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53CD" w14:textId="5BBE1986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BE597" w14:textId="659AF954" w:rsidR="00865CA9" w:rsidRDefault="00865CA9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03D775" w14:textId="6C5A483C" w:rsidR="00865CA9" w:rsidRDefault="00865CA9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D51E3" w14:textId="1B3470F7" w:rsidR="00865CA9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865CA9" w:rsidRPr="00620B66" w14:paraId="37414FD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184A4" w14:textId="2E884E86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A80E3" w14:textId="06860CDA" w:rsidR="00865CA9" w:rsidRDefault="00865CA9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F613B" w14:textId="5E921AC2" w:rsidR="00865CA9" w:rsidRDefault="00865CA9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21C2F6" w14:textId="45DE81A8" w:rsidR="00865CA9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23A3EDE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22922016" w:rsidR="006A3E5C" w:rsidRP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730E05C8" w:rsidR="006A3E5C" w:rsidRPr="006A3E5C" w:rsidRDefault="00865CA9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283F25BA" w:rsidR="006A3E5C" w:rsidRPr="00ED2A06" w:rsidRDefault="00865CA9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012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47BF2" w14:textId="0420E047" w:rsidR="006A3E5C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(012) + 1 -&gt; 012</w:t>
            </w:r>
          </w:p>
        </w:tc>
      </w:tr>
      <w:tr w:rsidR="006A3E5C" w:rsidRPr="00620B66" w14:paraId="531BC45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606D7BF9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19325F95" w:rsidR="006A3E5C" w:rsidRPr="006A3E5C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26197326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7C48B9E3" w:rsidR="006A3E5C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461144BC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7DE36718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376A46A6" w:rsidR="006A3E5C" w:rsidRPr="006A3E5C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39633725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0FCDC" w14:textId="0D103F37" w:rsidR="006A3E5C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4469ABC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6BEB5" w14:textId="2F9BD376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EFA80" w14:textId="642A1B32" w:rsidR="006A3E5C" w:rsidRPr="006A3E5C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CC4AF" w14:textId="2E476514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252A8" w14:textId="4355DD4C" w:rsidR="006A3E5C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(00) + 1 -&gt; 000</w:t>
            </w:r>
          </w:p>
        </w:tc>
      </w:tr>
      <w:tr w:rsidR="006A3E5C" w:rsidRPr="00620B66" w14:paraId="018CB8C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FECB4" w14:textId="54E2B7B2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</w:t>
            </w:r>
            <w:r w:rsidR="00865CA9"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86F16" w14:textId="37716E19" w:rsidR="006A3E5C" w:rsidRPr="00877614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AA7397" w14:textId="03FD738E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11E1B" w14:textId="50178EEA" w:rsidR="006A3E5C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1DA5078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91192" w14:textId="4D8EDB6B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3C3C4" w14:textId="5C59AC48" w:rsidR="006A3E5C" w:rsidRPr="00877614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FFFD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9FE3F" w14:textId="0E5ADC0F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B9662" w14:textId="1EE6D336" w:rsidR="006A3E5C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08CF1787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E2B97" w14:textId="2728090C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7B3B7D" w14:textId="204C859D" w:rsidR="006A3E5C" w:rsidRPr="00877614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5F902" w14:textId="2D46C669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EB051" w14:textId="3C8584E6" w:rsidR="006A3E5C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0B4FCB9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C65283" w14:textId="05AF4A09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83578" w14:textId="6585DC24" w:rsidR="006A3E5C" w:rsidRPr="00877614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0707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081A2F" w14:textId="1F6AC93B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707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12B87" w14:textId="1D594897" w:rsidR="006A3E5C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(707) + 1 -&gt; 0707</w:t>
            </w:r>
          </w:p>
        </w:tc>
      </w:tr>
      <w:tr w:rsidR="006A3E5C" w:rsidRPr="00620B66" w14:paraId="62160BA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10DE9" w14:textId="79CB566B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BF58C5" w14:textId="713C7403" w:rsidR="006A3E5C" w:rsidRPr="00877614" w:rsidRDefault="00865CA9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D4F17" w14:textId="0F3669FD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FF0CF" w14:textId="1211957F" w:rsidR="006A3E5C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865CA9" w:rsidRPr="00620B66" w14:paraId="6B17EEC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CA6A21" w14:textId="75FA8F34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620A6" w14:textId="611356C4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2F3DAC" w14:textId="358CB919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DD743" w14:textId="47A0D618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865CA9" w:rsidRPr="00620B66" w14:paraId="550E0E4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FD5B5" w14:textId="2854A777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64803" w14:textId="65B39DCF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 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56AF6" w14:textId="17C6BE45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55155" w14:textId="309A54A1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865CA9" w:rsidRPr="00620B66" w14:paraId="05736029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46C949" w14:textId="52A95785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A4A2EE" w14:textId="6A2F6347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480C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0B3AC8" w14:textId="4356FDEE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(00C)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AFEF1" w14:textId="20D7A590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(00C) -&gt; A</w:t>
            </w:r>
          </w:p>
        </w:tc>
      </w:tr>
      <w:tr w:rsidR="00865CA9" w:rsidRPr="00620B66" w14:paraId="681356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CBB12" w14:textId="458F7A9C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E16187" w14:textId="44CC1615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B01A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675687" w14:textId="234DDCE9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BEQ 01A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F54C2" w14:textId="67F08143" w:rsidR="00865CA9" w:rsidRPr="0082706A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ЕСЛИ (А) = 0 и (С) = 0, то 01А -</w:t>
            </w:r>
            <w:r w:rsidRPr="0082706A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&gt;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CK</w:t>
            </w:r>
          </w:p>
        </w:tc>
      </w:tr>
      <w:tr w:rsidR="00865CA9" w:rsidRPr="00620B66" w14:paraId="1C7A8441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BD196" w14:textId="2C5F7EBA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43F16" w14:textId="1C4BFF3E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C01B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4EF6D" w14:textId="1B46D381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01B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230E4" w14:textId="501B4009" w:rsidR="00865CA9" w:rsidRPr="0063464F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(01B) -&gt; CK</w:t>
            </w:r>
          </w:p>
        </w:tc>
      </w:tr>
      <w:tr w:rsidR="00865CA9" w:rsidRPr="00620B66" w14:paraId="32B7E7DB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307AE5" w14:textId="668D670E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E76F65" w14:textId="0E86E178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2045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A9451D" w14:textId="743AF919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JSR 045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E5D74D" w14:textId="77777777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-&gt; (045)</w:t>
            </w:r>
          </w:p>
          <w:p w14:paraId="7ACD580D" w14:textId="6246740D" w:rsidR="0082706A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(045) + 1 -&gt; CK</w:t>
            </w:r>
          </w:p>
        </w:tc>
      </w:tr>
      <w:tr w:rsidR="00865CA9" w:rsidRPr="00620B66" w14:paraId="311D75FD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67D39" w14:textId="59B77AD9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3EC42E" w14:textId="21DEFF24" w:rsidR="00865CA9" w:rsidRPr="00877614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8F5B3" w14:textId="6F200B4A" w:rsidR="00865CA9" w:rsidRPr="00ED2A06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011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69777" w14:textId="02111E04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(011) + 1 -&gt; 011</w:t>
            </w:r>
          </w:p>
        </w:tc>
      </w:tr>
      <w:tr w:rsidR="00865CA9" w:rsidRPr="00620B66" w14:paraId="16E1073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1F6D9F" w14:textId="6EF0ACD9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BD646C" w14:textId="4E10E5F6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C26039" w14:textId="09CBA193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016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F22E24" w14:textId="53B9E0AA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(016) -&gt; CK</w:t>
            </w:r>
          </w:p>
        </w:tc>
      </w:tr>
      <w:tr w:rsidR="00865CA9" w:rsidRPr="00620B66" w14:paraId="104B341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3962E3" w14:textId="2223EEC1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37203" w14:textId="03FE8E85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89A4DF" w14:textId="1475FACD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6D94D" w14:textId="4B77E00D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865CA9" w:rsidRPr="00620B66" w14:paraId="0F7EC881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38332" w14:textId="6F7A1F3B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5CE0EB" w14:textId="16AFEE61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2D635A" w14:textId="6E74A025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492E37" w14:textId="06238124" w:rsidR="00865CA9" w:rsidRP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865CA9" w:rsidRPr="00620B66" w14:paraId="05FC6A1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5AA264" w14:textId="45756140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4BCAF" w14:textId="4DA7985D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973DD9" w14:textId="0B30B0F8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C711F" w14:textId="46CABF79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865CA9" w:rsidRPr="00620B66" w14:paraId="0D470F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C1358" w14:textId="0577747E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F172C" w14:textId="194E407C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E8C4A7" w14:textId="1278AB69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D3A6B" w14:textId="319DE160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865CA9" w:rsidRPr="00620B66" w14:paraId="60E8EE8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340B1" w14:textId="01FEE1E4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5A0F7" w14:textId="3358C216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CF554" w14:textId="715A6858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INC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69F0" w14:textId="7CF3560D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+ 1 -&gt; A</w:t>
            </w:r>
          </w:p>
        </w:tc>
      </w:tr>
      <w:tr w:rsidR="00865CA9" w:rsidRPr="00620B66" w14:paraId="302C2E39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3BE8D" w14:textId="2341FDE7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D21F90" w14:textId="469AE6ED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117FFF" w14:textId="6569902E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84BAF" w14:textId="71D990A3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(015) -&gt; A</w:t>
            </w:r>
          </w:p>
        </w:tc>
      </w:tr>
      <w:tr w:rsidR="00865CA9" w:rsidRPr="00620B66" w14:paraId="7D3340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0F98AE" w14:textId="0D09B848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61323C" w14:textId="666AAD26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11EA2" w14:textId="1CE4A829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9109D6" w14:textId="3D3DFA87" w:rsidR="00865CA9" w:rsidRPr="00360304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015</w:t>
            </w:r>
          </w:p>
        </w:tc>
      </w:tr>
      <w:tr w:rsidR="00865CA9" w:rsidRPr="00620B66" w14:paraId="783267F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99EB42" w14:textId="51DC7B7E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04A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E3244F" w14:textId="504FD203" w:rsidR="00865CA9" w:rsidRDefault="00865CA9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C845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F4C2AA" w14:textId="0F3F76EA" w:rsidR="00865CA9" w:rsidRDefault="00865CA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(045)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DCD70B" w14:textId="456D13A7" w:rsidR="00865CA9" w:rsidRDefault="0082706A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(045) -&gt; CK</w:t>
            </w:r>
          </w:p>
        </w:tc>
      </w:tr>
    </w:tbl>
    <w:p w14:paraId="524448DF" w14:textId="77777777" w:rsidR="00FA4B32" w:rsidRDefault="00FA4B32" w:rsidP="00865CA9">
      <w:pPr>
        <w:pStyle w:val="a5"/>
        <w:jc w:val="left"/>
      </w:pPr>
    </w:p>
    <w:p w14:paraId="6918AE1E" w14:textId="77777777" w:rsidR="00877614" w:rsidRDefault="005352EA" w:rsidP="00877614">
      <w:pPr>
        <w:pStyle w:val="a5"/>
        <w:rPr>
          <w:lang w:val="ru-RU"/>
        </w:rPr>
      </w:pPr>
      <w:r>
        <w:t>Таблица трассировки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60"/>
        <w:gridCol w:w="560"/>
        <w:gridCol w:w="560"/>
        <w:gridCol w:w="560"/>
        <w:gridCol w:w="560"/>
        <w:gridCol w:w="537"/>
        <w:gridCol w:w="207"/>
        <w:gridCol w:w="673"/>
        <w:gridCol w:w="1155"/>
      </w:tblGrid>
      <w:tr w:rsidR="00865CA9" w:rsidRPr="00877614" w14:paraId="4FF2032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A3DD" w14:textId="78097E5A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55DD" w14:textId="23F2B746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CD70" w14:textId="5B14AAAA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067A" w14:textId="42514970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200E" w14:textId="6471F131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9997" w14:textId="3D01C14B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3442" w14:textId="35774B6C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B24D" w14:textId="421DFF10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0439" w14:textId="0283B639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C6C9" w14:textId="1AFDBAC9" w:rsidR="00865CA9" w:rsidRPr="00877614" w:rsidRDefault="00865CA9" w:rsidP="00865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865CA9" w:rsidRPr="00877614" w14:paraId="1EDFF311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E6C9" w14:textId="1E4F0EB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lastRenderedPageBreak/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7627" w14:textId="0D0838A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746F" w14:textId="39036E3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9DFD" w14:textId="0CFCE25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E0AE" w14:textId="6F54375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5119" w14:textId="0714DDA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F66A" w14:textId="575575C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FB2D" w14:textId="519A817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2F7CFCD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EBDF3D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3D2BAD2D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86BB" w14:textId="12ADFA8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96637" w14:textId="75B7239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FAE2" w14:textId="2E800C4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A511" w14:textId="1127FFD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C4569" w14:textId="755476C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8484" w14:textId="4C4AFF9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9EB5" w14:textId="3F383F4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6F06" w14:textId="021FCA7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4152" w14:textId="3134214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E8A4" w14:textId="588D4F6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0013</w:t>
            </w:r>
          </w:p>
        </w:tc>
      </w:tr>
      <w:tr w:rsidR="00865CA9" w:rsidRPr="00877614" w14:paraId="1C4B8712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F69C5" w14:textId="24FD9BD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7CEA" w14:textId="6CA8392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E863" w14:textId="275ACA5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ED77" w14:textId="646D0DA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6BD5A" w14:textId="18C1DE8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1EB4" w14:textId="7BB9659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5C6B7" w14:textId="19200AA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46D3" w14:textId="74B9E13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4DAFFAB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8F15FE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093F842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7031" w14:textId="3154156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D98C" w14:textId="79CAD80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B038" w14:textId="7FF246F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1E99" w14:textId="004875C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ADA6" w14:textId="2341B62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7985" w14:textId="479DC38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B057" w14:textId="267ACBD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EF51" w14:textId="20759CF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F08DDFB" w14:textId="5B1310E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045</w:t>
            </w:r>
          </w:p>
        </w:tc>
        <w:tc>
          <w:tcPr>
            <w:tcW w:w="0" w:type="auto"/>
            <w:vAlign w:val="center"/>
            <w:hideMark/>
          </w:tcPr>
          <w:p w14:paraId="32389AB6" w14:textId="057D87E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001B</w:t>
            </w:r>
          </w:p>
        </w:tc>
      </w:tr>
      <w:tr w:rsidR="00865CA9" w:rsidRPr="00877614" w14:paraId="3026510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7C20A" w14:textId="5E6E94F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A6BD" w14:textId="4794C1C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87D7" w14:textId="7468FE2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FFB27" w14:textId="54C93BA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DBE9" w14:textId="1C43CC6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6431" w14:textId="2783CB7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90E0" w14:textId="408778F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E2ED" w14:textId="03856B3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FDF7A2F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5F3FFB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AAA3409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795F" w14:textId="51E7F35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06B5" w14:textId="3EA3CA3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1563" w14:textId="0AA7019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74352" w14:textId="7AEDA70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E57C9" w14:textId="13F80E4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A04B" w14:textId="2E9FBEB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45B20" w14:textId="1C9D2CE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BA76" w14:textId="54CE9D8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00600A1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53106E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3A05F18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2292" w14:textId="24B17D3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A2B0F" w14:textId="40C11C3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A734" w14:textId="4FC1424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55E0A" w14:textId="1F8C3F9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920E" w14:textId="68883D4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68F" w14:textId="2C8CB39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F8CC3" w14:textId="2747077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F340" w14:textId="13DC756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BB2FE" w14:textId="0B902A1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A4D2" w14:textId="34AA6C2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5CA9" w:rsidRPr="00877614" w14:paraId="67BB1A59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3E15" w14:textId="6F14ED5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590A" w14:textId="7BC0E63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D8AF5" w14:textId="3B975F1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A6EE" w14:textId="6D356DD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CEB4" w14:textId="344FF4B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ABDA" w14:textId="27209B2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A994" w14:textId="2E0EED8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D755F" w14:textId="79B26AB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C98DA" w14:textId="3F58B19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A6C7" w14:textId="1CD3EE2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</w:tr>
      <w:tr w:rsidR="00865CA9" w:rsidRPr="00877614" w14:paraId="481B1C2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C46B" w14:textId="7A86B03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E88E" w14:textId="0C3F77C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6574" w14:textId="230EA29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F320" w14:textId="0B38E90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E03F" w14:textId="367C70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5D7FD" w14:textId="36E6E5F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A535" w14:textId="761796B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A0BE" w14:textId="5FA5FD0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D5C9118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3735E4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D88567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0A70" w14:textId="4EF1451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57B5" w14:textId="5F6BEAD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9F9B" w14:textId="77DB544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E9E1" w14:textId="2D4A844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3E25" w14:textId="2C93AF4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F05F" w14:textId="09B3396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7208" w14:textId="0E2AC67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3911E" w14:textId="12D2E70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CC3219C" w14:textId="3FF61A2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011</w:t>
            </w:r>
          </w:p>
        </w:tc>
        <w:tc>
          <w:tcPr>
            <w:tcW w:w="0" w:type="auto"/>
            <w:vAlign w:val="center"/>
            <w:hideMark/>
          </w:tcPr>
          <w:p w14:paraId="74ED454B" w14:textId="5F5590B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FFFE</w:t>
            </w:r>
          </w:p>
        </w:tc>
      </w:tr>
      <w:tr w:rsidR="00865CA9" w:rsidRPr="00877614" w14:paraId="4DDE5153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F5C4" w14:textId="4FC9176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0E36" w14:textId="68316AC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F554" w14:textId="0F7E8CB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F5B79" w14:textId="09DD36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277F" w14:textId="59DC9E5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F440" w14:textId="7C65990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0F2C" w14:textId="6BC89EB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CF3F" w14:textId="74C38B9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6992" w14:textId="0CCFB07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DD09" w14:textId="16B0D81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5CA9" w:rsidRPr="00877614" w14:paraId="2D5BF763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B9B0" w14:textId="379E1E6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7B4A" w14:textId="74DCF65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A45D" w14:textId="397A96E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85DD" w14:textId="25F5AB7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A2F59" w14:textId="6EB1DDA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4EC9" w14:textId="293ECD4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4C9D" w14:textId="3D0CDDA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E379" w14:textId="1729774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8647AE3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CB3FD0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B48E6D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6F3A" w14:textId="657677A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CAE0" w14:textId="0D3863A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E629" w14:textId="21EB13C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BD96" w14:textId="4513813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05BA" w14:textId="154E979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6911" w14:textId="7C1B0EB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895E" w14:textId="494388A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ACF8" w14:textId="621CFB5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8D6C" w14:textId="7FA9012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2E38" w14:textId="1EA630C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0014</w:t>
            </w:r>
          </w:p>
        </w:tc>
      </w:tr>
      <w:tr w:rsidR="00865CA9" w:rsidRPr="00877614" w14:paraId="279940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D7C4" w14:textId="51BDE60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583D" w14:textId="06C9F44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F46C" w14:textId="08F624B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D263" w14:textId="6688F60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0033F" w14:textId="4FB4712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5537" w14:textId="4F27666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E3D6" w14:textId="64C7ECA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862B" w14:textId="5EF0829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1CB225E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F26F01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1F11B1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A361" w14:textId="77B7468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68399" w14:textId="1A3D58C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69BC" w14:textId="418E85C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3361" w14:textId="503F808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E129" w14:textId="5150297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C255" w14:textId="0C594F1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E197" w14:textId="3E37F60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25DE" w14:textId="1FACBDA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6686395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C10BDF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0DE4634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91A38" w14:textId="1D30252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C084" w14:textId="3A8994D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708E" w14:textId="38E530A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C0F1" w14:textId="23FB963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B0B9" w14:textId="7B66CC6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D7483" w14:textId="07C0C6A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8E20" w14:textId="0BB6D43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0E82" w14:textId="0163863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637F" w14:textId="2062C32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E9E9" w14:textId="20049A3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FFFF</w:t>
            </w:r>
          </w:p>
        </w:tc>
      </w:tr>
      <w:tr w:rsidR="00865CA9" w:rsidRPr="00877614" w14:paraId="531C68F0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F675" w14:textId="0FD1563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964F" w14:textId="47115C0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2A31" w14:textId="52C4FCD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7D4E" w14:textId="452978F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8FB92" w14:textId="7CE3D62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C889" w14:textId="52ACE22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07F6" w14:textId="43B535A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3A31" w14:textId="7EEF973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6582AC4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6D672F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747D0F24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AA90" w14:textId="43B68F3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14F5" w14:textId="32F5B0D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EA8C9" w14:textId="41E737E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02F" w14:textId="1248B51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9EAC2" w14:textId="65095B8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FEC98" w14:textId="1F00A9B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4E13" w14:textId="6A3B124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F3FC" w14:textId="66EE699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C13F684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E51C57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629E9E4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ADA9A" w14:textId="60590C5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12FF8" w14:textId="2A6CB47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17D5" w14:textId="6A33EF0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11EF2" w14:textId="37BA6D9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CF837" w14:textId="0BE9BAD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28B4" w14:textId="6B80C20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493F" w14:textId="67031CE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D725" w14:textId="4686256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3857770" w14:textId="23566D0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00C</w:t>
            </w:r>
          </w:p>
        </w:tc>
        <w:tc>
          <w:tcPr>
            <w:tcW w:w="0" w:type="auto"/>
            <w:vAlign w:val="center"/>
            <w:hideMark/>
          </w:tcPr>
          <w:p w14:paraId="6243EB16" w14:textId="45A1D31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0015</w:t>
            </w:r>
          </w:p>
        </w:tc>
      </w:tr>
      <w:tr w:rsidR="00865CA9" w:rsidRPr="00877614" w14:paraId="44AE6ACE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0514" w14:textId="5A06F2B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BBF1" w14:textId="2C7F329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C0C6" w14:textId="062525C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15CEC" w14:textId="014BC30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A048" w14:textId="092545B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F95C4" w14:textId="4488F56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4F1B" w14:textId="450E3DF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7C8C" w14:textId="4C46316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14AFA79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77D836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09378D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3CD8" w14:textId="5D79550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F2CC5" w14:textId="7F5A3DD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569D" w14:textId="4658DCF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7EBB" w14:textId="3D35C8A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A086" w14:textId="382C68F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37A7" w14:textId="563F251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EEFE" w14:textId="51379EC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3A47" w14:textId="7884A89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6B84" w14:textId="14459F3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89DB" w14:textId="4DF92D4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5CA9" w:rsidRPr="00877614" w14:paraId="09CE4E47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9808" w14:textId="3D366AF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401A" w14:textId="4C80E76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ED14" w14:textId="55AFF13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9E49E" w14:textId="29C7E1A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45EC2" w14:textId="3409D3A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1EE7" w14:textId="3834C85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2695F" w14:textId="76681AB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391B" w14:textId="0783585E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813F" w14:textId="54E1B6E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2FD1" w14:textId="7232DB4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5CA9" w:rsidRPr="00877614" w14:paraId="0421F2FA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BC41" w14:textId="1D1A36E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E7E0" w14:textId="62BB2A4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432F" w14:textId="0AB5864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2E81" w14:textId="4393282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C8D4" w14:textId="1B992E9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E4F2D" w14:textId="360D121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2307" w14:textId="677D75A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876D" w14:textId="2A7324D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284502A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0446EF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698DDB55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247C" w14:textId="7FB8377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B5D59" w14:textId="73F4DB2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F0ED" w14:textId="593EC15C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ACE3" w14:textId="4F1A2C1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2C72" w14:textId="3304DDD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E0328" w14:textId="41874C8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E508" w14:textId="64D8B57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3309" w14:textId="1ABF1BB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588C8D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14E47A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191A03C6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442DE" w14:textId="4F6A884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0335" w14:textId="504C5DC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E9D1" w14:textId="0A4316A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AE12" w14:textId="1B2343D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DCC1" w14:textId="67972DF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B2DB" w14:textId="4C7C8D4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2DC2" w14:textId="465E6C1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6024" w14:textId="55ECE73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2369" w14:textId="368D21A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675C" w14:textId="14B15E2A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</w:tr>
      <w:tr w:rsidR="00865CA9" w:rsidRPr="00877614" w14:paraId="41D9F35C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841F" w14:textId="1643D3C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C4DC9" w14:textId="4CF6706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0FE85" w14:textId="42E65E5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20BD" w14:textId="271BBFE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C621" w14:textId="3BACB5D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C72A" w14:textId="7096641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4AB" w14:textId="57E5090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98DD" w14:textId="5892E66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63C40D6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90109B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CA9" w:rsidRPr="00877614" w14:paraId="4ACA94AC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DD39" w14:textId="30FE617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B484" w14:textId="7E53BAB4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F981" w14:textId="2E5D7001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A3A0" w14:textId="4C9EB1C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2230" w14:textId="5CF11238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B8F64" w14:textId="7AF8001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9DDC" w14:textId="00B223E6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D30B" w14:textId="25759F0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929D4" w14:textId="72B80F13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AC3D" w14:textId="6C3E6BFD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0000</w:t>
            </w:r>
          </w:p>
        </w:tc>
      </w:tr>
      <w:tr w:rsidR="00865CA9" w:rsidRPr="00877614" w14:paraId="1F314778" w14:textId="77777777" w:rsidTr="000447C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75B5" w14:textId="72AC0AF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77D1" w14:textId="3FD22802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8FAE" w14:textId="7DE5E48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FB857" w14:textId="29AF78EF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A8EF" w14:textId="7F3A35CB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D608" w14:textId="559F2D29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B876" w14:textId="14D10F25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4729D" w14:textId="0639A1B0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1DD284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21F7EE" w14:textId="77777777" w:rsidR="00865CA9" w:rsidRPr="00877614" w:rsidRDefault="00865CA9" w:rsidP="0086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13D6F9" w14:textId="34096FF4" w:rsidR="001A44D1" w:rsidRDefault="001A44D1" w:rsidP="00877614">
      <w:pPr>
        <w:pStyle w:val="a5"/>
        <w:rPr>
          <w:lang w:val="ru-RU"/>
        </w:rPr>
      </w:pPr>
    </w:p>
    <w:p w14:paraId="4D2AD3FD" w14:textId="77777777"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14:paraId="3F7C40F7" w14:textId="3E40B6F0" w:rsidR="001A44D1" w:rsidRPr="007C1B4B" w:rsidRDefault="00821BB4" w:rsidP="000447CC">
      <w:pPr>
        <w:pStyle w:val="a5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</w:t>
      </w:r>
      <w:r w:rsidR="0063464F" w:rsidRPr="0063464F">
        <w:rPr>
          <w:b w:val="0"/>
          <w:sz w:val="28"/>
          <w:lang w:val="ru-RU"/>
        </w:rPr>
        <w:t xml:space="preserve">6. </w:t>
      </w:r>
      <w:r w:rsidR="007C1B4B">
        <w:rPr>
          <w:b w:val="0"/>
          <w:sz w:val="28"/>
          <w:lang w:val="ru-RU"/>
        </w:rPr>
        <w:t>Считаем количество нулевых элементов в массиве (012) – (014) в ячейку (015), размер массива в ячейке (011). В (017) перемещаемся по массиву, проверяя равен ли 0 А. Если равен, то в первый раз записываем в (045) значение ячейки возврата, переходим в (046), увеличиваем счетчик в (015) на 1 и выходим из подпрограммы. Итерируемся далее, если мы не храним в А 0, то не заходим в подпрограмму. Так доходим до конца массива.</w:t>
      </w:r>
    </w:p>
    <w:sectPr w:rsidR="001A44D1" w:rsidRPr="007C1B4B" w:rsidSect="00D3374B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1FB7" w14:textId="77777777" w:rsidR="00E422CD" w:rsidRDefault="00E422CD" w:rsidP="008B4CCB">
      <w:pPr>
        <w:spacing w:after="0" w:line="240" w:lineRule="auto"/>
      </w:pPr>
      <w:r>
        <w:separator/>
      </w:r>
    </w:p>
  </w:endnote>
  <w:endnote w:type="continuationSeparator" w:id="0">
    <w:p w14:paraId="04F71652" w14:textId="77777777" w:rsidR="00E422CD" w:rsidRDefault="00E422CD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4604D" w14:textId="77777777" w:rsidR="00E422CD" w:rsidRDefault="00E422CD" w:rsidP="008B4CCB">
      <w:pPr>
        <w:spacing w:after="0" w:line="240" w:lineRule="auto"/>
      </w:pPr>
      <w:r>
        <w:separator/>
      </w:r>
    </w:p>
  </w:footnote>
  <w:footnote w:type="continuationSeparator" w:id="0">
    <w:p w14:paraId="12ADDF28" w14:textId="77777777" w:rsidR="00E422CD" w:rsidRDefault="00E422CD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F4B6A"/>
    <w:rsid w:val="00101C64"/>
    <w:rsid w:val="001315DD"/>
    <w:rsid w:val="00145D4A"/>
    <w:rsid w:val="00174439"/>
    <w:rsid w:val="001A44D1"/>
    <w:rsid w:val="002414B3"/>
    <w:rsid w:val="002724D7"/>
    <w:rsid w:val="00296D06"/>
    <w:rsid w:val="002C7D8E"/>
    <w:rsid w:val="00360304"/>
    <w:rsid w:val="00383316"/>
    <w:rsid w:val="00530CD4"/>
    <w:rsid w:val="005352EA"/>
    <w:rsid w:val="005B46F6"/>
    <w:rsid w:val="005D1EB1"/>
    <w:rsid w:val="00620B66"/>
    <w:rsid w:val="0063464F"/>
    <w:rsid w:val="006A3E5C"/>
    <w:rsid w:val="007659DF"/>
    <w:rsid w:val="007C1B4B"/>
    <w:rsid w:val="00821BB4"/>
    <w:rsid w:val="0082666F"/>
    <w:rsid w:val="0082706A"/>
    <w:rsid w:val="0085778C"/>
    <w:rsid w:val="00860FD2"/>
    <w:rsid w:val="00865CA9"/>
    <w:rsid w:val="00877614"/>
    <w:rsid w:val="008B4CCB"/>
    <w:rsid w:val="008F5805"/>
    <w:rsid w:val="00942970"/>
    <w:rsid w:val="00A32307"/>
    <w:rsid w:val="00AC1B7A"/>
    <w:rsid w:val="00AF30C2"/>
    <w:rsid w:val="00B4428F"/>
    <w:rsid w:val="00B444C0"/>
    <w:rsid w:val="00B830D5"/>
    <w:rsid w:val="00BF6CCD"/>
    <w:rsid w:val="00C60BAB"/>
    <w:rsid w:val="00C84347"/>
    <w:rsid w:val="00D3374B"/>
    <w:rsid w:val="00DD5517"/>
    <w:rsid w:val="00E422CD"/>
    <w:rsid w:val="00ED2A06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29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2024-04-03T07:45:00Z</dcterms:created>
  <dcterms:modified xsi:type="dcterms:W3CDTF">2024-05-21T21:37:00Z</dcterms:modified>
</cp:coreProperties>
</file>