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FF744" w14:textId="77777777"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6AFD9E47" w14:textId="77777777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1EADFAF0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13809E62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D628A8">
        <w:rPr>
          <w:rFonts w:ascii="Times New Roman" w:hAnsi="Times New Roman" w:cs="Times New Roman"/>
        </w:rPr>
        <w:t>Мегафакультет</w:t>
      </w:r>
      <w:proofErr w:type="spellEnd"/>
      <w:r w:rsidRPr="00D628A8">
        <w:rPr>
          <w:rFonts w:ascii="Times New Roman" w:hAnsi="Times New Roman" w:cs="Times New Roman"/>
        </w:rPr>
        <w:t xml:space="preserve"> трансляционных информационных технологий</w:t>
      </w:r>
    </w:p>
    <w:p w14:paraId="4848DD3C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2E5C1326" w14:textId="736375C0" w:rsidR="001315DD" w:rsidRPr="00D81F15" w:rsidRDefault="009534DB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Дополнительная</w:t>
      </w:r>
      <w:r w:rsidR="00620B66">
        <w:rPr>
          <w:rFonts w:ascii="Times New Roman" w:hAnsi="Times New Roman" w:cs="Times New Roman"/>
          <w:b/>
          <w:sz w:val="28"/>
          <w:szCs w:val="28"/>
        </w:rPr>
        <w:t xml:space="preserve"> работа №</w:t>
      </w:r>
      <w:r w:rsidR="00565CCD">
        <w:rPr>
          <w:rFonts w:ascii="Times New Roman" w:hAnsi="Times New Roman" w:cs="Times New Roman"/>
          <w:b/>
          <w:sz w:val="28"/>
          <w:szCs w:val="28"/>
        </w:rPr>
        <w:t>2</w:t>
      </w:r>
    </w:p>
    <w:p w14:paraId="1D57762B" w14:textId="77777777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3F5D0F89" w14:textId="5158EBCA" w:rsidR="002C7D8E" w:rsidRPr="00D81F15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9534DB">
        <w:rPr>
          <w:rFonts w:ascii="Times New Roman" w:hAnsi="Times New Roman" w:cs="Times New Roman"/>
          <w:sz w:val="24"/>
          <w:szCs w:val="24"/>
        </w:rPr>
        <w:t>-</w:t>
      </w:r>
    </w:p>
    <w:p w14:paraId="7029D248" w14:textId="77777777" w:rsidR="001315DD" w:rsidRPr="00620B66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620B66">
        <w:rPr>
          <w:rFonts w:ascii="Times New Roman" w:hAnsi="Times New Roman" w:cs="Times New Roman"/>
        </w:rPr>
        <w:t>М3105</w:t>
      </w:r>
    </w:p>
    <w:p w14:paraId="0F751A5B" w14:textId="77777777" w:rsidR="001315DD" w:rsidRPr="00860FD2" w:rsidRDefault="00620B66" w:rsidP="002724D7">
      <w:pPr>
        <w:spacing w:after="240"/>
        <w:ind w:left="567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Тросько</w:t>
      </w:r>
      <w:proofErr w:type="spellEnd"/>
      <w:r>
        <w:rPr>
          <w:rFonts w:ascii="Times New Roman" w:hAnsi="Times New Roman" w:cs="Times New Roman"/>
          <w:i/>
        </w:rPr>
        <w:t xml:space="preserve"> Виктория Игоревна</w:t>
      </w:r>
    </w:p>
    <w:p w14:paraId="1A80D4D3" w14:textId="77777777"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14:paraId="5B716C3B" w14:textId="77777777" w:rsidR="001315DD" w:rsidRPr="00620B66" w:rsidRDefault="00620B66" w:rsidP="002724D7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 Екатерина Дмитриевна</w:t>
      </w:r>
    </w:p>
    <w:p w14:paraId="2951FB83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40F166E" wp14:editId="31DC6A34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8F88" w14:textId="77777777"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14:paraId="1F2C82DA" w14:textId="77777777" w:rsidR="009534DB" w:rsidRDefault="001315DD" w:rsidP="009534DB">
      <w:pPr>
        <w:spacing w:after="80"/>
        <w:jc w:val="center"/>
        <w:rPr>
          <w:rFonts w:ascii="Times New Roman" w:hAnsi="Times New Roman" w:cs="Times New Roman"/>
        </w:rPr>
      </w:pPr>
      <w:r w:rsidRPr="009534DB">
        <w:rPr>
          <w:rFonts w:ascii="Times New Roman" w:hAnsi="Times New Roman" w:cs="Times New Roman"/>
        </w:rPr>
        <w:t>202</w:t>
      </w:r>
      <w:r w:rsidR="002C7D8E" w:rsidRPr="009534DB">
        <w:rPr>
          <w:rFonts w:ascii="Times New Roman" w:hAnsi="Times New Roman" w:cs="Times New Roman"/>
        </w:rPr>
        <w:t>4</w:t>
      </w:r>
    </w:p>
    <w:p w14:paraId="73B783CD" w14:textId="77777777" w:rsidR="009534DB" w:rsidRPr="00CC11E8" w:rsidRDefault="009534DB" w:rsidP="00CC11E8">
      <w:pPr>
        <w:spacing w:after="80"/>
        <w:jc w:val="center"/>
        <w:rPr>
          <w:rFonts w:ascii="Times New Roman" w:hAnsi="Times New Roman" w:cstheme="majorBidi"/>
          <w:b/>
          <w:color w:val="000000" w:themeColor="text1"/>
          <w:sz w:val="32"/>
          <w:szCs w:val="32"/>
        </w:rPr>
      </w:pPr>
      <w:r w:rsidRPr="009534DB">
        <w:rPr>
          <w:rFonts w:ascii="Times New Roman" w:hAnsi="Times New Roman" w:cstheme="majorBidi"/>
          <w:b/>
          <w:color w:val="000000" w:themeColor="text1"/>
          <w:sz w:val="32"/>
          <w:szCs w:val="32"/>
        </w:rPr>
        <w:lastRenderedPageBreak/>
        <w:t>Условие</w:t>
      </w:r>
    </w:p>
    <w:p w14:paraId="19B2BBEB" w14:textId="23CC635A" w:rsidR="009D19C4" w:rsidRPr="009D19C4" w:rsidRDefault="009D19C4" w:rsidP="009D19C4">
      <w:pPr>
        <w:spacing w:after="80"/>
        <w:rPr>
          <w:rFonts w:ascii="Times New Roman" w:hAnsi="Times New Roman" w:cstheme="majorBidi"/>
          <w:color w:val="000000" w:themeColor="text1"/>
          <w:sz w:val="28"/>
          <w:szCs w:val="32"/>
        </w:rPr>
      </w:pPr>
      <w:r w:rsidRPr="009D19C4">
        <w:rPr>
          <w:rFonts w:ascii="Times New Roman" w:hAnsi="Times New Roman" w:cstheme="majorBidi"/>
          <w:color w:val="000000" w:themeColor="text1"/>
          <w:sz w:val="28"/>
          <w:szCs w:val="32"/>
        </w:rPr>
        <w:t>Создать программу на языке С, которая считывает из файла целые числа.</w:t>
      </w:r>
      <w:r w:rsidRPr="009D19C4">
        <w:rPr>
          <w:rFonts w:ascii="Times New Roman" w:hAnsi="Times New Roman" w:cstheme="majorBidi"/>
          <w:color w:val="000000" w:themeColor="text1"/>
          <w:sz w:val="28"/>
          <w:szCs w:val="32"/>
        </w:rPr>
        <w:t xml:space="preserve"> </w:t>
      </w:r>
      <w:r w:rsidRPr="009D19C4">
        <w:rPr>
          <w:rFonts w:ascii="Times New Roman" w:hAnsi="Times New Roman" w:cstheme="majorBidi"/>
          <w:color w:val="000000" w:themeColor="text1"/>
          <w:sz w:val="28"/>
          <w:szCs w:val="32"/>
        </w:rPr>
        <w:t>Необходимо написать ассемблерную вставку,</w:t>
      </w:r>
      <w:r w:rsidRPr="009D19C4">
        <w:rPr>
          <w:rFonts w:ascii="Times New Roman" w:hAnsi="Times New Roman" w:cstheme="majorBidi"/>
          <w:color w:val="000000" w:themeColor="text1"/>
          <w:sz w:val="28"/>
          <w:szCs w:val="32"/>
        </w:rPr>
        <w:t xml:space="preserve"> </w:t>
      </w:r>
      <w:r w:rsidRPr="009D19C4">
        <w:rPr>
          <w:rFonts w:ascii="Times New Roman" w:hAnsi="Times New Roman" w:cstheme="majorBidi"/>
          <w:color w:val="000000" w:themeColor="text1"/>
          <w:sz w:val="28"/>
          <w:szCs w:val="32"/>
        </w:rPr>
        <w:t>осуществляющую поиск одинаковых чисел в массиве. Вставка должна быть вынесена в отдельную функцию. Использовать глобальные переменные для передачи данных в указанную функ</w:t>
      </w:r>
      <w:r w:rsidRPr="009D19C4">
        <w:rPr>
          <w:rFonts w:ascii="Times New Roman" w:hAnsi="Times New Roman" w:cstheme="majorBidi"/>
          <w:color w:val="000000" w:themeColor="text1"/>
          <w:sz w:val="28"/>
          <w:szCs w:val="32"/>
        </w:rPr>
        <w:t>ц</w:t>
      </w:r>
      <w:r w:rsidRPr="009D19C4">
        <w:rPr>
          <w:rFonts w:ascii="Times New Roman" w:hAnsi="Times New Roman" w:cstheme="majorBidi"/>
          <w:color w:val="000000" w:themeColor="text1"/>
          <w:sz w:val="28"/>
          <w:szCs w:val="32"/>
        </w:rPr>
        <w:t>ию запрещено.</w:t>
      </w:r>
    </w:p>
    <w:p w14:paraId="2D33C31C" w14:textId="7030C2EC" w:rsidR="009D19C4" w:rsidRPr="009D19C4" w:rsidRDefault="009D19C4" w:rsidP="009D19C4">
      <w:pPr>
        <w:spacing w:after="80"/>
        <w:rPr>
          <w:rFonts w:ascii="Times New Roman" w:hAnsi="Times New Roman" w:cstheme="majorBidi"/>
          <w:color w:val="000000" w:themeColor="text1"/>
          <w:sz w:val="28"/>
          <w:szCs w:val="32"/>
        </w:rPr>
      </w:pPr>
      <w:r w:rsidRPr="009D19C4">
        <w:rPr>
          <w:rFonts w:ascii="Times New Roman" w:hAnsi="Times New Roman" w:cstheme="majorBidi"/>
          <w:color w:val="000000" w:themeColor="text1"/>
          <w:sz w:val="28"/>
          <w:szCs w:val="32"/>
        </w:rPr>
        <w:t>Найденные значения необходимо сохранить в файле вывода.</w:t>
      </w:r>
    </w:p>
    <w:p w14:paraId="5272715C" w14:textId="35D0C80A" w:rsidR="009534DB" w:rsidRPr="00CC11E8" w:rsidRDefault="009534DB" w:rsidP="009D19C4">
      <w:pPr>
        <w:spacing w:after="80"/>
        <w:rPr>
          <w:rFonts w:ascii="Times New Roman" w:hAnsi="Times New Roman" w:cstheme="majorBidi"/>
          <w:b/>
          <w:color w:val="000000" w:themeColor="text1"/>
          <w:sz w:val="28"/>
          <w:szCs w:val="28"/>
        </w:rPr>
      </w:pPr>
      <w:r w:rsidRPr="009534DB">
        <w:rPr>
          <w:rFonts w:ascii="Times New Roman" w:hAnsi="Times New Roman" w:cstheme="majorBidi"/>
          <w:b/>
          <w:color w:val="000000" w:themeColor="text1"/>
          <w:sz w:val="28"/>
          <w:szCs w:val="28"/>
        </w:rPr>
        <w:t>Входные данные</w:t>
      </w:r>
    </w:p>
    <w:p w14:paraId="5A636D1B" w14:textId="77777777" w:rsidR="009534DB" w:rsidRPr="00CC11E8" w:rsidRDefault="009534DB" w:rsidP="009534DB">
      <w:pPr>
        <w:spacing w:after="80"/>
        <w:rPr>
          <w:rFonts w:ascii="Times New Roman" w:hAnsi="Times New Roman" w:cstheme="majorBidi"/>
          <w:color w:val="000000" w:themeColor="text1"/>
          <w:sz w:val="28"/>
          <w:szCs w:val="32"/>
        </w:rPr>
      </w:pPr>
      <w:r w:rsidRPr="009534DB">
        <w:rPr>
          <w:rFonts w:ascii="Times New Roman" w:hAnsi="Times New Roman" w:cstheme="majorBidi"/>
          <w:color w:val="000000" w:themeColor="text1"/>
          <w:sz w:val="28"/>
          <w:szCs w:val="32"/>
        </w:rPr>
        <w:t>Первая строка входного файла INPUT.TXT содержит одно целое число N (1 ≤ N ≤ 100).</w:t>
      </w:r>
    </w:p>
    <w:p w14:paraId="721574AA" w14:textId="7168BE8F" w:rsidR="009534DB" w:rsidRPr="009534DB" w:rsidRDefault="009534DB" w:rsidP="009534DB">
      <w:pPr>
        <w:spacing w:after="80"/>
        <w:rPr>
          <w:rFonts w:ascii="Times New Roman" w:hAnsi="Times New Roman" w:cstheme="majorBidi"/>
          <w:color w:val="000000" w:themeColor="text1"/>
          <w:sz w:val="28"/>
          <w:szCs w:val="32"/>
        </w:rPr>
      </w:pPr>
      <w:r w:rsidRPr="009534DB">
        <w:rPr>
          <w:rFonts w:ascii="Times New Roman" w:hAnsi="Times New Roman" w:cstheme="majorBidi"/>
          <w:color w:val="000000" w:themeColor="text1"/>
          <w:sz w:val="28"/>
          <w:szCs w:val="32"/>
        </w:rPr>
        <w:t>В следующих N строках содержатся числа, по модулю не превышающие 10^9.</w:t>
      </w:r>
    </w:p>
    <w:p w14:paraId="0E015463" w14:textId="1A4AA3DC" w:rsidR="001A44D1" w:rsidRPr="00CB3FC5" w:rsidRDefault="00CC11E8" w:rsidP="00CC11E8">
      <w:pPr>
        <w:spacing w:after="80"/>
        <w:jc w:val="center"/>
        <w:rPr>
          <w:lang w:val="en-US"/>
        </w:rPr>
      </w:pPr>
      <w:r w:rsidRPr="00CC11E8">
        <w:rPr>
          <w:rFonts w:ascii="Times New Roman" w:hAnsi="Times New Roman" w:cstheme="majorBidi"/>
          <w:b/>
          <w:color w:val="000000" w:themeColor="text1"/>
          <w:sz w:val="32"/>
          <w:szCs w:val="32"/>
        </w:rPr>
        <w:t>Текст</w:t>
      </w:r>
      <w:r w:rsidRPr="00E94317">
        <w:rPr>
          <w:rFonts w:ascii="Times New Roman" w:hAnsi="Times New Roman" w:cstheme="majorBidi"/>
          <w:b/>
          <w:color w:val="000000" w:themeColor="text1"/>
          <w:sz w:val="32"/>
          <w:szCs w:val="32"/>
          <w:lang w:val="en-US"/>
        </w:rPr>
        <w:t xml:space="preserve"> </w:t>
      </w:r>
      <w:r w:rsidRPr="00CC11E8">
        <w:rPr>
          <w:rFonts w:ascii="Times New Roman" w:hAnsi="Times New Roman" w:cstheme="majorBidi"/>
          <w:b/>
          <w:color w:val="000000" w:themeColor="text1"/>
          <w:sz w:val="32"/>
          <w:szCs w:val="32"/>
        </w:rPr>
        <w:t>программы</w:t>
      </w:r>
    </w:p>
    <w:p w14:paraId="37A29AAC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4148848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2BD1D27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C1449B2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715BF40C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E6E03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BF5A76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gramEnd"/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FE0D99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C9147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3E43CE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49C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"C:/Users/suiremon/Documents/</w:t>
      </w:r>
      <w:r>
        <w:rPr>
          <w:rFonts w:ascii="Cascadia Mono" w:hAnsi="Cascadia Mono" w:cs="Cascadia Mono"/>
          <w:color w:val="A31515"/>
          <w:sz w:val="19"/>
          <w:szCs w:val="19"/>
        </w:rPr>
        <w:t>ИТМО</w:t>
      </w:r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ЭВМ</w:t>
      </w:r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doptaski</w:t>
      </w:r>
      <w:proofErr w:type="spellEnd"/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/INPUT.TXT"</w:t>
      </w:r>
      <w:proofErr w:type="gram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ABC2F12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input.is</w:t>
      </w:r>
      <w:proofErr w:type="gram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0669B56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input file."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B61E4E4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7596F6F0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8C4402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v_</w:t>
      </w:r>
      <w:proofErr w:type="gram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F19CD15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DD55A0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v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+ 1]; </w:t>
      </w:r>
      <w:r>
        <w:rPr>
          <w:rFonts w:ascii="Cascadia Mono" w:hAnsi="Cascadia Mono" w:cs="Cascadia Mono"/>
          <w:color w:val="008000"/>
          <w:sz w:val="19"/>
          <w:szCs w:val="19"/>
        </w:rPr>
        <w:t>//массив для записи чисел + пар + количества пар</w:t>
      </w:r>
    </w:p>
    <w:p w14:paraId="252AC167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A6402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v_size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EB8787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v[i]; 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//считываем входные данные</w:t>
      </w:r>
    </w:p>
    <w:p w14:paraId="3ABB27FA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F964CF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9D1B83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v, 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v_size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сортим</w:t>
      </w:r>
      <w:proofErr w:type="spellEnd"/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703540E9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08200F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output_</w:t>
      </w:r>
      <w:proofErr w:type="gram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C2AB34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49C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out(</w:t>
      </w:r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"C:/Users/suiremon/Documents/</w:t>
      </w:r>
      <w:r>
        <w:rPr>
          <w:rFonts w:ascii="Cascadia Mono" w:hAnsi="Cascadia Mono" w:cs="Cascadia Mono"/>
          <w:color w:val="A31515"/>
          <w:sz w:val="19"/>
          <w:szCs w:val="19"/>
        </w:rPr>
        <w:t>ИТМО</w:t>
      </w:r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ЭВМ</w:t>
      </w:r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doptaski</w:t>
      </w:r>
      <w:proofErr w:type="spellEnd"/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/OUTPUT.TXT"</w:t>
      </w:r>
      <w:proofErr w:type="gram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72EB5DF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03E688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 = 0; </w:t>
      </w:r>
      <w:r>
        <w:rPr>
          <w:rFonts w:ascii="Cascadia Mono" w:hAnsi="Cascadia Mono" w:cs="Cascadia Mono"/>
          <w:color w:val="008000"/>
          <w:sz w:val="19"/>
          <w:szCs w:val="19"/>
        </w:rPr>
        <w:t>//последний элемент - кол-во пар</w:t>
      </w:r>
    </w:p>
    <w:p w14:paraId="7EAFC3EC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v,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FC30BE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6B42D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значения в файл</w:t>
      </w:r>
    </w:p>
    <w:p w14:paraId="0D9B034F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v[</w:t>
      </w:r>
      <w:proofErr w:type="gram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* 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v_size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== 0) {</w:t>
      </w:r>
    </w:p>
    <w:p w14:paraId="0EDAA2D4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0B49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"None\n</w:t>
      </w:r>
      <w:proofErr w:type="gramStart"/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4A54A2C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1B6BCE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036E04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v[2*v_size+1]; 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 {</w:t>
      </w:r>
    </w:p>
    <w:p w14:paraId="3DA0616D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 </w:t>
      </w:r>
      <w:r w:rsidRPr="000B49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v[</w:t>
      </w:r>
      <w:proofErr w:type="spellStart"/>
      <w:proofErr w:type="gram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v_size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B49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C6617F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 </w:t>
      </w:r>
      <w:r w:rsidRPr="000B49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v[</w:t>
      </w:r>
      <w:proofErr w:type="spellStart"/>
      <w:proofErr w:type="gram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v_size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</w:t>
      </w:r>
      <w:r w:rsidRPr="000B49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97293D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15FCC6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F1C43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3BF223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0C4DA3D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F558D6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DDB31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B49C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AEAB49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FEDEA1B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//обнуляем входной регистр</w:t>
      </w:r>
    </w:p>
    <w:p w14:paraId="153AFECE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есх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счетчик, будет отвечать за длину массива</w:t>
      </w:r>
    </w:p>
    <w:p w14:paraId="134DD505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//уменьшили на 1,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индексация с 0</w:t>
      </w:r>
    </w:p>
    <w:p w14:paraId="2BF1CC6D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3C407F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 </w:t>
      </w:r>
      <w:r>
        <w:rPr>
          <w:rFonts w:ascii="Cascadia Mono" w:hAnsi="Cascadia Mono" w:cs="Cascadia Mono"/>
          <w:color w:val="008000"/>
          <w:sz w:val="19"/>
          <w:szCs w:val="19"/>
        </w:rPr>
        <w:t>//записали в А первое значение массива</w:t>
      </w:r>
    </w:p>
    <w:p w14:paraId="00832C3F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4513C6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main_for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//начинаем цикл</w:t>
      </w:r>
    </w:p>
    <w:p w14:paraId="4C14772F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//сравниваем индекс текущего элемента и последнего, чтобы не выйти за границы</w:t>
      </w:r>
    </w:p>
    <w:p w14:paraId="482D2CBA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end_main_for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то выходим из цикла</w:t>
      </w:r>
    </w:p>
    <w:p w14:paraId="0819AF92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7118E7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//обнуляем приемник, он нужен для внутреннего цикла</w:t>
      </w:r>
    </w:p>
    <w:p w14:paraId="79D53DD7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в базу индекс конца массива</w:t>
      </w:r>
    </w:p>
    <w:p w14:paraId="04B25ED7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 - i - 1, база отвечает за оставшийся кусок массива</w:t>
      </w:r>
    </w:p>
    <w:p w14:paraId="49ED09CA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9D6041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inside_for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//начинаем внутренний цикл</w:t>
      </w:r>
    </w:p>
    <w:p w14:paraId="2182573C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//сравниваем приемник с остатком до конца массива, идем от 0 до оставшегося куска</w:t>
      </w:r>
    </w:p>
    <w:p w14:paraId="2059666D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end_inside_for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то выходим из внутреннего цикла</w:t>
      </w:r>
    </w:p>
    <w:p w14:paraId="20BB1DF8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7979AD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//сохраняем в стек индекс конца массива</w:t>
      </w:r>
    </w:p>
    <w:p w14:paraId="603DBFBB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//сохраняем в стек значение регистра данных</w:t>
      </w:r>
    </w:p>
    <w:p w14:paraId="3BF159A0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083028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//сохраняем i элемент массива</w:t>
      </w:r>
    </w:p>
    <w:p w14:paraId="162C50FD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+ 4] </w:t>
      </w:r>
      <w:r>
        <w:rPr>
          <w:rFonts w:ascii="Cascadia Mono" w:hAnsi="Cascadia Mono" w:cs="Cascadia Mono"/>
          <w:color w:val="008000"/>
          <w:sz w:val="19"/>
          <w:szCs w:val="19"/>
        </w:rPr>
        <w:t>//сохраняем i+1 элемент массива</w:t>
      </w:r>
    </w:p>
    <w:p w14:paraId="3D2BC750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8A13E4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//сравниваем соседние элементы</w:t>
      </w:r>
    </w:p>
    <w:p w14:paraId="7329E4C5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jle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end_neigh_if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a[</w:t>
      </w:r>
      <w:proofErr w:type="spellStart"/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 &lt; </w:t>
      </w:r>
      <w:proofErr w:type="gramStart"/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>a[</w:t>
      </w:r>
      <w:proofErr w:type="spellStart"/>
      <w:proofErr w:type="gramEnd"/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+ 1],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переходим</w:t>
      </w:r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метке</w:t>
      </w:r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_</w:t>
      </w:r>
      <w:proofErr w:type="spellStart"/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>end_if</w:t>
      </w:r>
      <w:proofErr w:type="spellEnd"/>
    </w:p>
    <w:p w14:paraId="293A5CB1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2C758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mov[</w:t>
      </w:r>
      <w:proofErr w:type="spellStart"/>
      <w:proofErr w:type="gram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+ 4 * 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edi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+ 4], 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же</w:t>
      </w:r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a[</w:t>
      </w:r>
      <w:proofErr w:type="spellStart"/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>] &gt;= a[</w:t>
      </w:r>
      <w:proofErr w:type="spellStart"/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+ 1],</w:t>
      </w:r>
    </w:p>
    <w:p w14:paraId="68A65B06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свапаем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соседние элементы</w:t>
      </w:r>
    </w:p>
    <w:p w14:paraId="50FEF023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//возвращаем значение регистра данных </w:t>
      </w:r>
    </w:p>
    <w:p w14:paraId="5F4F4B53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 индекс последнего элемента</w:t>
      </w:r>
    </w:p>
    <w:p w14:paraId="00099C7A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//переходим к следующему элементу</w:t>
      </w:r>
    </w:p>
    <w:p w14:paraId="0BC4A853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inside_for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//возвращаемся к началу внутреннего цикла</w:t>
      </w:r>
    </w:p>
    <w:p w14:paraId="127A2DE1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EDAEF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end_neigh_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//метка, куда попадаем, если порядок не нарушен</w:t>
      </w:r>
    </w:p>
    <w:p w14:paraId="2A61F470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 значение регистра данных</w:t>
      </w:r>
    </w:p>
    <w:p w14:paraId="0AEB2676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 индекс последнего элемента</w:t>
      </w:r>
    </w:p>
    <w:p w14:paraId="7A2F3210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//переходим к следующему элементу</w:t>
      </w:r>
    </w:p>
    <w:p w14:paraId="7FA08EAA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inside_for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//возвращаемся к началу внутреннего цикла</w:t>
      </w:r>
    </w:p>
    <w:p w14:paraId="4D8DFD87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4401ED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end_inside_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//метка конца внутреннего цикла</w:t>
      </w:r>
    </w:p>
    <w:p w14:paraId="5B0AD1CA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//переходим к следующему элементу внешнего цикла</w:t>
      </w:r>
    </w:p>
    <w:p w14:paraId="491F136A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main_for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</w:t>
      </w:r>
      <w:r>
        <w:rPr>
          <w:rFonts w:ascii="Cascadia Mono" w:hAnsi="Cascadia Mono" w:cs="Cascadia Mono"/>
          <w:color w:val="008000"/>
          <w:sz w:val="19"/>
          <w:szCs w:val="19"/>
        </w:rPr>
        <w:t>//заново запускаем цикл</w:t>
      </w:r>
    </w:p>
    <w:p w14:paraId="4838ABF7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end_</w:t>
      </w:r>
      <w:proofErr w:type="gram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</w:p>
    <w:p w14:paraId="4129F022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_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end_main_</w:t>
      </w:r>
      <w:proofErr w:type="gram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метка</w:t>
      </w:r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конца</w:t>
      </w:r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внешнего</w:t>
      </w:r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цикла</w:t>
      </w:r>
    </w:p>
    <w:p w14:paraId="00EE142F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88FBA8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2B38CB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EA41A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5A69E9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gramEnd"/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B49C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49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9C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9E0236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EC7A10B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//обнуляем входной регистр</w:t>
      </w:r>
    </w:p>
    <w:p w14:paraId="6B79EB26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есх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счетчик, будет отвечать за длину массива</w:t>
      </w:r>
    </w:p>
    <w:p w14:paraId="3F3F0DEF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b </w:t>
      </w:r>
      <w:r>
        <w:rPr>
          <w:rFonts w:ascii="Cascadia Mono" w:hAnsi="Cascadia Mono" w:cs="Cascadia Mono"/>
          <w:color w:val="008000"/>
          <w:sz w:val="19"/>
          <w:szCs w:val="19"/>
        </w:rPr>
        <w:t>//записали в А адрес первого значения массива</w:t>
      </w:r>
    </w:p>
    <w:p w14:paraId="710670D9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F242BAC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 </w:t>
      </w:r>
      <w:r>
        <w:rPr>
          <w:rFonts w:ascii="Cascadia Mono" w:hAnsi="Cascadia Mono" w:cs="Cascadia Mono"/>
          <w:color w:val="008000"/>
          <w:sz w:val="19"/>
          <w:szCs w:val="19"/>
        </w:rPr>
        <w:t>//обнуляем приемник, c его помощью будем считать одинаковые</w:t>
      </w:r>
    </w:p>
    <w:p w14:paraId="49AC1C42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//индекс текущего элемента пары</w:t>
      </w:r>
    </w:p>
    <w:p w14:paraId="6AC4E159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мы оперируем в одном массиве, то записывать начнем с n</w:t>
      </w:r>
    </w:p>
    <w:p w14:paraId="1E05F737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9B166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main_for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//начинаем цикл</w:t>
      </w:r>
    </w:p>
    <w:p w14:paraId="51478DA4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//сравниваем индекс текущего элемента и последнего, чтобы не выйти за границы</w:t>
      </w:r>
    </w:p>
    <w:p w14:paraId="4111A285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то выходим из цикла</w:t>
      </w:r>
    </w:p>
    <w:p w14:paraId="5C94AF44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4F14B392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6839C925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//сохраняем i элемент массива</w:t>
      </w:r>
    </w:p>
    <w:p w14:paraId="0BE679DE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+ 4] </w:t>
      </w:r>
      <w:r>
        <w:rPr>
          <w:rFonts w:ascii="Cascadia Mono" w:hAnsi="Cascadia Mono" w:cs="Cascadia Mono"/>
          <w:color w:val="008000"/>
          <w:sz w:val="19"/>
          <w:szCs w:val="19"/>
        </w:rPr>
        <w:t>//сохраняем i+1 элемент массива</w:t>
      </w:r>
    </w:p>
    <w:p w14:paraId="23DE02EE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2330AA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//сравниваем элементы</w:t>
      </w:r>
    </w:p>
    <w:p w14:paraId="3C0EB92F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они равны, то выходим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ифа</w:t>
      </w:r>
      <w:proofErr w:type="spellEnd"/>
    </w:p>
    <w:p w14:paraId="1BE3083C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F9633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 </w:t>
      </w:r>
      <w:r>
        <w:rPr>
          <w:rFonts w:ascii="Cascadia Mono" w:hAnsi="Cascadia Mono" w:cs="Cascadia Mono"/>
          <w:color w:val="008000"/>
          <w:sz w:val="19"/>
          <w:szCs w:val="19"/>
        </w:rPr>
        <w:t>//если элемент встречается 1 раз,</w:t>
      </w:r>
    </w:p>
    <w:p w14:paraId="23F20968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//то мы его пропускаем</w:t>
      </w:r>
    </w:p>
    <w:p w14:paraId="175F9D65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4A25F186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</w:p>
    <w:p w14:paraId="2CAF869C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в массив первый элемент из пары</w:t>
      </w:r>
    </w:p>
    <w:p w14:paraId="64CBDBD9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//переходим к следующему</w:t>
      </w:r>
    </w:p>
    <w:p w14:paraId="7BBDF11D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в массив второй элемент из пары</w:t>
      </w:r>
    </w:p>
    <w:p w14:paraId="40D7EB35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//переходим к следующему</w:t>
      </w:r>
    </w:p>
    <w:p w14:paraId="36672BE4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//пушим в стек,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хотим перезаписать на n</w:t>
      </w:r>
    </w:p>
    <w:p w14:paraId="2F0BA94A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 </w:t>
      </w:r>
      <w:r>
        <w:rPr>
          <w:rFonts w:ascii="Cascadia Mono" w:hAnsi="Cascadia Mono" w:cs="Cascadia Mono"/>
          <w:color w:val="008000"/>
          <w:sz w:val="19"/>
          <w:szCs w:val="19"/>
        </w:rPr>
        <w:t>//перезаписываем</w:t>
      </w:r>
    </w:p>
    <w:p w14:paraId="6D6A3F17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+ 8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+ 4], 2 </w:t>
      </w:r>
      <w:r>
        <w:rPr>
          <w:rFonts w:ascii="Cascadia Mono" w:hAnsi="Cascadia Mono" w:cs="Cascadia Mono"/>
          <w:color w:val="008000"/>
          <w:sz w:val="19"/>
          <w:szCs w:val="19"/>
        </w:rPr>
        <w:t>//считаем кол-во элементов, которые записали в последний элемент массива</w:t>
      </w:r>
    </w:p>
    <w:p w14:paraId="200352F0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 на место</w:t>
      </w:r>
    </w:p>
    <w:p w14:paraId="3A918526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ADD2FA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 </w:t>
      </w:r>
      <w:r>
        <w:rPr>
          <w:rFonts w:ascii="Cascadia Mono" w:hAnsi="Cascadia Mono" w:cs="Cascadia Mono"/>
          <w:color w:val="008000"/>
          <w:sz w:val="19"/>
          <w:szCs w:val="19"/>
        </w:rPr>
        <w:t>//как только все записали - вернули исходное значение счетчику, чтобы опять считать элементы</w:t>
      </w:r>
    </w:p>
    <w:p w14:paraId="5683A84C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C3F9B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//выход из сравнения</w:t>
      </w:r>
    </w:p>
    <w:p w14:paraId="0380E88A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 в переменную размера массива размер</w:t>
      </w:r>
    </w:p>
    <w:p w14:paraId="0365B7B3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</w:p>
    <w:p w14:paraId="7044FF07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//переходим к следующему элементу</w:t>
      </w:r>
    </w:p>
    <w:p w14:paraId="21F8A7CE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main_for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</w:t>
      </w:r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повторяем</w:t>
      </w:r>
      <w:r w:rsidRPr="000B49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</w:p>
    <w:p w14:paraId="5B4A51D7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end_main_</w:t>
      </w:r>
      <w:proofErr w:type="gramStart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spellEnd"/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</w:p>
    <w:p w14:paraId="4D32944C" w14:textId="77777777" w:rsidR="000B49C8" w:rsidRP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7016BB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49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_: </w:t>
      </w:r>
      <w:r>
        <w:rPr>
          <w:rFonts w:ascii="Cascadia Mono" w:hAnsi="Cascadia Mono" w:cs="Cascadia Mono"/>
          <w:color w:val="008000"/>
          <w:sz w:val="19"/>
          <w:szCs w:val="19"/>
        </w:rPr>
        <w:t>//подпрограмма для увеличения счетчика</w:t>
      </w:r>
    </w:p>
    <w:p w14:paraId="6F24C5B8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//увеличиваем счетчик одинаковых элементов на 1</w:t>
      </w:r>
    </w:p>
    <w:p w14:paraId="70C2101D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 размер массива на место</w:t>
      </w:r>
    </w:p>
    <w:p w14:paraId="5FF11481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//проверяем не дошли ли мы до конца массива</w:t>
      </w:r>
    </w:p>
    <w:p w14:paraId="3EAC8F53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</w:t>
      </w:r>
      <w:r>
        <w:rPr>
          <w:rFonts w:ascii="Cascadia Mono" w:hAnsi="Cascadia Mono" w:cs="Cascadia Mono"/>
          <w:color w:val="008000"/>
          <w:sz w:val="19"/>
          <w:szCs w:val="19"/>
        </w:rPr>
        <w:t>//если дошли, то выходим</w:t>
      </w:r>
    </w:p>
    <w:p w14:paraId="7D0343A8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//пушим размер массива в стек, чтобы потом использовать свободную переменную</w:t>
      </w:r>
    </w:p>
    <w:p w14:paraId="01478270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//возвращаемся в цикл</w:t>
      </w:r>
    </w:p>
    <w:p w14:paraId="2F63C6A6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1C89E7B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74A14D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_:</w:t>
      </w:r>
    </w:p>
    <w:p w14:paraId="1D5CC32E" w14:textId="77777777" w:rsidR="000B49C8" w:rsidRDefault="000B49C8" w:rsidP="000B49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2EC057" w14:textId="6C520F7C" w:rsidR="00003DAA" w:rsidRPr="000B49C8" w:rsidRDefault="000B49C8" w:rsidP="000B49C8">
      <w:pPr>
        <w:pStyle w:val="a5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65CCD"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03DAA" w:rsidRPr="000B49C8" w:rsidSect="00975574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662E3" w14:textId="77777777" w:rsidR="007B1FA4" w:rsidRDefault="007B1FA4" w:rsidP="008B4CCB">
      <w:pPr>
        <w:spacing w:after="0" w:line="240" w:lineRule="auto"/>
      </w:pPr>
      <w:r>
        <w:separator/>
      </w:r>
    </w:p>
  </w:endnote>
  <w:endnote w:type="continuationSeparator" w:id="0">
    <w:p w14:paraId="60B3958A" w14:textId="77777777" w:rsidR="007B1FA4" w:rsidRDefault="007B1FA4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0034376"/>
      <w:docPartObj>
        <w:docPartGallery w:val="Page Numbers (Bottom of Page)"/>
        <w:docPartUnique/>
      </w:docPartObj>
    </w:sdtPr>
    <w:sdtContent>
      <w:p w14:paraId="4CB938D1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0CD4">
          <w:rPr>
            <w:noProof/>
          </w:rPr>
          <w:t>3</w:t>
        </w:r>
        <w:r>
          <w:fldChar w:fldCharType="end"/>
        </w:r>
      </w:p>
    </w:sdtContent>
  </w:sdt>
  <w:p w14:paraId="78C57DEB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70136" w14:textId="77777777" w:rsidR="007B1FA4" w:rsidRDefault="007B1FA4" w:rsidP="008B4CCB">
      <w:pPr>
        <w:spacing w:after="0" w:line="240" w:lineRule="auto"/>
      </w:pPr>
      <w:r>
        <w:separator/>
      </w:r>
    </w:p>
  </w:footnote>
  <w:footnote w:type="continuationSeparator" w:id="0">
    <w:p w14:paraId="0011DEBD" w14:textId="77777777" w:rsidR="007B1FA4" w:rsidRDefault="007B1FA4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 w16cid:durableId="1386878113">
    <w:abstractNumId w:val="3"/>
  </w:num>
  <w:num w:numId="2" w16cid:durableId="173351257">
    <w:abstractNumId w:val="2"/>
  </w:num>
  <w:num w:numId="3" w16cid:durableId="1552955484">
    <w:abstractNumId w:val="3"/>
    <w:lvlOverride w:ilvl="0">
      <w:startOverride w:val="1"/>
    </w:lvlOverride>
  </w:num>
  <w:num w:numId="4" w16cid:durableId="1026755497">
    <w:abstractNumId w:val="1"/>
  </w:num>
  <w:num w:numId="5" w16cid:durableId="1454328869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1788814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66"/>
    <w:rsid w:val="00003DAA"/>
    <w:rsid w:val="0001090D"/>
    <w:rsid w:val="0004178A"/>
    <w:rsid w:val="00082BD1"/>
    <w:rsid w:val="000B49C8"/>
    <w:rsid w:val="00101C64"/>
    <w:rsid w:val="001315DD"/>
    <w:rsid w:val="00174439"/>
    <w:rsid w:val="001A44D1"/>
    <w:rsid w:val="002414B3"/>
    <w:rsid w:val="002724D7"/>
    <w:rsid w:val="00296D06"/>
    <w:rsid w:val="002C7D8E"/>
    <w:rsid w:val="00383316"/>
    <w:rsid w:val="00386F84"/>
    <w:rsid w:val="00530CD4"/>
    <w:rsid w:val="005352EA"/>
    <w:rsid w:val="00565CCD"/>
    <w:rsid w:val="005B46F6"/>
    <w:rsid w:val="005D1EB1"/>
    <w:rsid w:val="00601156"/>
    <w:rsid w:val="00620B66"/>
    <w:rsid w:val="007659DF"/>
    <w:rsid w:val="007B1FA4"/>
    <w:rsid w:val="00821BB4"/>
    <w:rsid w:val="0085778C"/>
    <w:rsid w:val="00860FD2"/>
    <w:rsid w:val="008B4CCB"/>
    <w:rsid w:val="008F5805"/>
    <w:rsid w:val="00942970"/>
    <w:rsid w:val="009534DB"/>
    <w:rsid w:val="00975574"/>
    <w:rsid w:val="009C2AF7"/>
    <w:rsid w:val="009D19C4"/>
    <w:rsid w:val="00AC1B7A"/>
    <w:rsid w:val="00AF30C2"/>
    <w:rsid w:val="00B4428F"/>
    <w:rsid w:val="00B444C0"/>
    <w:rsid w:val="00B830D5"/>
    <w:rsid w:val="00BF6CCD"/>
    <w:rsid w:val="00C60BAB"/>
    <w:rsid w:val="00C84347"/>
    <w:rsid w:val="00CB3FC5"/>
    <w:rsid w:val="00CC11E8"/>
    <w:rsid w:val="00D81F15"/>
    <w:rsid w:val="00D96495"/>
    <w:rsid w:val="00DD5517"/>
    <w:rsid w:val="00E94317"/>
    <w:rsid w:val="00ED2A06"/>
    <w:rsid w:val="00EF1EF6"/>
    <w:rsid w:val="00F113A5"/>
    <w:rsid w:val="00F17457"/>
    <w:rsid w:val="00F3224F"/>
    <w:rsid w:val="00F851E9"/>
    <w:rsid w:val="00FA4B32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1EEE"/>
  <w15:chartTrackingRefBased/>
  <w15:docId w15:val="{612E5729-A19D-4D5E-AC9A-70FE1845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953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53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FA4B32"/>
    <w:pPr>
      <w:keepLines/>
      <w:spacing w:after="80" w:line="240" w:lineRule="auto"/>
      <w:ind w:right="567"/>
      <w:jc w:val="center"/>
    </w:pPr>
    <w:rPr>
      <w:rFonts w:ascii="Times New Roman" w:hAnsi="Times New Roman" w:cstheme="majorBidi"/>
      <w:b/>
      <w:color w:val="000000" w:themeColor="text1"/>
      <w:sz w:val="32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character" w:styleId="HTML">
    <w:name w:val="HTML Code"/>
    <w:basedOn w:val="a1"/>
    <w:uiPriority w:val="99"/>
    <w:semiHidden/>
    <w:unhideWhenUsed/>
    <w:rsid w:val="00620B6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semiHidden/>
    <w:rsid w:val="00953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9534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x-mt-6">
    <w:name w:val="nx-mt-6"/>
    <w:basedOn w:val="a0"/>
    <w:rsid w:val="009D1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82;&#1090;&#1086;&#1088;&#1080;&#1103;\Downloads\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EE5A0-D14B-4FF6-959D-FBA20B5DC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</Template>
  <TotalTime>25</TotalTime>
  <Pages>4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Тросько Виктория Игоревна</cp:lastModifiedBy>
  <cp:revision>7</cp:revision>
  <dcterms:created xsi:type="dcterms:W3CDTF">2024-05-29T04:59:00Z</dcterms:created>
  <dcterms:modified xsi:type="dcterms:W3CDTF">2024-05-29T06:39:00Z</dcterms:modified>
</cp:coreProperties>
</file>