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498B8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17F394B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69D5ACA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0DB0F291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D628A8">
        <w:rPr>
          <w:rFonts w:ascii="Times New Roman" w:hAnsi="Times New Roman" w:cs="Times New Roman"/>
        </w:rPr>
        <w:t>Мегафакультет</w:t>
      </w:r>
      <w:proofErr w:type="spellEnd"/>
      <w:r w:rsidRPr="00D628A8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14:paraId="58566FD4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070CF8FA" w14:textId="6E75273C" w:rsidR="001315DD" w:rsidRPr="000F4B6A" w:rsidRDefault="008E2342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</w:t>
      </w:r>
      <w:r w:rsidR="00620B66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 w:rsidR="007B715F">
        <w:rPr>
          <w:rFonts w:ascii="Times New Roman" w:hAnsi="Times New Roman" w:cs="Times New Roman"/>
          <w:b/>
          <w:sz w:val="28"/>
          <w:szCs w:val="28"/>
        </w:rPr>
        <w:t>3</w:t>
      </w:r>
    </w:p>
    <w:p w14:paraId="17B843F2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13136C70" w14:textId="0C618282" w:rsidR="002C7D8E" w:rsidRPr="008E2342" w:rsidRDefault="002C7D8E" w:rsidP="00A54789">
      <w:pPr>
        <w:spacing w:after="270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7B715F">
        <w:rPr>
          <w:rFonts w:ascii="Times New Roman" w:hAnsi="Times New Roman" w:cs="Times New Roman"/>
          <w:sz w:val="24"/>
          <w:szCs w:val="24"/>
        </w:rPr>
        <w:t>1</w:t>
      </w:r>
    </w:p>
    <w:p w14:paraId="6B33D023" w14:textId="77777777" w:rsidR="001315DD" w:rsidRPr="00620B6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620B66">
        <w:rPr>
          <w:rFonts w:ascii="Times New Roman" w:hAnsi="Times New Roman" w:cs="Times New Roman"/>
        </w:rPr>
        <w:t>М3105</w:t>
      </w:r>
    </w:p>
    <w:p w14:paraId="3DC4CB8C" w14:textId="77777777" w:rsidR="001315DD" w:rsidRPr="00860FD2" w:rsidRDefault="00620B66" w:rsidP="002724D7">
      <w:pPr>
        <w:spacing w:after="24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Тросько</w:t>
      </w:r>
      <w:proofErr w:type="spellEnd"/>
      <w:r>
        <w:rPr>
          <w:rFonts w:ascii="Times New Roman" w:hAnsi="Times New Roman" w:cs="Times New Roman"/>
          <w:i/>
        </w:rPr>
        <w:t xml:space="preserve"> Виктория Игоревна</w:t>
      </w:r>
    </w:p>
    <w:p w14:paraId="41C18503" w14:textId="77777777"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3818A50C" w14:textId="77777777" w:rsidR="001315DD" w:rsidRPr="00620B66" w:rsidRDefault="00620B66" w:rsidP="002724D7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 Екатерина Дмитриевна</w:t>
      </w:r>
    </w:p>
    <w:p w14:paraId="248098D9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D50E5D" wp14:editId="3494B5F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8E5A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36860483" w14:textId="77777777" w:rsidR="00FA4B32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</w:p>
    <w:p w14:paraId="4E67EC22" w14:textId="77777777" w:rsidR="001315DD" w:rsidRPr="00FA4B32" w:rsidRDefault="00FA4B32" w:rsidP="002724D7">
      <w:pPr>
        <w:spacing w:after="80"/>
        <w:jc w:val="center"/>
        <w:rPr>
          <w:rFonts w:ascii="Times New Roman" w:hAnsi="Times New Roman" w:cs="Times New Roman"/>
          <w:b/>
          <w:sz w:val="28"/>
        </w:rPr>
      </w:pPr>
      <w:r w:rsidRPr="00FA4B32">
        <w:rPr>
          <w:rFonts w:ascii="Times New Roman" w:hAnsi="Times New Roman" w:cs="Times New Roman"/>
          <w:b/>
          <w:sz w:val="28"/>
        </w:rPr>
        <w:lastRenderedPageBreak/>
        <w:t>Исходный текст программы</w:t>
      </w:r>
    </w:p>
    <w:tbl>
      <w:tblPr>
        <w:tblW w:w="94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959"/>
        <w:gridCol w:w="1559"/>
        <w:gridCol w:w="4492"/>
      </w:tblGrid>
      <w:tr w:rsidR="00620B66" w:rsidRPr="00620B66" w14:paraId="0099E609" w14:textId="77777777" w:rsidTr="0082706A">
        <w:trPr>
          <w:trHeight w:val="312"/>
          <w:tblHeader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DAA654" w14:textId="77777777" w:rsidR="00620B66" w:rsidRPr="00620B66" w:rsidRDefault="00620B66" w:rsidP="00A30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 w:rsidRPr="00620B66"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2B8D0D" w14:textId="77777777" w:rsidR="00620B66" w:rsidRPr="00620B66" w:rsidRDefault="00620B66" w:rsidP="00A30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334155"/>
                <w:shd w:val="clear" w:color="auto" w:fill="FFFFFF"/>
              </w:rPr>
              <w:t>Код команды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F0FD3" w14:textId="77777777" w:rsidR="00620B66" w:rsidRPr="00620B66" w:rsidRDefault="00620B66" w:rsidP="00A30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9F0544" w14:textId="77777777" w:rsidR="00620B66" w:rsidRDefault="00620B66" w:rsidP="00A30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865CA9" w:rsidRPr="00620B66" w14:paraId="56EB35A6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53CD" w14:textId="27050659" w:rsidR="00865CA9" w:rsidRPr="00E354BB" w:rsidRDefault="00E354BB" w:rsidP="00AE379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000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DBE597" w14:textId="28DE518C" w:rsidR="00865CA9" w:rsidRDefault="00E354BB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03D775" w14:textId="7D2254C8" w:rsidR="00865CA9" w:rsidRDefault="00E354BB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6D51E3" w14:textId="7580733F" w:rsidR="00865CA9" w:rsidRPr="00A30F63" w:rsidRDefault="00A30F63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Храним адрес возврата</w:t>
            </w:r>
          </w:p>
        </w:tc>
      </w:tr>
      <w:tr w:rsidR="00865CA9" w:rsidRPr="00620B66" w14:paraId="37414FDA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2184A4" w14:textId="561859FD" w:rsidR="00865CA9" w:rsidRPr="00E354BB" w:rsidRDefault="00E354BB" w:rsidP="00AE379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001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EA80E3" w14:textId="2D39F8AB" w:rsidR="00865CA9" w:rsidRDefault="00E354BB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C02F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5F613B" w14:textId="4831EE2C" w:rsidR="00865CA9" w:rsidRDefault="00A30F63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02F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21C2F6" w14:textId="363AAB60" w:rsidR="00865CA9" w:rsidRPr="00A30F63" w:rsidRDefault="00A30F63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Переход к обработчику прерывания</w:t>
            </w:r>
          </w:p>
        </w:tc>
      </w:tr>
      <w:tr w:rsidR="006A3E5C" w:rsidRPr="00620B66" w14:paraId="23A3EDE0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1AA310" w14:textId="37D46709" w:rsidR="006A3E5C" w:rsidRPr="00E354BB" w:rsidRDefault="00E354BB" w:rsidP="00AE379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002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EE74B5" w14:textId="13EB2B75" w:rsidR="006A3E5C" w:rsidRPr="006A3E5C" w:rsidRDefault="00E354BB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000534" w14:textId="2D4AFB77" w:rsidR="006A3E5C" w:rsidRPr="00ED2A06" w:rsidRDefault="00E354BB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47BF2" w14:textId="14A42C72" w:rsidR="006A3E5C" w:rsidRPr="00360304" w:rsidRDefault="006A3E5C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6A3E5C" w:rsidRPr="00620B66" w14:paraId="531BC454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E9609F" w14:textId="59A73D0A" w:rsidR="006A3E5C" w:rsidRPr="00E354BB" w:rsidRDefault="00E354BB" w:rsidP="00AE379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2CA115" w14:textId="15A8804C" w:rsidR="006A3E5C" w:rsidRPr="006A3E5C" w:rsidRDefault="00E354BB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…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2C7CFF" w14:textId="7D15F8D3" w:rsidR="006A3E5C" w:rsidRPr="00ED2A06" w:rsidRDefault="00E354BB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…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3F85D" w14:textId="22CD85D4" w:rsidR="006A3E5C" w:rsidRDefault="00E354BB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…</w:t>
            </w:r>
          </w:p>
        </w:tc>
      </w:tr>
      <w:tr w:rsidR="006A3E5C" w:rsidRPr="00620B66" w14:paraId="461144BC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47A6DD" w14:textId="440E7398" w:rsidR="006A3E5C" w:rsidRPr="00E354BB" w:rsidRDefault="00E354BB" w:rsidP="00AE379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010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D95470" w14:textId="18D9C394" w:rsidR="006A3E5C" w:rsidRPr="006A3E5C" w:rsidRDefault="00E354BB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F200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8912BF" w14:textId="2E4C22C8" w:rsidR="006A3E5C" w:rsidRPr="00ED2A06" w:rsidRDefault="00E354BB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A0FCDC" w14:textId="0B7DDA6B" w:rsidR="006A3E5C" w:rsidRPr="00360304" w:rsidRDefault="00A30F63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Очистка аккумулятора</w:t>
            </w:r>
          </w:p>
        </w:tc>
      </w:tr>
      <w:tr w:rsidR="006A3E5C" w:rsidRPr="00620B66" w14:paraId="4469ABC8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86BEB5" w14:textId="00856B1D" w:rsidR="006A3E5C" w:rsidRPr="00E354BB" w:rsidRDefault="00E354BB" w:rsidP="00AE379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011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4EFA80" w14:textId="13CFF597" w:rsidR="006A3E5C" w:rsidRPr="006A3E5C" w:rsidRDefault="00E354BB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4016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ECC4AF" w14:textId="69C78114" w:rsidR="006A3E5C" w:rsidRPr="00ED2A06" w:rsidRDefault="00E354BB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016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4252A8" w14:textId="6900CFA9" w:rsidR="006A3E5C" w:rsidRPr="00A30F63" w:rsidRDefault="00A30F63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Записываем х в аккумулятор</w:t>
            </w:r>
          </w:p>
        </w:tc>
      </w:tr>
      <w:tr w:rsidR="006A3E5C" w:rsidRPr="00620B66" w14:paraId="018CB8C5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FECB4" w14:textId="7F5663E5" w:rsidR="006A3E5C" w:rsidRPr="00E354BB" w:rsidRDefault="00E354BB" w:rsidP="00AE379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012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586F16" w14:textId="49166B75" w:rsidR="006A3E5C" w:rsidRPr="00877614" w:rsidRDefault="00E354BB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FA00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AA7397" w14:textId="6301D854" w:rsidR="006A3E5C" w:rsidRPr="00ED2A06" w:rsidRDefault="00E354BB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EI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211E1B" w14:textId="13460FB4" w:rsidR="006A3E5C" w:rsidRPr="005F0109" w:rsidRDefault="00A30F63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Разрешаем прерывание</w:t>
            </w:r>
          </w:p>
        </w:tc>
      </w:tr>
      <w:tr w:rsidR="00AE379E" w:rsidRPr="00620B66" w14:paraId="1DA50785" w14:textId="77777777" w:rsidTr="00050516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991192" w14:textId="3C871967" w:rsidR="00AE379E" w:rsidRPr="00E354BB" w:rsidRDefault="00AE379E" w:rsidP="00AE379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013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43C3C4" w14:textId="14B46D0D" w:rsidR="00AE379E" w:rsidRPr="00877614" w:rsidRDefault="00AE379E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F800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B9FE3F" w14:textId="0659E0C7" w:rsidR="00AE379E" w:rsidRPr="00ED2A06" w:rsidRDefault="00AE379E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INC</w:t>
            </w:r>
          </w:p>
        </w:tc>
        <w:tc>
          <w:tcPr>
            <w:tcW w:w="44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D5B9662" w14:textId="7EDD6123" w:rsidR="00AE379E" w:rsidRDefault="00AE379E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Цикл для наращивания х</w:t>
            </w:r>
          </w:p>
        </w:tc>
      </w:tr>
      <w:tr w:rsidR="00AE379E" w:rsidRPr="00620B66" w14:paraId="08CF1787" w14:textId="77777777" w:rsidTr="00050516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1E2B97" w14:textId="1787A5D1" w:rsidR="00AE379E" w:rsidRPr="00E354BB" w:rsidRDefault="00AE379E" w:rsidP="00AE379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014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7B3B7D" w14:textId="05F06B24" w:rsidR="00AE379E" w:rsidRPr="00877614" w:rsidRDefault="00AE379E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3016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A5F902" w14:textId="43A8B050" w:rsidR="00AE379E" w:rsidRPr="00ED2A06" w:rsidRDefault="00AE379E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MOV 016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F4EB051" w14:textId="6A3E9B6C" w:rsidR="00AE379E" w:rsidRPr="00A30F63" w:rsidRDefault="00AE379E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</w:p>
        </w:tc>
      </w:tr>
      <w:tr w:rsidR="00AE379E" w:rsidRPr="00620B66" w14:paraId="0B4FCB90" w14:textId="77777777" w:rsidTr="00050516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C65283" w14:textId="03C65356" w:rsidR="00AE379E" w:rsidRPr="00E354BB" w:rsidRDefault="00AE379E" w:rsidP="00AE379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015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583578" w14:textId="0F053D49" w:rsidR="00AE379E" w:rsidRPr="00877614" w:rsidRDefault="00AE379E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C013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081A2F" w14:textId="363780E9" w:rsidR="00AE379E" w:rsidRPr="00ED2A06" w:rsidRDefault="00AE379E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013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E12B87" w14:textId="13EED16F" w:rsidR="00AE379E" w:rsidRDefault="00AE379E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6A3E5C" w:rsidRPr="00620B66" w14:paraId="62160BAA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410DE9" w14:textId="7ADA0430" w:rsidR="006A3E5C" w:rsidRPr="00E354BB" w:rsidRDefault="00E354BB" w:rsidP="00AE379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016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BF58C5" w14:textId="64CC2005" w:rsidR="006A3E5C" w:rsidRPr="00877614" w:rsidRDefault="00E354BB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BD4F17" w14:textId="7831E5D4" w:rsidR="006A3E5C" w:rsidRPr="00ED2A06" w:rsidRDefault="00E354BB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8FF0CF" w14:textId="6789E29F" w:rsidR="006A3E5C" w:rsidRPr="00360304" w:rsidRDefault="00A30F63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х</w:t>
            </w:r>
          </w:p>
        </w:tc>
      </w:tr>
      <w:tr w:rsidR="00865CA9" w:rsidRPr="00620B66" w14:paraId="6B17EEC4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CA6A21" w14:textId="6A531276" w:rsidR="00865CA9" w:rsidRPr="00A54789" w:rsidRDefault="00A54789" w:rsidP="00AE379E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019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5620A6" w14:textId="6D9F4BF8" w:rsidR="00865CA9" w:rsidRPr="00877614" w:rsidRDefault="00A54789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2F3DAC" w14:textId="18F5C30A" w:rsidR="00865CA9" w:rsidRPr="00A54789" w:rsidRDefault="00A54789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005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DD743" w14:textId="3CDEFBA5" w:rsidR="00865CA9" w:rsidRPr="00A54789" w:rsidRDefault="00A54789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Значение для добавления 5</w:t>
            </w:r>
          </w:p>
        </w:tc>
      </w:tr>
      <w:tr w:rsidR="00A54789" w:rsidRPr="00620B66" w14:paraId="550E0E48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2FD5B5" w14:textId="701AA610" w:rsidR="00A54789" w:rsidRPr="00E354BB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264803" w14:textId="4961B883" w:rsidR="00A54789" w:rsidRPr="00877614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…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A56AF6" w14:textId="44F04771" w:rsidR="00A54789" w:rsidRPr="00ED2A06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…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055155" w14:textId="50F18953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…</w:t>
            </w:r>
          </w:p>
        </w:tc>
      </w:tr>
      <w:tr w:rsidR="00A54789" w:rsidRPr="00620B66" w14:paraId="464AEF0D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8C4271" w14:textId="4DDA7051" w:rsidR="00A54789" w:rsidRPr="00E354BB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02</w:t>
            </w:r>
            <w:r>
              <w:rPr>
                <w:rFonts w:ascii="Consolas" w:hAnsi="Consolas"/>
                <w:lang w:val="en-US"/>
              </w:rPr>
              <w:t>F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DDBEC6" w14:textId="5013A09A" w:rsidR="00A54789" w:rsidRPr="00877614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FB00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EC5D9C" w14:textId="1C05113C" w:rsidR="00A54789" w:rsidRPr="00ED2A06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DI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D025E7" w14:textId="0972E3BF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Прерывания запрещаем</w:t>
            </w:r>
          </w:p>
        </w:tc>
      </w:tr>
      <w:tr w:rsidR="00A54789" w:rsidRPr="00620B66" w14:paraId="05736029" w14:textId="77777777" w:rsidTr="0044578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46C949" w14:textId="1797CBAA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030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A4A2EE" w14:textId="356CF1DB" w:rsidR="00A54789" w:rsidRPr="00877614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3017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0B3AC8" w14:textId="2F8721C5" w:rsidR="00A54789" w:rsidRPr="00ED2A06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MOV 017</w:t>
            </w:r>
          </w:p>
        </w:tc>
        <w:tc>
          <w:tcPr>
            <w:tcW w:w="44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E2759C8" w14:textId="77777777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Записываем аккумулятор в 17 ячейку</w:t>
            </w:r>
          </w:p>
          <w:p w14:paraId="76AC37FA" w14:textId="77777777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</w:p>
          <w:p w14:paraId="47EC686F" w14:textId="77777777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</w:p>
          <w:p w14:paraId="536F327B" w14:textId="77777777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</w:p>
          <w:p w14:paraId="6BF06F73" w14:textId="77777777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</w:p>
          <w:p w14:paraId="6DDAFEF1" w14:textId="1FF30C6A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Записываем регистр переноса в 1</w:t>
            </w:r>
            <w:r w:rsidR="00B46E78">
              <w:rPr>
                <w:rFonts w:ascii="Consolas" w:eastAsia="Times New Roman" w:hAnsi="Consolas" w:cs="Segoe UI"/>
                <w:color w:val="334155"/>
                <w:lang w:eastAsia="ru-RU"/>
              </w:rPr>
              <w:t>8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 ячейку</w:t>
            </w:r>
          </w:p>
        </w:tc>
      </w:tr>
      <w:tr w:rsidR="00A54789" w:rsidRPr="00620B66" w14:paraId="6813568A" w14:textId="77777777" w:rsidTr="0044578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3CBB12" w14:textId="00DE70A6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031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E16187" w14:textId="70942FC6" w:rsidR="00A54789" w:rsidRPr="00877614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F200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675687" w14:textId="7FF9BADA" w:rsidR="00A54789" w:rsidRPr="00ED2A06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66F54C2" w14:textId="5A5E005E" w:rsidR="00A54789" w:rsidRPr="0082706A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</w:p>
        </w:tc>
      </w:tr>
      <w:tr w:rsidR="00A54789" w:rsidRPr="00620B66" w14:paraId="1C7A8441" w14:textId="77777777" w:rsidTr="0044578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EBD196" w14:textId="2A823B00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032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D43F16" w14:textId="611E47F0" w:rsidR="00A54789" w:rsidRPr="00877614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F600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84EF6D" w14:textId="61BAB354" w:rsidR="00A54789" w:rsidRPr="00ED2A06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ROL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CE230E4" w14:textId="18030B47" w:rsidR="00A54789" w:rsidRPr="005F010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</w:p>
        </w:tc>
      </w:tr>
      <w:tr w:rsidR="00A54789" w:rsidRPr="00620B66" w14:paraId="32B7E7DB" w14:textId="77777777" w:rsidTr="0044578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307AE5" w14:textId="527E81FE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033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E76F65" w14:textId="5A4DDD5D" w:rsidR="00A54789" w:rsidRPr="00877614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3018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A9451D" w14:textId="78322ECB" w:rsidR="00A54789" w:rsidRPr="00ED2A06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MOV 018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CD580D" w14:textId="5424C17E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</w:p>
        </w:tc>
      </w:tr>
      <w:tr w:rsidR="00A54789" w:rsidRPr="00620B66" w14:paraId="311D75FD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467D39" w14:textId="383A252C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034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3EC42E" w14:textId="29B0D38A" w:rsidR="00A54789" w:rsidRPr="00877614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F200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F8F5B3" w14:textId="7FB024B4" w:rsidR="00A54789" w:rsidRPr="00ED2A06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F69777" w14:textId="237D09D9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Очищаем аккумулятор</w:t>
            </w:r>
          </w:p>
        </w:tc>
      </w:tr>
      <w:tr w:rsidR="00A54789" w:rsidRPr="00620B66" w14:paraId="16E10734" w14:textId="77777777" w:rsidTr="00B97A97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1F6D9F" w14:textId="0EEF986F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035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BD646C" w14:textId="18B7A28F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E101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C26039" w14:textId="57E3FF52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TSF 001</w:t>
            </w:r>
          </w:p>
        </w:tc>
        <w:tc>
          <w:tcPr>
            <w:tcW w:w="44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5F22E24" w14:textId="60C6CF8B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Если ВУ-1 сброшен, то переходим к ВУ-2, иначе считаем -</w:t>
            </w:r>
            <w:proofErr w:type="gramStart"/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2х</w:t>
            </w:r>
            <w:proofErr w:type="gramEnd"/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 + 5</w:t>
            </w:r>
          </w:p>
        </w:tc>
      </w:tr>
      <w:tr w:rsidR="00A54789" w:rsidRPr="00620B66" w14:paraId="104B3418" w14:textId="77777777" w:rsidTr="00B97A97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3962E3" w14:textId="4614F0C5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036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937203" w14:textId="2C659746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C038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89A4DF" w14:textId="50692CE0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038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086D94D" w14:textId="574AAC3A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</w:p>
        </w:tc>
      </w:tr>
      <w:tr w:rsidR="00A54789" w:rsidRPr="00620B66" w14:paraId="0F7EC881" w14:textId="77777777" w:rsidTr="00B97A97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D38332" w14:textId="6DEB5C0C" w:rsidR="00A54789" w:rsidRPr="008E2342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037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5CE0EB" w14:textId="79372DEB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C043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2D635A" w14:textId="54E9906C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043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492E37" w14:textId="06238124" w:rsidR="00A54789" w:rsidRPr="00865CA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</w:p>
        </w:tc>
      </w:tr>
      <w:tr w:rsidR="00A54789" w:rsidRPr="00620B66" w14:paraId="05FC6A16" w14:textId="77777777" w:rsidTr="0083096C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5AA264" w14:textId="1F566969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038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14BCAF" w14:textId="5116A361" w:rsidR="00A54789" w:rsidRP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</w:rPr>
            </w:pPr>
            <w:r>
              <w:rPr>
                <w:rFonts w:ascii="Consolas" w:hAnsi="Consolas"/>
                <w:color w:val="334155"/>
                <w:lang w:val="en-US"/>
              </w:rPr>
              <w:t>E10</w:t>
            </w:r>
            <w:r>
              <w:rPr>
                <w:rFonts w:ascii="Consolas" w:hAnsi="Consolas"/>
                <w:color w:val="334155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973DD9" w14:textId="6C86AFF4" w:rsidR="00A54789" w:rsidRP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TSF 00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2</w:t>
            </w:r>
          </w:p>
        </w:tc>
        <w:tc>
          <w:tcPr>
            <w:tcW w:w="44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A2C711F" w14:textId="06191D2E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Если ВУ-2 сброшен, то выходим, иначе считаем </w:t>
            </w:r>
            <w:proofErr w:type="gramStart"/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3х</w:t>
            </w:r>
            <w:proofErr w:type="gramEnd"/>
            <w:r w:rsidRPr="00A30F63">
              <w:rPr>
                <w:rFonts w:ascii="Consolas" w:eastAsia="Times New Roman" w:hAnsi="Consolas" w:cs="Segoe UI"/>
                <w:color w:val="334155"/>
                <w:lang w:eastAsia="ru-RU"/>
              </w:rPr>
              <w:t>/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4</w:t>
            </w:r>
          </w:p>
        </w:tc>
      </w:tr>
      <w:tr w:rsidR="00A54789" w:rsidRPr="00620B66" w14:paraId="0D470F8A" w14:textId="77777777" w:rsidTr="0083096C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3C1358" w14:textId="0C8112CE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039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BF172C" w14:textId="4EBB18F0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C051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E8C4A7" w14:textId="7AB8A08D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051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CD3A6B" w14:textId="1D8DF786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</w:p>
        </w:tc>
      </w:tr>
      <w:tr w:rsidR="00A54789" w:rsidRPr="00620B66" w14:paraId="60E8EE88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8340B1" w14:textId="17F43A9C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03A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55A0F7" w14:textId="0F79300B" w:rsidR="00A54789" w:rsidRP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</w:rPr>
            </w:pPr>
            <w:r>
              <w:rPr>
                <w:rFonts w:ascii="Consolas" w:hAnsi="Consolas"/>
                <w:color w:val="334155"/>
                <w:lang w:val="en-US"/>
              </w:rPr>
              <w:t>E00</w:t>
            </w:r>
            <w:r>
              <w:rPr>
                <w:rFonts w:ascii="Consolas" w:hAnsi="Consolas"/>
                <w:color w:val="334155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0CF554" w14:textId="3734C068" w:rsidR="00A54789" w:rsidRP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CLF 00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2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C69F0" w14:textId="7DC62846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Сбрасываем флаг ВУ-2</w:t>
            </w:r>
          </w:p>
        </w:tc>
      </w:tr>
      <w:tr w:rsidR="00A54789" w:rsidRPr="00620B66" w14:paraId="302C2E39" w14:textId="77777777" w:rsidTr="00B7781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A3BE8D" w14:textId="3604051C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03B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D21F90" w14:textId="5344CA6E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4016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117FFF" w14:textId="1116ADD6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016</w:t>
            </w:r>
          </w:p>
        </w:tc>
        <w:tc>
          <w:tcPr>
            <w:tcW w:w="44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4684BAF" w14:textId="2E17B659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Вычисление </w:t>
            </w:r>
            <w:proofErr w:type="gramStart"/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3х</w:t>
            </w:r>
            <w:proofErr w:type="gramEnd"/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/4</w:t>
            </w:r>
          </w:p>
        </w:tc>
      </w:tr>
      <w:tr w:rsidR="00A54789" w:rsidRPr="00620B66" w14:paraId="7D33408A" w14:textId="77777777" w:rsidTr="00B7781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0F98AE" w14:textId="5EBB325F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03C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61323C" w14:textId="4E884FA3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4016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D11EA2" w14:textId="5E63F3FC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016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E9109D6" w14:textId="12A159B4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54789" w:rsidRPr="00620B66" w14:paraId="783267F5" w14:textId="77777777" w:rsidTr="00B7781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99EB42" w14:textId="3B93E73C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03D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E3244F" w14:textId="341AB6B9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4016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F4C2AA" w14:textId="7FE0AD72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016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9DCD70B" w14:textId="31D42D13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54789" w:rsidRPr="00620B66" w14:paraId="12681ED7" w14:textId="77777777" w:rsidTr="00B7781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867120" w14:textId="696AF13D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03E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AE9A6A" w14:textId="46B590B2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F300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669A6A" w14:textId="3E7CC6D8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CLC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03EC067" w14:textId="0ED1BF62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54789" w:rsidRPr="00620B66" w14:paraId="579EB33A" w14:textId="77777777" w:rsidTr="00B7781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604429" w14:textId="53E51F90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03F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23BC53" w14:textId="17F8C203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F700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FC976B" w14:textId="3D37B9BE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ROR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449A07D" w14:textId="6D0914C1" w:rsidR="00A54789" w:rsidRPr="005F010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54789" w:rsidRPr="005F0109" w14:paraId="1EADF958" w14:textId="77777777" w:rsidTr="00B7781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0F40B8" w14:textId="1DDD80E6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040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327CA7" w14:textId="55A6A6FC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F300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E4FA25" w14:textId="7560EA8F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CLC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D5D485E" w14:textId="77777777" w:rsidR="00A54789" w:rsidRPr="005F010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54789" w:rsidRPr="005F0109" w14:paraId="7DBB117D" w14:textId="77777777" w:rsidTr="00B7781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436B7B" w14:textId="22136810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041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7EFE3D" w14:textId="5D8BE7E1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F700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EC389C" w14:textId="5B4B9A2C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ROR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449954" w14:textId="77777777" w:rsidR="00A54789" w:rsidRPr="005F010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54789" w:rsidRPr="00A30F63" w14:paraId="2AFF1519" w14:textId="77777777" w:rsidTr="00E354BB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9AF0C8" w14:textId="7E66785A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042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13F29D" w14:textId="3C2403E4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C04B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4F2F3A" w14:textId="4CB60A95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04B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D394C5" w14:textId="7EC0DE47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Переход к выводу в ВУ-2</w:t>
            </w:r>
          </w:p>
        </w:tc>
      </w:tr>
      <w:tr w:rsidR="00A54789" w:rsidRPr="005F0109" w14:paraId="7DF43127" w14:textId="77777777" w:rsidTr="00E354BB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D91728" w14:textId="481C3610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043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5A206A" w14:textId="7D52EFC8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E001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A55E8" w14:textId="71C5C20A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CLF 001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DE5F20" w14:textId="4AB1F989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Сбрасываем флаг ВУ-1</w:t>
            </w:r>
          </w:p>
        </w:tc>
      </w:tr>
      <w:tr w:rsidR="00A54789" w:rsidRPr="005F0109" w14:paraId="5CBAED22" w14:textId="77777777" w:rsidTr="00E77875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C6C865" w14:textId="28BED902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044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02A2BB" w14:textId="3C97EC35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4016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29CA30" w14:textId="2B4D75DC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016</w:t>
            </w:r>
          </w:p>
        </w:tc>
        <w:tc>
          <w:tcPr>
            <w:tcW w:w="44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B3E366E" w14:textId="55AF5322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Вычисляем -</w:t>
            </w:r>
            <w:proofErr w:type="gramStart"/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2х</w:t>
            </w:r>
            <w:proofErr w:type="gramEnd"/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 + 5</w:t>
            </w:r>
          </w:p>
        </w:tc>
      </w:tr>
      <w:tr w:rsidR="00A54789" w:rsidRPr="005F0109" w14:paraId="0E63AA94" w14:textId="77777777" w:rsidTr="00E77875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28081F" w14:textId="421533DE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045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CC4DC7" w14:textId="4273906F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F600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D08DD5" w14:textId="6678C26C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ROL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FDDE33E" w14:textId="77777777" w:rsidR="00A54789" w:rsidRPr="005F010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54789" w:rsidRPr="005F0109" w14:paraId="74F82442" w14:textId="77777777" w:rsidTr="00E77875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939635" w14:textId="41C789BE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046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F629B2" w14:textId="1EFC1611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F300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AA8593" w14:textId="47E74E10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CLC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6D35889" w14:textId="77777777" w:rsidR="00A54789" w:rsidRPr="005F010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54789" w:rsidRPr="005F0109" w14:paraId="400B2E04" w14:textId="77777777" w:rsidTr="00E77875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E754FA" w14:textId="0FAA8505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047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B3AC6D" w14:textId="1BBDD60D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F400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EA8E84" w14:textId="5CC98444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CMA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C6A2B47" w14:textId="77777777" w:rsidR="00A54789" w:rsidRPr="005F010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54789" w:rsidRPr="005F0109" w14:paraId="0C15E8A6" w14:textId="77777777" w:rsidTr="00E77875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F12699" w14:textId="39E412D9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048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627893" w14:textId="7DB3E91E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4019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B873B2" w14:textId="7A031F61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019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3B5AC3" w14:textId="77777777" w:rsidR="00A54789" w:rsidRPr="005F010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54789" w:rsidRPr="005F0109" w14:paraId="2C951C8D" w14:textId="77777777" w:rsidTr="00F87DB6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8ADAE2" w14:textId="64D7B343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049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FBDAE1" w14:textId="42050840" w:rsidR="00A54789" w:rsidRP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</w:rPr>
            </w:pPr>
            <w:r>
              <w:rPr>
                <w:rFonts w:ascii="Consolas" w:hAnsi="Consolas"/>
                <w:color w:val="334155"/>
                <w:lang w:val="en-US"/>
              </w:rPr>
              <w:t>E10</w:t>
            </w:r>
            <w:r>
              <w:rPr>
                <w:rFonts w:ascii="Consolas" w:hAnsi="Consolas"/>
                <w:color w:val="334155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08CE37" w14:textId="561A6334" w:rsidR="00A54789" w:rsidRP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TSF 00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2</w:t>
            </w:r>
          </w:p>
        </w:tc>
        <w:tc>
          <w:tcPr>
            <w:tcW w:w="44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DDC0412" w14:textId="4D5CA791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Ожидаем готовность ВУ-2</w:t>
            </w:r>
          </w:p>
        </w:tc>
      </w:tr>
      <w:tr w:rsidR="00A54789" w:rsidRPr="005F0109" w14:paraId="2BE55AA6" w14:textId="77777777" w:rsidTr="00F87DB6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752A5B" w14:textId="7695522B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04A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E6DCCA" w14:textId="597E3C6C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C049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B13BC7" w14:textId="5AE0DE5D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049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4F07A7" w14:textId="77777777" w:rsidR="00A54789" w:rsidRPr="005F010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54789" w:rsidRPr="005F0109" w14:paraId="6E2F31DE" w14:textId="77777777" w:rsidTr="00E354BB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D36900" w14:textId="7FBF7B89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04B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6FDE8D" w14:textId="6FF32A3B" w:rsidR="00A54789" w:rsidRP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</w:rPr>
            </w:pPr>
            <w:r>
              <w:rPr>
                <w:rFonts w:ascii="Consolas" w:hAnsi="Consolas"/>
                <w:color w:val="334155"/>
                <w:lang w:val="en-US"/>
              </w:rPr>
              <w:t>E30</w:t>
            </w:r>
            <w:r>
              <w:rPr>
                <w:rFonts w:ascii="Consolas" w:hAnsi="Consolas"/>
                <w:color w:val="334155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B96784" w14:textId="5EA81630" w:rsidR="00A54789" w:rsidRP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 w:rsidRPr="00A30F63">
              <w:rPr>
                <w:rFonts w:ascii="Consolas" w:eastAsia="Times New Roman" w:hAnsi="Consolas" w:cs="Segoe UI"/>
                <w:color w:val="334155"/>
                <w:lang w:val="en-US" w:eastAsia="ru-RU"/>
              </w:rPr>
              <w:t>OUT 00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2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517CF" w14:textId="716819E8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Выводим ВУ-2</w:t>
            </w:r>
          </w:p>
        </w:tc>
      </w:tr>
      <w:tr w:rsidR="00A54789" w:rsidRPr="005F0109" w14:paraId="0F2ECCEC" w14:textId="77777777" w:rsidTr="00E354BB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5A4607" w14:textId="41B6DDC1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04C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3D7280" w14:textId="1F661459" w:rsidR="00A54789" w:rsidRP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</w:rPr>
            </w:pPr>
            <w:r>
              <w:rPr>
                <w:rFonts w:ascii="Consolas" w:hAnsi="Consolas"/>
                <w:color w:val="334155"/>
                <w:lang w:val="en-US"/>
              </w:rPr>
              <w:t>E00</w:t>
            </w:r>
            <w:r>
              <w:rPr>
                <w:rFonts w:ascii="Consolas" w:hAnsi="Consolas"/>
                <w:color w:val="334155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5E915B" w14:textId="2A276F01" w:rsidR="00A54789" w:rsidRP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CLF 00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2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FB4FBC" w14:textId="45DA3694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Сбрасываем флаг ВУ-2</w:t>
            </w:r>
          </w:p>
        </w:tc>
      </w:tr>
      <w:tr w:rsidR="00A54789" w:rsidRPr="00A30F63" w14:paraId="1DD20DB6" w14:textId="77777777" w:rsidTr="00DB6AF7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78233F" w14:textId="5F6CB4F7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04D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ECF37D" w14:textId="68674277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F200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45E6D0" w14:textId="5C6DCE28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44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5B4A2B0" w14:textId="7B8AC931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Загружаем значения А и РП</w:t>
            </w:r>
          </w:p>
        </w:tc>
      </w:tr>
      <w:tr w:rsidR="00A54789" w:rsidRPr="005F0109" w14:paraId="4F453CD0" w14:textId="77777777" w:rsidTr="00DB6AF7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64B571" w14:textId="165555E3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04E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917DFB" w14:textId="62CCAD52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F300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9AB611" w14:textId="6122040B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CLC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A476046" w14:textId="77777777" w:rsidR="00A54789" w:rsidRPr="005F010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54789" w:rsidRPr="005F0109" w14:paraId="756A157D" w14:textId="77777777" w:rsidTr="00DB6AF7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378776" w14:textId="7102115B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04F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5487A5" w14:textId="7760B775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4018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E48D40" w14:textId="546AF6D1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018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B0B8E98" w14:textId="77777777" w:rsidR="00A54789" w:rsidRPr="005F010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54789" w:rsidRPr="005F0109" w14:paraId="2367F483" w14:textId="77777777" w:rsidTr="00DB6AF7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C74610" w14:textId="268B9EBF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050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D78BC8" w14:textId="5555D1AA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F700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1A6BCC" w14:textId="58593D26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ROR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CA6506B" w14:textId="77777777" w:rsidR="00A54789" w:rsidRPr="005F010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54789" w:rsidRPr="005F0109" w14:paraId="721F9540" w14:textId="77777777" w:rsidTr="00DB6AF7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1BFEAF" w14:textId="728BC533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051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066926" w14:textId="77193307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4017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FCAE06" w14:textId="1CC79D57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017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ACE024" w14:textId="77777777" w:rsidR="00A54789" w:rsidRPr="005F010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54789" w:rsidRPr="005F0109" w14:paraId="39AE4A1A" w14:textId="77777777" w:rsidTr="00E354BB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8DA1B8" w14:textId="30EBC795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052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81BCB9" w14:textId="605462B6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FA00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31FDD7" w14:textId="205BDA2D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EI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E40C08" w14:textId="7ECDC610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Прерывания разрешены</w:t>
            </w:r>
          </w:p>
        </w:tc>
      </w:tr>
      <w:tr w:rsidR="00A54789" w:rsidRPr="005F0109" w14:paraId="5E304D18" w14:textId="77777777" w:rsidTr="00E354BB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5D8DF3" w14:textId="37344C39" w:rsidR="00A54789" w:rsidRDefault="00A54789" w:rsidP="00A547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053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1BA08F" w14:textId="6C5CFCA6" w:rsidR="00A54789" w:rsidRDefault="00A54789" w:rsidP="00A5478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C800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EB5C66" w14:textId="46555342" w:rsidR="00A54789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4495B7" w14:textId="5267D4A1" w:rsidR="00A54789" w:rsidRPr="00A30F63" w:rsidRDefault="00A54789" w:rsidP="00A5478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Возвращаемся к основной программе</w:t>
            </w:r>
          </w:p>
        </w:tc>
      </w:tr>
    </w:tbl>
    <w:p w14:paraId="524448DF" w14:textId="77777777" w:rsidR="00FA4B32" w:rsidRDefault="00FA4B32" w:rsidP="00865CA9">
      <w:pPr>
        <w:pStyle w:val="a5"/>
        <w:jc w:val="left"/>
      </w:pPr>
    </w:p>
    <w:p w14:paraId="4D2AD3FD" w14:textId="09A64558" w:rsidR="00C84347" w:rsidRDefault="00AE379E" w:rsidP="00FA4B32">
      <w:pPr>
        <w:pStyle w:val="a5"/>
        <w:rPr>
          <w:lang w:val="ru-RU"/>
        </w:rPr>
      </w:pPr>
      <w:r>
        <w:rPr>
          <w:lang w:val="ru-RU"/>
        </w:rPr>
        <w:t>Методика проверки</w:t>
      </w:r>
    </w:p>
    <w:p w14:paraId="49F5E779" w14:textId="77777777" w:rsidR="00AE379E" w:rsidRPr="00AE379E" w:rsidRDefault="00AE379E" w:rsidP="00AE379E">
      <w:pPr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E379E">
        <w:rPr>
          <w:rFonts w:ascii="Times New Roman" w:hAnsi="Times New Roman" w:cs="Times New Roman"/>
          <w:color w:val="000000" w:themeColor="text1"/>
          <w:sz w:val="28"/>
          <w:szCs w:val="32"/>
        </w:rPr>
        <w:t>Загрузить комплекс программ в память базовой ЭВМ.</w:t>
      </w:r>
    </w:p>
    <w:p w14:paraId="79BDE2AD" w14:textId="77777777" w:rsidR="00AE379E" w:rsidRPr="00AE379E" w:rsidRDefault="00AE379E" w:rsidP="00AE379E">
      <w:pPr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E379E">
        <w:rPr>
          <w:rFonts w:ascii="Times New Roman" w:hAnsi="Times New Roman" w:cs="Times New Roman"/>
          <w:color w:val="000000" w:themeColor="text1"/>
          <w:sz w:val="28"/>
          <w:szCs w:val="32"/>
        </w:rPr>
        <w:t>Запустить основную программу в автоматическом режиме с адреса 10.</w:t>
      </w:r>
    </w:p>
    <w:p w14:paraId="04ADEFE7" w14:textId="77777777" w:rsidR="00AE379E" w:rsidRPr="00AE379E" w:rsidRDefault="00AE379E" w:rsidP="00AE379E">
      <w:pPr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E379E">
        <w:rPr>
          <w:rFonts w:ascii="Times New Roman" w:hAnsi="Times New Roman" w:cs="Times New Roman"/>
          <w:color w:val="000000" w:themeColor="text1"/>
          <w:sz w:val="28"/>
          <w:szCs w:val="32"/>
        </w:rPr>
        <w:t>Установить «Готовность ВУ-1».</w:t>
      </w:r>
    </w:p>
    <w:p w14:paraId="1FD91782" w14:textId="0106825B" w:rsidR="00AE379E" w:rsidRPr="00AE379E" w:rsidRDefault="00AE379E" w:rsidP="00AE379E">
      <w:pPr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E379E">
        <w:rPr>
          <w:rFonts w:ascii="Times New Roman" w:hAnsi="Times New Roman" w:cs="Times New Roman"/>
          <w:color w:val="000000" w:themeColor="text1"/>
          <w:sz w:val="28"/>
          <w:szCs w:val="32"/>
        </w:rPr>
        <w:t>После сброса «Готовность ВУ-1», что означает начало обработки ЭВМ прерывания, сделать следующее: посмотреть значение ячейки 016 (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х)</w:t>
      </w:r>
      <w:r w:rsidRPr="00AE379E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затем установить «Готовность ВУ-3», после сброса «Готовность ВУ-3» в «РД ВУ-3» находится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32"/>
        </w:rPr>
        <w:t>2х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+ 5</w:t>
      </w:r>
      <w:r w:rsidRPr="00AE379E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</w:p>
    <w:p w14:paraId="66679E9B" w14:textId="77777777" w:rsidR="00AE379E" w:rsidRPr="00AE379E" w:rsidRDefault="00AE379E" w:rsidP="00AE379E">
      <w:pPr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E379E">
        <w:rPr>
          <w:rFonts w:ascii="Times New Roman" w:hAnsi="Times New Roman" w:cs="Times New Roman"/>
          <w:color w:val="000000" w:themeColor="text1"/>
          <w:sz w:val="28"/>
          <w:szCs w:val="32"/>
        </w:rPr>
        <w:t>Установить «Готовность ВУ-3».</w:t>
      </w:r>
    </w:p>
    <w:p w14:paraId="303C8BFB" w14:textId="158A75B8" w:rsidR="00AE379E" w:rsidRPr="00AE379E" w:rsidRDefault="00AE379E" w:rsidP="00AE379E">
      <w:pPr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E379E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После сброса «Готовность ВУ-3», что означает окончание расчета результата посмотреть значение ячейки 001, </w:t>
      </w:r>
      <w:proofErr w:type="gramStart"/>
      <w:r w:rsidRPr="00AE379E">
        <w:rPr>
          <w:rFonts w:ascii="Times New Roman" w:hAnsi="Times New Roman" w:cs="Times New Roman"/>
          <w:color w:val="000000" w:themeColor="text1"/>
          <w:sz w:val="28"/>
          <w:szCs w:val="32"/>
        </w:rPr>
        <w:t>т.е.</w:t>
      </w:r>
      <w:proofErr w:type="gramEnd"/>
      <w:r w:rsidRPr="00AE379E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значение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х</w:t>
      </w:r>
      <w:r w:rsidRPr="00AE379E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, после установить «Готовность ВУ-3», после сброса «Готовность ВУ-3» в «РД ВУ-3» находится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3х</w:t>
      </w:r>
      <w:r w:rsidRPr="00AE379E">
        <w:rPr>
          <w:rFonts w:ascii="Times New Roman" w:hAnsi="Times New Roman" w:cs="Times New Roman"/>
          <w:color w:val="000000" w:themeColor="text1"/>
          <w:sz w:val="28"/>
          <w:szCs w:val="32"/>
        </w:rPr>
        <w:t>/4.</w:t>
      </w:r>
    </w:p>
    <w:p w14:paraId="18097A64" w14:textId="77777777" w:rsidR="00AE379E" w:rsidRPr="005F0109" w:rsidRDefault="00AE379E" w:rsidP="00AE379E">
      <w:pPr>
        <w:pStyle w:val="a5"/>
        <w:spacing w:after="0"/>
        <w:ind w:right="0"/>
        <w:jc w:val="left"/>
        <w:rPr>
          <w:b w:val="0"/>
          <w:sz w:val="28"/>
          <w:lang w:val="ru-RU"/>
        </w:rPr>
      </w:pPr>
    </w:p>
    <w:sectPr w:rsidR="00AE379E" w:rsidRPr="005F0109" w:rsidSect="00BE3D7B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04DDF" w14:textId="77777777" w:rsidR="00BE3D7B" w:rsidRDefault="00BE3D7B" w:rsidP="008B4CCB">
      <w:pPr>
        <w:spacing w:after="0" w:line="240" w:lineRule="auto"/>
      </w:pPr>
      <w:r>
        <w:separator/>
      </w:r>
    </w:p>
  </w:endnote>
  <w:endnote w:type="continuationSeparator" w:id="0">
    <w:p w14:paraId="3009CB4D" w14:textId="77777777" w:rsidR="00BE3D7B" w:rsidRDefault="00BE3D7B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0034376"/>
      <w:docPartObj>
        <w:docPartGallery w:val="Page Numbers (Bottom of Page)"/>
        <w:docPartUnique/>
      </w:docPartObj>
    </w:sdtPr>
    <w:sdtContent>
      <w:p w14:paraId="4172940C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E5C">
          <w:rPr>
            <w:noProof/>
          </w:rPr>
          <w:t>4</w:t>
        </w:r>
        <w:r>
          <w:fldChar w:fldCharType="end"/>
        </w:r>
      </w:p>
    </w:sdtContent>
  </w:sdt>
  <w:p w14:paraId="63A66913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2CBEC" w14:textId="77777777" w:rsidR="00BE3D7B" w:rsidRDefault="00BE3D7B" w:rsidP="008B4CCB">
      <w:pPr>
        <w:spacing w:after="0" w:line="240" w:lineRule="auto"/>
      </w:pPr>
      <w:r>
        <w:separator/>
      </w:r>
    </w:p>
  </w:footnote>
  <w:footnote w:type="continuationSeparator" w:id="0">
    <w:p w14:paraId="4F71C842" w14:textId="77777777" w:rsidR="00BE3D7B" w:rsidRDefault="00BE3D7B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274487"/>
    <w:multiLevelType w:val="hybridMultilevel"/>
    <w:tmpl w:val="5ACCB5C6"/>
    <w:lvl w:ilvl="0" w:tplc="6A4A2ED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262BB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4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15A08"/>
    <w:multiLevelType w:val="hybridMultilevel"/>
    <w:tmpl w:val="6C14BE50"/>
    <w:lvl w:ilvl="0" w:tplc="3534566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F4841"/>
    <w:multiLevelType w:val="hybridMultilevel"/>
    <w:tmpl w:val="E25A3EC6"/>
    <w:lvl w:ilvl="0" w:tplc="21701E7C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8" w15:restartNumberingAfterBreak="0">
    <w:nsid w:val="7EF7217C"/>
    <w:multiLevelType w:val="hybridMultilevel"/>
    <w:tmpl w:val="B898224C"/>
    <w:lvl w:ilvl="0" w:tplc="4D02A48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93618">
    <w:abstractNumId w:val="7"/>
  </w:num>
  <w:num w:numId="2" w16cid:durableId="1726756020">
    <w:abstractNumId w:val="4"/>
  </w:num>
  <w:num w:numId="3" w16cid:durableId="1440560999">
    <w:abstractNumId w:val="7"/>
    <w:lvlOverride w:ilvl="0">
      <w:startOverride w:val="1"/>
    </w:lvlOverride>
  </w:num>
  <w:num w:numId="4" w16cid:durableId="1039280259">
    <w:abstractNumId w:val="1"/>
  </w:num>
  <w:num w:numId="5" w16cid:durableId="1287855059">
    <w:abstractNumId w:val="7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1644850061">
    <w:abstractNumId w:val="0"/>
  </w:num>
  <w:num w:numId="7" w16cid:durableId="535117321">
    <w:abstractNumId w:val="8"/>
  </w:num>
  <w:num w:numId="8" w16cid:durableId="1148938865">
    <w:abstractNumId w:val="2"/>
  </w:num>
  <w:num w:numId="9" w16cid:durableId="503860792">
    <w:abstractNumId w:val="6"/>
  </w:num>
  <w:num w:numId="10" w16cid:durableId="2098355950">
    <w:abstractNumId w:val="5"/>
  </w:num>
  <w:num w:numId="11" w16cid:durableId="129278377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6"/>
    <w:rsid w:val="0001090D"/>
    <w:rsid w:val="000447CC"/>
    <w:rsid w:val="00082BD1"/>
    <w:rsid w:val="000F4B6A"/>
    <w:rsid w:val="00101C64"/>
    <w:rsid w:val="001315DD"/>
    <w:rsid w:val="00145D4A"/>
    <w:rsid w:val="00174439"/>
    <w:rsid w:val="001A44D1"/>
    <w:rsid w:val="002414B3"/>
    <w:rsid w:val="002724D7"/>
    <w:rsid w:val="00296D06"/>
    <w:rsid w:val="002C7D8E"/>
    <w:rsid w:val="00360304"/>
    <w:rsid w:val="00383316"/>
    <w:rsid w:val="00422E8B"/>
    <w:rsid w:val="00530CD4"/>
    <w:rsid w:val="005352EA"/>
    <w:rsid w:val="005B46F6"/>
    <w:rsid w:val="005C24C9"/>
    <w:rsid w:val="005D1EB1"/>
    <w:rsid w:val="005F0109"/>
    <w:rsid w:val="00620B66"/>
    <w:rsid w:val="0063464F"/>
    <w:rsid w:val="006A3E5C"/>
    <w:rsid w:val="00741E07"/>
    <w:rsid w:val="007659DF"/>
    <w:rsid w:val="007B715F"/>
    <w:rsid w:val="00821BB4"/>
    <w:rsid w:val="0082666F"/>
    <w:rsid w:val="0082706A"/>
    <w:rsid w:val="0085778C"/>
    <w:rsid w:val="00860FD2"/>
    <w:rsid w:val="00865CA9"/>
    <w:rsid w:val="00877614"/>
    <w:rsid w:val="008B4CCB"/>
    <w:rsid w:val="008E2342"/>
    <w:rsid w:val="008F5805"/>
    <w:rsid w:val="00942970"/>
    <w:rsid w:val="00A30D5B"/>
    <w:rsid w:val="00A30F63"/>
    <w:rsid w:val="00A54789"/>
    <w:rsid w:val="00AC1B7A"/>
    <w:rsid w:val="00AE379E"/>
    <w:rsid w:val="00AF30C2"/>
    <w:rsid w:val="00B4428F"/>
    <w:rsid w:val="00B444C0"/>
    <w:rsid w:val="00B46E78"/>
    <w:rsid w:val="00B830D5"/>
    <w:rsid w:val="00BE3D7B"/>
    <w:rsid w:val="00BF6CCD"/>
    <w:rsid w:val="00C60BAB"/>
    <w:rsid w:val="00C84347"/>
    <w:rsid w:val="00D3374B"/>
    <w:rsid w:val="00D90646"/>
    <w:rsid w:val="00DD5517"/>
    <w:rsid w:val="00E26CAE"/>
    <w:rsid w:val="00E354BB"/>
    <w:rsid w:val="00ED2A06"/>
    <w:rsid w:val="00EF1EF6"/>
    <w:rsid w:val="00F113A5"/>
    <w:rsid w:val="00F3224F"/>
    <w:rsid w:val="00FA4B32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FFCE"/>
  <w15:chartTrackingRefBased/>
  <w15:docId w15:val="{612E5729-A19D-4D5E-AC9A-70FE1845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FA4B32"/>
    <w:pPr>
      <w:keepLines/>
      <w:spacing w:after="80" w:line="240" w:lineRule="auto"/>
      <w:ind w:right="567"/>
      <w:jc w:val="center"/>
    </w:pPr>
    <w:rPr>
      <w:rFonts w:ascii="Times New Roman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character" w:styleId="HTML">
    <w:name w:val="HTML Code"/>
    <w:basedOn w:val="a1"/>
    <w:uiPriority w:val="99"/>
    <w:semiHidden/>
    <w:unhideWhenUsed/>
    <w:rsid w:val="00620B66"/>
    <w:rPr>
      <w:rFonts w:ascii="Courier New" w:eastAsia="Times New Roman" w:hAnsi="Courier New" w:cs="Courier New"/>
      <w:sz w:val="20"/>
      <w:szCs w:val="20"/>
    </w:rPr>
  </w:style>
  <w:style w:type="paragraph" w:styleId="af0">
    <w:name w:val="List Paragraph"/>
    <w:basedOn w:val="a0"/>
    <w:uiPriority w:val="34"/>
    <w:rsid w:val="0036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Downloads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0461-8902-44D2-AE45-EF235540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</Template>
  <TotalTime>1265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Тросько Виктория Игоревна</cp:lastModifiedBy>
  <cp:revision>4</cp:revision>
  <dcterms:created xsi:type="dcterms:W3CDTF">2024-05-07T21:11:00Z</dcterms:created>
  <dcterms:modified xsi:type="dcterms:W3CDTF">2024-05-09T12:26:00Z</dcterms:modified>
</cp:coreProperties>
</file>