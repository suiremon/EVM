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2A43B32A" w:rsidR="001315DD" w:rsidRPr="000F4B6A" w:rsidRDefault="008E2342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620B66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8022DB">
        <w:rPr>
          <w:rFonts w:ascii="Times New Roman" w:hAnsi="Times New Roman" w:cs="Times New Roman"/>
          <w:b/>
          <w:sz w:val="28"/>
          <w:szCs w:val="28"/>
        </w:rPr>
        <w:t>4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0C618282" w:rsidR="002C7D8E" w:rsidRPr="008E2342" w:rsidRDefault="002C7D8E" w:rsidP="00A54789">
      <w:pPr>
        <w:spacing w:after="270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7B715F">
        <w:rPr>
          <w:rFonts w:ascii="Times New Roman" w:hAnsi="Times New Roman" w:cs="Times New Roman"/>
          <w:sz w:val="24"/>
          <w:szCs w:val="24"/>
        </w:rPr>
        <w:t>1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Тросько</w:t>
      </w:r>
      <w:proofErr w:type="spellEnd"/>
      <w:r>
        <w:rPr>
          <w:rFonts w:ascii="Times New Roman" w:hAnsi="Times New Roman" w:cs="Times New Roman"/>
          <w:i/>
        </w:rPr>
        <w:t xml:space="preserve">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14:paraId="4E67EC22" w14:textId="77777777" w:rsidR="001315DD" w:rsidRPr="00FA4B32" w:rsidRDefault="00FA4B32" w:rsidP="002724D7">
      <w:pPr>
        <w:spacing w:after="80"/>
        <w:jc w:val="center"/>
        <w:rPr>
          <w:rFonts w:ascii="Times New Roman" w:hAnsi="Times New Roman" w:cs="Times New Roman"/>
          <w:b/>
          <w:sz w:val="28"/>
        </w:rPr>
      </w:pPr>
      <w:r w:rsidRPr="00FA4B32">
        <w:rPr>
          <w:rFonts w:ascii="Times New Roman" w:hAnsi="Times New Roman" w:cs="Times New Roman"/>
          <w:b/>
          <w:sz w:val="28"/>
        </w:rPr>
        <w:lastRenderedPageBreak/>
        <w:t>Исходный текст программы</w:t>
      </w:r>
    </w:p>
    <w:tbl>
      <w:tblPr>
        <w:tblW w:w="94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4492"/>
      </w:tblGrid>
      <w:tr w:rsidR="00620B66" w:rsidRPr="00620B66" w14:paraId="0099E609" w14:textId="77777777" w:rsidTr="0082706A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AA654" w14:textId="77777777" w:rsidR="00620B66" w:rsidRPr="00620B66" w:rsidRDefault="00620B66" w:rsidP="00A30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B8D0D" w14:textId="77777777" w:rsidR="00620B66" w:rsidRPr="00620B66" w:rsidRDefault="00620B66" w:rsidP="00A30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F0FD3" w14:textId="77777777" w:rsidR="00620B66" w:rsidRPr="00620B66" w:rsidRDefault="00620B66" w:rsidP="00A30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F0544" w14:textId="77777777" w:rsidR="00620B66" w:rsidRDefault="00620B66" w:rsidP="00A30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865CA9" w:rsidRPr="00620B66" w14:paraId="56EB35A6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53CD" w14:textId="526F854D" w:rsidR="00865CA9" w:rsidRPr="00E354BB" w:rsidRDefault="00326123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DBE597" w14:textId="3EE2055A" w:rsidR="00865CA9" w:rsidRPr="00326123" w:rsidRDefault="00326123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</w:rPr>
              <w:t>0</w:t>
            </w:r>
            <w:r>
              <w:rPr>
                <w:rFonts w:ascii="Consolas" w:hAnsi="Consolas"/>
                <w:color w:val="334155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03D775" w14:textId="7D2254C8" w:rsidR="00865CA9" w:rsidRDefault="00E354BB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D51E3" w14:textId="7FF41C84" w:rsidR="00865CA9" w:rsidRPr="00A30F63" w:rsidRDefault="00865CA9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</w:p>
        </w:tc>
      </w:tr>
      <w:tr w:rsidR="00865CA9" w:rsidRPr="00620B66" w14:paraId="37414FDA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2184A4" w14:textId="59EAD336" w:rsidR="00865CA9" w:rsidRPr="00E354BB" w:rsidRDefault="00326123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EA80E3" w14:textId="384C38DE" w:rsidR="00865CA9" w:rsidRPr="00326123" w:rsidRDefault="00326123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CMA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F613B" w14:textId="4831EE2C" w:rsidR="00865CA9" w:rsidRDefault="00A30F6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02F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21C2F6" w14:textId="10C37DDB" w:rsidR="00865CA9" w:rsidRPr="00326123" w:rsidRDefault="0032612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proofErr w:type="gramStart"/>
            <w:r>
              <w:rPr>
                <w:rFonts w:ascii="Segoe UI" w:hAnsi="Segoe UI" w:cs="Segoe UI"/>
                <w:color w:val="334155"/>
                <w:shd w:val="clear" w:color="auto" w:fill="FFFFFF"/>
              </w:rPr>
              <w:t>!(</w:t>
            </w:r>
            <w:proofErr w:type="gramEnd"/>
            <w:r>
              <w:rPr>
                <w:rFonts w:ascii="Segoe UI" w:hAnsi="Segoe UI" w:cs="Segoe UI"/>
                <w:color w:val="334155"/>
                <w:shd w:val="clear" w:color="auto" w:fill="FFFFFF"/>
              </w:rPr>
              <w:t>A) -&gt; A</w:t>
            </w:r>
          </w:p>
        </w:tc>
      </w:tr>
      <w:tr w:rsidR="006A3E5C" w:rsidRPr="00620B66" w14:paraId="23A3EDE0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1AA310" w14:textId="7130B77A" w:rsidR="006A3E5C" w:rsidRPr="00E354BB" w:rsidRDefault="00326123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EE74B5" w14:textId="06945101" w:rsidR="006A3E5C" w:rsidRPr="006A3E5C" w:rsidRDefault="00326123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A005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000534" w14:textId="07EEC19F" w:rsidR="006A3E5C" w:rsidRPr="00ED2A06" w:rsidRDefault="0032612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BMI 05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47BF2" w14:textId="1D555886" w:rsidR="006A3E5C" w:rsidRPr="00326123" w:rsidRDefault="0032612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Segoe UI" w:hAnsi="Segoe UI" w:cs="Segoe UI"/>
                <w:color w:val="334155"/>
                <w:shd w:val="clear" w:color="auto" w:fill="FFFFFF"/>
              </w:rPr>
              <w:t xml:space="preserve">ЕСЛИ (A) </w:t>
            </w:r>
            <w:proofErr w:type="gramStart"/>
            <w:r>
              <w:rPr>
                <w:rFonts w:ascii="Segoe UI" w:hAnsi="Segoe UI" w:cs="Segoe UI"/>
                <w:color w:val="334155"/>
                <w:shd w:val="clear" w:color="auto" w:fill="FFFFFF"/>
              </w:rPr>
              <w:t>&lt; 0</w:t>
            </w:r>
            <w:proofErr w:type="gramEnd"/>
            <w:r>
              <w:rPr>
                <w:rFonts w:ascii="Segoe UI" w:hAnsi="Segoe UI" w:cs="Segoe UI"/>
                <w:color w:val="334155"/>
                <w:shd w:val="clear" w:color="auto" w:fill="FFFFFF"/>
              </w:rPr>
              <w:t>, то</w:t>
            </w:r>
            <w:r>
              <w:rPr>
                <w:rFonts w:ascii="Segoe UI" w:hAnsi="Segoe UI" w:cs="Segoe UI"/>
                <w:color w:val="334155"/>
                <w:shd w:val="clear" w:color="auto" w:fill="FFFFFF"/>
                <w:lang w:val="en-US"/>
              </w:rPr>
              <w:t xml:space="preserve"> (05)</w:t>
            </w:r>
            <w:r>
              <w:rPr>
                <w:rFonts w:ascii="Segoe UI" w:hAnsi="Segoe UI" w:cs="Segoe UI"/>
                <w:color w:val="334155"/>
                <w:shd w:val="clear" w:color="auto" w:fill="FFFFFF"/>
              </w:rPr>
              <w:t xml:space="preserve"> -&gt; СК</w:t>
            </w:r>
          </w:p>
        </w:tc>
      </w:tr>
      <w:tr w:rsidR="006A3E5C" w:rsidRPr="00620B66" w14:paraId="531BC454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E9609F" w14:textId="74FBAC38" w:rsidR="006A3E5C" w:rsidRPr="00E354BB" w:rsidRDefault="00326123" w:rsidP="0032612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2CA115" w14:textId="5E937F48" w:rsidR="006A3E5C" w:rsidRPr="006A3E5C" w:rsidRDefault="00326123" w:rsidP="00AE379E">
            <w:pPr>
              <w:spacing w:after="0"/>
              <w:jc w:val="center"/>
              <w:rPr>
                <w:rFonts w:ascii="Consolas" w:hAnsi="Consolas"/>
                <w:color w:val="334155"/>
                <w:lang w:val="en-US"/>
              </w:rPr>
            </w:pPr>
            <w:r>
              <w:rPr>
                <w:rFonts w:ascii="Consolas" w:hAnsi="Consolas"/>
                <w:color w:val="334155"/>
                <w:lang w:val="en-US"/>
              </w:rPr>
              <w:t>F100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C7CFF" w14:textId="6AF75C68" w:rsidR="006A3E5C" w:rsidRPr="00ED2A06" w:rsidRDefault="0032612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NOP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3F85D" w14:textId="677FEE96" w:rsidR="006A3E5C" w:rsidRDefault="006A3E5C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6A3E5C" w:rsidRPr="00620B66" w14:paraId="461144BC" w14:textId="77777777" w:rsidTr="0082706A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47A6DD" w14:textId="164A5B2B" w:rsidR="006A3E5C" w:rsidRPr="00E354BB" w:rsidRDefault="00326123" w:rsidP="00AE379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D95470" w14:textId="2E13CBBD" w:rsidR="006A3E5C" w:rsidRPr="00326123" w:rsidRDefault="00326123" w:rsidP="00AE379E">
            <w:pPr>
              <w:spacing w:after="0"/>
              <w:jc w:val="center"/>
              <w:rPr>
                <w:rFonts w:ascii="Consolas" w:hAnsi="Consolas"/>
                <w:color w:val="334155"/>
              </w:rPr>
            </w:pPr>
            <w:r>
              <w:rPr>
                <w:rFonts w:ascii="Consolas" w:hAnsi="Consolas"/>
                <w:color w:val="334155"/>
                <w:lang w:val="en-US"/>
              </w:rPr>
              <w:t>3001</w:t>
            </w:r>
            <w:r w:rsidR="00253C4F">
              <w:rPr>
                <w:rFonts w:ascii="Consolas" w:hAnsi="Consolas"/>
                <w:color w:val="334155"/>
                <w:lang w:val="en-US"/>
              </w:rPr>
              <w:t xml:space="preserve"> +</w:t>
            </w:r>
            <w:r>
              <w:rPr>
                <w:rFonts w:ascii="Consolas" w:hAnsi="Consolas"/>
                <w:color w:val="334155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8912BF" w14:textId="294B1C2F" w:rsidR="006A3E5C" w:rsidRPr="00ED2A06" w:rsidRDefault="00253C4F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hAnsi="Consolas"/>
                <w:color w:val="334155"/>
                <w:lang w:val="en-US"/>
              </w:rPr>
              <w:t xml:space="preserve">+ </w:t>
            </w:r>
            <w:r w:rsidR="00326123">
              <w:rPr>
                <w:rFonts w:ascii="Consolas" w:hAnsi="Consolas"/>
                <w:color w:val="334155"/>
                <w:lang w:val="en-US"/>
              </w:rPr>
              <w:t>MOV 01</w:t>
            </w:r>
          </w:p>
        </w:tc>
        <w:tc>
          <w:tcPr>
            <w:tcW w:w="4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0FCDC" w14:textId="1337E773" w:rsidR="006A3E5C" w:rsidRPr="00326123" w:rsidRDefault="00326123" w:rsidP="00AE379E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Segoe UI" w:hAnsi="Segoe UI" w:cs="Segoe UI"/>
                <w:color w:val="334155"/>
                <w:shd w:val="clear" w:color="auto" w:fill="FFFFFF"/>
              </w:rPr>
              <w:t xml:space="preserve">(A) -&gt; </w:t>
            </w:r>
            <w:r>
              <w:rPr>
                <w:rFonts w:ascii="Segoe UI" w:hAnsi="Segoe UI" w:cs="Segoe UI"/>
                <w:color w:val="334155"/>
                <w:shd w:val="clear" w:color="auto" w:fill="FFFFFF"/>
                <w:lang w:val="en-US"/>
              </w:rPr>
              <w:t>(01)</w:t>
            </w:r>
          </w:p>
        </w:tc>
      </w:tr>
    </w:tbl>
    <w:p w14:paraId="524448DF" w14:textId="77777777" w:rsidR="00FA4B32" w:rsidRDefault="00FA4B32" w:rsidP="00865CA9">
      <w:pPr>
        <w:pStyle w:val="a5"/>
        <w:jc w:val="left"/>
      </w:pPr>
    </w:p>
    <w:p w14:paraId="303C8BFB" w14:textId="6899A6F0" w:rsidR="00AE379E" w:rsidRDefault="00326123" w:rsidP="00326123">
      <w:pPr>
        <w:pStyle w:val="a5"/>
        <w:rPr>
          <w:lang w:val="ru-RU"/>
        </w:rPr>
      </w:pPr>
      <w:r>
        <w:rPr>
          <w:lang w:val="ru-RU"/>
        </w:rPr>
        <w:t xml:space="preserve">Часть </w:t>
      </w:r>
      <w:r>
        <w:t>I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46"/>
        <w:gridCol w:w="3062"/>
        <w:gridCol w:w="3237"/>
      </w:tblGrid>
      <w:tr w:rsidR="00326123" w14:paraId="0685320C" w14:textId="77777777" w:rsidTr="00395A15">
        <w:tc>
          <w:tcPr>
            <w:tcW w:w="3046" w:type="dxa"/>
          </w:tcPr>
          <w:p w14:paraId="16EF3538" w14:textId="2FED1BBC" w:rsidR="00326123" w:rsidRPr="00326123" w:rsidRDefault="00326123" w:rsidP="00326123">
            <w:pPr>
              <w:pStyle w:val="a5"/>
              <w:jc w:val="left"/>
              <w:rPr>
                <w:rFonts w:ascii="Segoe UI" w:eastAsia="Times New Roman" w:hAnsi="Segoe UI" w:cs="Segoe UI"/>
                <w:bCs/>
                <w:color w:val="334155"/>
                <w:sz w:val="24"/>
                <w:szCs w:val="24"/>
                <w:lang w:val="ru-RU" w:eastAsia="ru-RU"/>
              </w:rPr>
            </w:pPr>
            <w:r w:rsidRPr="00326123">
              <w:rPr>
                <w:rFonts w:ascii="Segoe UI" w:eastAsia="Times New Roman" w:hAnsi="Segoe UI" w:cs="Segoe UI"/>
                <w:bCs/>
                <w:color w:val="334155"/>
                <w:sz w:val="24"/>
                <w:szCs w:val="24"/>
                <w:lang w:val="ru-RU" w:eastAsia="ru-RU"/>
              </w:rPr>
              <w:t>Команда</w:t>
            </w:r>
          </w:p>
        </w:tc>
        <w:tc>
          <w:tcPr>
            <w:tcW w:w="3062" w:type="dxa"/>
          </w:tcPr>
          <w:p w14:paraId="71D96661" w14:textId="75E27CF5" w:rsidR="00326123" w:rsidRPr="00326123" w:rsidRDefault="00326123" w:rsidP="00326123">
            <w:pPr>
              <w:pStyle w:val="a5"/>
              <w:jc w:val="left"/>
              <w:rPr>
                <w:rFonts w:ascii="Segoe UI" w:eastAsia="Times New Roman" w:hAnsi="Segoe UI" w:cs="Segoe UI"/>
                <w:bCs/>
                <w:color w:val="334155"/>
                <w:sz w:val="24"/>
                <w:szCs w:val="24"/>
                <w:lang w:val="ru-RU" w:eastAsia="ru-RU"/>
              </w:rPr>
            </w:pPr>
            <w:r w:rsidRPr="00326123">
              <w:rPr>
                <w:rFonts w:ascii="Segoe UI" w:eastAsia="Times New Roman" w:hAnsi="Segoe UI" w:cs="Segoe UI"/>
                <w:bCs/>
                <w:color w:val="334155"/>
                <w:sz w:val="24"/>
                <w:szCs w:val="24"/>
                <w:lang w:val="ru-RU" w:eastAsia="ru-RU"/>
              </w:rPr>
              <w:t>Машинный цикл</w:t>
            </w:r>
          </w:p>
        </w:tc>
        <w:tc>
          <w:tcPr>
            <w:tcW w:w="3237" w:type="dxa"/>
          </w:tcPr>
          <w:p w14:paraId="3C398A8E" w14:textId="529C3F70" w:rsidR="00326123" w:rsidRPr="00326123" w:rsidRDefault="00326123" w:rsidP="00326123">
            <w:pPr>
              <w:pStyle w:val="a5"/>
              <w:jc w:val="left"/>
              <w:rPr>
                <w:rFonts w:ascii="Segoe UI" w:eastAsia="Times New Roman" w:hAnsi="Segoe UI" w:cs="Segoe UI"/>
                <w:bCs/>
                <w:color w:val="334155"/>
                <w:sz w:val="24"/>
                <w:szCs w:val="24"/>
                <w:lang w:val="ru-RU" w:eastAsia="ru-RU"/>
              </w:rPr>
            </w:pPr>
            <w:r w:rsidRPr="00326123">
              <w:rPr>
                <w:rFonts w:ascii="Segoe UI" w:eastAsia="Times New Roman" w:hAnsi="Segoe UI" w:cs="Segoe UI"/>
                <w:bCs/>
                <w:color w:val="334155"/>
                <w:sz w:val="24"/>
                <w:szCs w:val="24"/>
                <w:lang w:val="ru-RU" w:eastAsia="ru-RU"/>
              </w:rPr>
              <w:t>Последовательность адресов</w:t>
            </w:r>
          </w:p>
        </w:tc>
      </w:tr>
      <w:tr w:rsidR="00395A15" w14:paraId="6B9E0814" w14:textId="77777777" w:rsidTr="00395A15">
        <w:tc>
          <w:tcPr>
            <w:tcW w:w="3046" w:type="dxa"/>
          </w:tcPr>
          <w:p w14:paraId="3EDD9C46" w14:textId="31C7A69F" w:rsidR="00395A15" w:rsidRPr="00326123" w:rsidRDefault="00395A15" w:rsidP="00395A15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CMA</w:t>
            </w:r>
          </w:p>
        </w:tc>
        <w:tc>
          <w:tcPr>
            <w:tcW w:w="3062" w:type="dxa"/>
          </w:tcPr>
          <w:p w14:paraId="56C0FFD2" w14:textId="5DFEBC35" w:rsidR="00395A15" w:rsidRPr="00326123" w:rsidRDefault="00395A15" w:rsidP="00395A15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proofErr w:type="spellStart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Выборка</w:t>
            </w:r>
            <w:proofErr w:type="spellEnd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</w:t>
            </w:r>
            <w:proofErr w:type="spellStart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3237" w:type="dxa"/>
          </w:tcPr>
          <w:p w14:paraId="774AA3A4" w14:textId="77777777" w:rsidR="00395A15" w:rsidRPr="00326123" w:rsidRDefault="00395A15" w:rsidP="00395A15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89</w:t>
            </w:r>
          </w:p>
          <w:p w14:paraId="0574C251" w14:textId="77777777" w:rsidR="00395A15" w:rsidRPr="00326123" w:rsidRDefault="00395A15" w:rsidP="00395A15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01, 02, 03, 04, 05, 06, 07, 08, 09, 0A, 5E, 61, 62, 65, 7B, 7C, 7D, 8F</w:t>
            </w:r>
          </w:p>
          <w:p w14:paraId="452305B0" w14:textId="6B4F5B17" w:rsidR="00395A15" w:rsidRPr="00326123" w:rsidRDefault="00395A15" w:rsidP="00395A15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88</w:t>
            </w:r>
          </w:p>
        </w:tc>
      </w:tr>
      <w:tr w:rsidR="00395A15" w14:paraId="64FFB6CF" w14:textId="77777777" w:rsidTr="00395A15">
        <w:tc>
          <w:tcPr>
            <w:tcW w:w="3046" w:type="dxa"/>
          </w:tcPr>
          <w:p w14:paraId="28A8CA9F" w14:textId="39CFF77F" w:rsidR="00395A15" w:rsidRPr="00326123" w:rsidRDefault="00395A15" w:rsidP="00395A15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BMI 05</w:t>
            </w:r>
          </w:p>
        </w:tc>
        <w:tc>
          <w:tcPr>
            <w:tcW w:w="3062" w:type="dxa"/>
          </w:tcPr>
          <w:p w14:paraId="6E720A34" w14:textId="2BF7C996" w:rsidR="00395A15" w:rsidRPr="00326123" w:rsidRDefault="00395A15" w:rsidP="00395A15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proofErr w:type="spellStart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Выборка</w:t>
            </w:r>
            <w:proofErr w:type="spellEnd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</w:t>
            </w:r>
            <w:proofErr w:type="spellStart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3237" w:type="dxa"/>
          </w:tcPr>
          <w:p w14:paraId="1A96DE87" w14:textId="77777777" w:rsidR="00395A15" w:rsidRPr="00326123" w:rsidRDefault="00395A15" w:rsidP="00395A15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89</w:t>
            </w:r>
          </w:p>
          <w:p w14:paraId="28E3A36E" w14:textId="77777777" w:rsidR="00395A15" w:rsidRPr="00326123" w:rsidRDefault="00395A15" w:rsidP="00395A15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 xml:space="preserve">01, 02, 03, 04, 05, 06, 07, </w:t>
            </w:r>
            <w:r>
              <w:rPr>
                <w:rFonts w:ascii="Consolas" w:hAnsi="Consolas"/>
                <w:color w:val="334155"/>
                <w:lang w:val="en-US"/>
              </w:rPr>
              <w:t xml:space="preserve">08, </w:t>
            </w:r>
            <w:r w:rsidRPr="00326123">
              <w:rPr>
                <w:rFonts w:ascii="Consolas" w:hAnsi="Consolas"/>
                <w:color w:val="334155"/>
                <w:lang w:val="en-US"/>
              </w:rPr>
              <w:t xml:space="preserve">0C, 1D, 2D, 30, 31, 4C, </w:t>
            </w:r>
            <w:r>
              <w:rPr>
                <w:rFonts w:ascii="Consolas" w:hAnsi="Consolas"/>
                <w:color w:val="334155"/>
                <w:lang w:val="en-US"/>
              </w:rPr>
              <w:t xml:space="preserve">4D, 47, 48, 49, </w:t>
            </w:r>
            <w:r w:rsidRPr="00326123">
              <w:rPr>
                <w:rFonts w:ascii="Consolas" w:hAnsi="Consolas"/>
                <w:color w:val="334155"/>
                <w:lang w:val="en-US"/>
              </w:rPr>
              <w:t>8F</w:t>
            </w:r>
          </w:p>
          <w:p w14:paraId="27FE61EE" w14:textId="40018A41" w:rsidR="00395A15" w:rsidRPr="00326123" w:rsidRDefault="00395A15" w:rsidP="00395A15">
            <w:pPr>
              <w:pStyle w:val="a5"/>
              <w:jc w:val="left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95A15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88</w:t>
            </w:r>
          </w:p>
        </w:tc>
      </w:tr>
      <w:tr w:rsidR="00395A15" w14:paraId="641151E6" w14:textId="77777777" w:rsidTr="00395A15">
        <w:tc>
          <w:tcPr>
            <w:tcW w:w="3046" w:type="dxa"/>
          </w:tcPr>
          <w:p w14:paraId="41150AC0" w14:textId="5E9F346F" w:rsidR="00395A15" w:rsidRPr="00326123" w:rsidRDefault="00395A15" w:rsidP="00395A15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MOV 01</w:t>
            </w:r>
          </w:p>
        </w:tc>
        <w:tc>
          <w:tcPr>
            <w:tcW w:w="3062" w:type="dxa"/>
          </w:tcPr>
          <w:p w14:paraId="5F4A42A3" w14:textId="10872735" w:rsidR="00395A15" w:rsidRPr="00326123" w:rsidRDefault="00395A15" w:rsidP="00395A15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proofErr w:type="spellStart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Выборка</w:t>
            </w:r>
            <w:proofErr w:type="spellEnd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</w:t>
            </w:r>
            <w:proofErr w:type="spellStart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3237" w:type="dxa"/>
          </w:tcPr>
          <w:p w14:paraId="2498628D" w14:textId="77777777" w:rsidR="00395A15" w:rsidRPr="00326123" w:rsidRDefault="00395A15" w:rsidP="00395A15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89</w:t>
            </w:r>
          </w:p>
          <w:p w14:paraId="3EEB4DB8" w14:textId="05097CB7" w:rsidR="00395A15" w:rsidRPr="00326123" w:rsidRDefault="00395A15" w:rsidP="00395A15">
            <w:pPr>
              <w:pStyle w:val="a5"/>
              <w:jc w:val="left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95A15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01, 02, 03, 04, 05, 06, 07, OC,</w:t>
            </w:r>
          </w:p>
        </w:tc>
      </w:tr>
      <w:tr w:rsidR="00395A15" w14:paraId="68CF7949" w14:textId="77777777" w:rsidTr="00395A15">
        <w:tc>
          <w:tcPr>
            <w:tcW w:w="3046" w:type="dxa"/>
          </w:tcPr>
          <w:p w14:paraId="6B88E9B4" w14:textId="77777777" w:rsidR="00395A15" w:rsidRPr="00326123" w:rsidRDefault="00395A15" w:rsidP="00395A15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</w:p>
        </w:tc>
        <w:tc>
          <w:tcPr>
            <w:tcW w:w="3062" w:type="dxa"/>
          </w:tcPr>
          <w:p w14:paraId="7E7A9F30" w14:textId="43B36AE6" w:rsidR="00395A15" w:rsidRPr="00326123" w:rsidRDefault="00395A15" w:rsidP="00395A15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proofErr w:type="spellStart"/>
            <w:r w:rsidRPr="003261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Исполнение</w:t>
            </w:r>
            <w:proofErr w:type="spellEnd"/>
          </w:p>
        </w:tc>
        <w:tc>
          <w:tcPr>
            <w:tcW w:w="3237" w:type="dxa"/>
          </w:tcPr>
          <w:p w14:paraId="64F2F7F8" w14:textId="77777777" w:rsidR="00395A15" w:rsidRPr="00326123" w:rsidRDefault="00395A15" w:rsidP="00395A15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1D, 1E, 1F, 20, 21, 22, 23, 38, 39, 3A, 3B, 8F</w:t>
            </w:r>
          </w:p>
          <w:p w14:paraId="4139FDEE" w14:textId="581FD303" w:rsidR="00395A15" w:rsidRPr="00326123" w:rsidRDefault="00395A15" w:rsidP="00395A15">
            <w:pPr>
              <w:pStyle w:val="a5"/>
              <w:jc w:val="left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95A15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88</w:t>
            </w:r>
          </w:p>
        </w:tc>
      </w:tr>
    </w:tbl>
    <w:p w14:paraId="728A3546" w14:textId="3B2ABDBC" w:rsidR="00253C4F" w:rsidRPr="00253C4F" w:rsidRDefault="00253C4F" w:rsidP="00253C4F">
      <w:pPr>
        <w:pStyle w:val="a5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Описание последних 6 микрокоманд цикла Исполнение</w:t>
      </w:r>
    </w:p>
    <w:p w14:paraId="5A4D1684" w14:textId="45AFBE3A" w:rsidR="00253C4F" w:rsidRPr="00B03DC5" w:rsidRDefault="00253C4F" w:rsidP="00253C4F">
      <w:pPr>
        <w:pStyle w:val="a5"/>
        <w:jc w:val="left"/>
        <w:rPr>
          <w:rFonts w:cs="Times New Roman"/>
          <w:sz w:val="28"/>
          <w:lang w:val="ru-RU"/>
        </w:rPr>
      </w:pPr>
      <w:r w:rsidRPr="00B03DC5">
        <w:rPr>
          <w:rFonts w:cs="Times New Roman"/>
          <w:sz w:val="28"/>
          <w:lang w:val="ru-RU"/>
        </w:rPr>
        <w:t>1. 38 (A ==&gt; БР)</w:t>
      </w:r>
    </w:p>
    <w:p w14:paraId="32920CFC" w14:textId="3E1AA9BB" w:rsidR="00B03DC5" w:rsidRPr="00B03DC5" w:rsidRDefault="00B03DC5" w:rsidP="00253C4F">
      <w:pPr>
        <w:pStyle w:val="a5"/>
        <w:jc w:val="left"/>
        <w:rPr>
          <w:rFonts w:cs="Times New Roman"/>
          <w:b w:val="0"/>
          <w:bCs/>
          <w:sz w:val="28"/>
        </w:rPr>
      </w:pPr>
      <w:r>
        <w:rPr>
          <w:rFonts w:cs="Times New Roman"/>
          <w:b w:val="0"/>
          <w:bCs/>
          <w:sz w:val="28"/>
          <w:lang w:val="ru-RU"/>
        </w:rPr>
        <w:t xml:space="preserve">мнемоника – </w:t>
      </w:r>
      <w:r>
        <w:rPr>
          <w:rFonts w:cs="Times New Roman"/>
          <w:b w:val="0"/>
          <w:bCs/>
          <w:sz w:val="28"/>
        </w:rPr>
        <w:t>MOV</w:t>
      </w:r>
    </w:p>
    <w:p w14:paraId="6827F71D" w14:textId="43CEEA73" w:rsidR="00B03DC5" w:rsidRDefault="00B03DC5" w:rsidP="00253C4F">
      <w:pPr>
        <w:pStyle w:val="a5"/>
        <w:jc w:val="left"/>
        <w:rPr>
          <w:rFonts w:cs="Times New Roman"/>
          <w:b w:val="0"/>
          <w:bCs/>
          <w:sz w:val="28"/>
        </w:rPr>
      </w:pPr>
      <w:r w:rsidRPr="00B03DC5">
        <w:rPr>
          <w:rFonts w:cs="Times New Roman"/>
          <w:sz w:val="28"/>
          <w:lang w:val="ru-RU"/>
        </w:rPr>
        <w:t>горизонтальная</w:t>
      </w:r>
      <w:r>
        <w:rPr>
          <w:rFonts w:cs="Times New Roman"/>
          <w:b w:val="0"/>
          <w:bCs/>
          <w:sz w:val="28"/>
          <w:lang w:val="ru-RU"/>
        </w:rPr>
        <w:t xml:space="preserve"> – 0000 0010</w:t>
      </w:r>
    </w:p>
    <w:p w14:paraId="10F9C6D0" w14:textId="224DC5F6" w:rsidR="00B03DC5" w:rsidRDefault="00B03DC5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 w:rsidRPr="007F7A5C">
        <w:rPr>
          <w:rFonts w:cs="Times New Roman"/>
          <w:b w:val="0"/>
          <w:bCs/>
          <w:sz w:val="28"/>
          <w:lang w:val="ru-RU"/>
        </w:rPr>
        <w:t>0000</w:t>
      </w:r>
      <w:r>
        <w:rPr>
          <w:rFonts w:cs="Times New Roman"/>
          <w:b w:val="0"/>
          <w:bCs/>
          <w:sz w:val="28"/>
          <w:lang w:val="ru-RU"/>
        </w:rPr>
        <w:t xml:space="preserve"> </w:t>
      </w:r>
      <w:r w:rsidRPr="007F7A5C">
        <w:rPr>
          <w:rFonts w:cs="Times New Roman"/>
          <w:b w:val="0"/>
          <w:bCs/>
          <w:sz w:val="28"/>
          <w:lang w:val="ru-RU"/>
        </w:rPr>
        <w:t>0000 0000</w:t>
      </w:r>
      <w:r>
        <w:rPr>
          <w:rFonts w:cs="Times New Roman"/>
          <w:b w:val="0"/>
          <w:bCs/>
          <w:sz w:val="28"/>
          <w:lang w:val="ru-RU"/>
        </w:rPr>
        <w:t xml:space="preserve"> </w:t>
      </w:r>
      <w:r w:rsidRPr="007F7A5C">
        <w:rPr>
          <w:rFonts w:cs="Times New Roman"/>
          <w:b w:val="0"/>
          <w:bCs/>
          <w:sz w:val="28"/>
          <w:lang w:val="ru-RU"/>
        </w:rPr>
        <w:t>0000 0000</w:t>
      </w:r>
      <w:r>
        <w:rPr>
          <w:rFonts w:cs="Times New Roman"/>
          <w:b w:val="0"/>
          <w:bCs/>
          <w:sz w:val="28"/>
          <w:lang w:val="ru-RU"/>
        </w:rPr>
        <w:t xml:space="preserve"> </w:t>
      </w:r>
      <w:r w:rsidRPr="007F7A5C">
        <w:rPr>
          <w:rFonts w:cs="Times New Roman"/>
          <w:b w:val="0"/>
          <w:bCs/>
          <w:sz w:val="28"/>
          <w:lang w:val="ru-RU"/>
        </w:rPr>
        <w:t>0000 0001</w:t>
      </w:r>
      <w:r>
        <w:rPr>
          <w:rFonts w:cs="Times New Roman"/>
          <w:b w:val="0"/>
          <w:bCs/>
          <w:sz w:val="28"/>
          <w:lang w:val="ru-RU"/>
        </w:rPr>
        <w:t xml:space="preserve"> </w:t>
      </w:r>
      <w:r w:rsidRPr="007F7A5C">
        <w:rPr>
          <w:rFonts w:cs="Times New Roman"/>
          <w:b w:val="0"/>
          <w:bCs/>
          <w:sz w:val="28"/>
          <w:lang w:val="ru-RU"/>
        </w:rPr>
        <w:t>0000</w:t>
      </w:r>
    </w:p>
    <w:p w14:paraId="0197DD57" w14:textId="4C84EB90" w:rsidR="00B03DC5" w:rsidRPr="00B03DC5" w:rsidRDefault="00B03DC5" w:rsidP="007F7A5C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код операции 0, открыть В4</w:t>
      </w:r>
    </w:p>
    <w:p w14:paraId="4B9068B0" w14:textId="244A4F1A" w:rsidR="00B03DC5" w:rsidRPr="00B03DC5" w:rsidRDefault="00B03DC5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 w:rsidRPr="00B03DC5">
        <w:rPr>
          <w:rFonts w:cs="Times New Roman"/>
          <w:sz w:val="28"/>
          <w:lang w:val="ru-RU"/>
        </w:rPr>
        <w:t>вертикальная</w:t>
      </w:r>
      <w:r>
        <w:rPr>
          <w:rFonts w:cs="Times New Roman"/>
          <w:b w:val="0"/>
          <w:bCs/>
          <w:sz w:val="28"/>
          <w:lang w:val="ru-RU"/>
        </w:rPr>
        <w:t xml:space="preserve"> – 1000</w:t>
      </w:r>
    </w:p>
    <w:p w14:paraId="71265FE1" w14:textId="5633AE5F" w:rsidR="00B03DC5" w:rsidRPr="00B03DC5" w:rsidRDefault="00B03DC5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 w:rsidRPr="00B03DC5">
        <w:rPr>
          <w:rFonts w:cs="Times New Roman"/>
          <w:b w:val="0"/>
          <w:bCs/>
          <w:sz w:val="28"/>
          <w:lang w:val="ru-RU"/>
        </w:rPr>
        <w:t>00 01 00 00 00 00 00 00</w:t>
      </w:r>
    </w:p>
    <w:p w14:paraId="251E9DC0" w14:textId="301CC025" w:rsidR="00B03DC5" w:rsidRDefault="00B03DC5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код операции 0, на левый вход подан А, на правый ничего не подано, обратный код не ищем, вид операции – Л + П, сдвига нет, нет обмена памятью</w:t>
      </w:r>
    </w:p>
    <w:p w14:paraId="022B1134" w14:textId="345E4CB1" w:rsidR="00B03DC5" w:rsidRPr="007F7A5C" w:rsidRDefault="00B03DC5" w:rsidP="00B03DC5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7F7A5C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2. 39 (БР ==&gt; РД)</w:t>
      </w:r>
    </w:p>
    <w:p w14:paraId="73346F2A" w14:textId="3D999219" w:rsidR="007F7A5C" w:rsidRDefault="00B03DC5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 w:rsidRPr="007F7A5C">
        <w:rPr>
          <w:rFonts w:cs="Times New Roman"/>
          <w:sz w:val="28"/>
          <w:lang w:val="ru-RU"/>
        </w:rPr>
        <w:t>горизонтальная</w:t>
      </w:r>
      <w:r>
        <w:rPr>
          <w:rFonts w:cs="Times New Roman"/>
          <w:b w:val="0"/>
          <w:bCs/>
          <w:sz w:val="28"/>
          <w:lang w:val="ru-RU"/>
        </w:rPr>
        <w:t xml:space="preserve"> – 0008 0000</w:t>
      </w:r>
    </w:p>
    <w:p w14:paraId="121C954F" w14:textId="5663201C" w:rsidR="007F7A5C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lastRenderedPageBreak/>
        <w:t>0000 0000 0000 1000 0000 0000 0000 0000</w:t>
      </w:r>
    </w:p>
    <w:p w14:paraId="66569843" w14:textId="0CA926EC" w:rsidR="007F7A5C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код операции 0, открыть В19</w:t>
      </w:r>
    </w:p>
    <w:p w14:paraId="605DE426" w14:textId="4C89F346" w:rsidR="00B03DC5" w:rsidRDefault="00B03DC5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 w:rsidRPr="007F7A5C">
        <w:rPr>
          <w:rFonts w:cs="Times New Roman"/>
          <w:sz w:val="28"/>
          <w:lang w:val="ru-RU"/>
        </w:rPr>
        <w:t>вертикальная</w:t>
      </w:r>
      <w:r w:rsidR="007F7A5C">
        <w:rPr>
          <w:rFonts w:cs="Times New Roman"/>
          <w:b w:val="0"/>
          <w:bCs/>
          <w:sz w:val="28"/>
          <w:lang w:val="ru-RU"/>
        </w:rPr>
        <w:t xml:space="preserve"> – 4002</w:t>
      </w:r>
    </w:p>
    <w:p w14:paraId="701C6174" w14:textId="3AFDF6B3" w:rsidR="007F7A5C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01 00 0 0 0 0 00 0 0 0 010</w:t>
      </w:r>
    </w:p>
    <w:p w14:paraId="798F7B0A" w14:textId="004AD135" w:rsidR="007F7A5C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код операции 1, с прерываниями ничего не производится, не сбрасываем флаг готовности, не запускаем контролер ВУ, не взаимодействуем с регистрами С</w:t>
      </w:r>
      <w:r w:rsidRPr="007F7A5C">
        <w:rPr>
          <w:rFonts w:cs="Times New Roman"/>
          <w:b w:val="0"/>
          <w:bCs/>
          <w:sz w:val="28"/>
          <w:lang w:val="ru-RU"/>
        </w:rPr>
        <w:t xml:space="preserve">, </w:t>
      </w:r>
      <w:r>
        <w:rPr>
          <w:rFonts w:cs="Times New Roman"/>
          <w:b w:val="0"/>
          <w:bCs/>
          <w:sz w:val="28"/>
        </w:rPr>
        <w:t>N</w:t>
      </w:r>
      <w:r w:rsidRPr="007F7A5C">
        <w:rPr>
          <w:rFonts w:cs="Times New Roman"/>
          <w:b w:val="0"/>
          <w:bCs/>
          <w:sz w:val="28"/>
          <w:lang w:val="ru-RU"/>
        </w:rPr>
        <w:t xml:space="preserve">, </w:t>
      </w:r>
      <w:r>
        <w:rPr>
          <w:rFonts w:cs="Times New Roman"/>
          <w:b w:val="0"/>
          <w:bCs/>
          <w:sz w:val="28"/>
        </w:rPr>
        <w:t>Z</w:t>
      </w:r>
      <w:r>
        <w:rPr>
          <w:rFonts w:cs="Times New Roman"/>
          <w:b w:val="0"/>
          <w:bCs/>
          <w:sz w:val="28"/>
          <w:lang w:val="ru-RU"/>
        </w:rPr>
        <w:t>, завершаем работу ЭВМ, пересылаем содержимое БР в РД</w:t>
      </w:r>
    </w:p>
    <w:p w14:paraId="406BFB17" w14:textId="7018750A" w:rsidR="007F7A5C" w:rsidRPr="00DD78ED" w:rsidRDefault="007F7A5C" w:rsidP="00DD78E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DD78E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3. 3А</w:t>
      </w:r>
      <w:r w:rsidR="00DD78ED" w:rsidRPr="00DD78E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(РД ==&gt; ОП(РА))</w:t>
      </w:r>
    </w:p>
    <w:p w14:paraId="3FF92C4C" w14:textId="1491BFD8" w:rsidR="007F7A5C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 w:rsidRPr="00DD78ED">
        <w:rPr>
          <w:rFonts w:cs="Times New Roman"/>
          <w:sz w:val="28"/>
          <w:lang w:val="ru-RU"/>
        </w:rPr>
        <w:t>горизонтальная</w:t>
      </w:r>
      <w:r>
        <w:rPr>
          <w:rFonts w:cs="Times New Roman"/>
          <w:b w:val="0"/>
          <w:bCs/>
          <w:sz w:val="28"/>
          <w:lang w:val="ru-RU"/>
        </w:rPr>
        <w:t xml:space="preserve"> – 0100 0000</w:t>
      </w:r>
    </w:p>
    <w:p w14:paraId="6BADC36A" w14:textId="0E756FEA" w:rsidR="007F7A5C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0000 0001 0000 0000 0000 0000 0000 0000</w:t>
      </w:r>
    </w:p>
    <w:p w14:paraId="3C076068" w14:textId="781EE8B5" w:rsidR="007F7A5C" w:rsidRPr="00395A15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код операции 0, открыть В2</w:t>
      </w:r>
      <w:r w:rsidR="00DD78ED">
        <w:rPr>
          <w:rFonts w:cs="Times New Roman"/>
          <w:b w:val="0"/>
          <w:bCs/>
          <w:sz w:val="28"/>
          <w:lang w:val="ru-RU"/>
        </w:rPr>
        <w:t>4</w:t>
      </w:r>
    </w:p>
    <w:p w14:paraId="0BD56328" w14:textId="1E61F74D" w:rsidR="007F7A5C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 w:rsidRPr="00DD78ED">
        <w:rPr>
          <w:rFonts w:cs="Times New Roman"/>
          <w:sz w:val="28"/>
          <w:lang w:val="ru-RU"/>
        </w:rPr>
        <w:t>вертикальная</w:t>
      </w:r>
      <w:r>
        <w:rPr>
          <w:rFonts w:cs="Times New Roman"/>
          <w:b w:val="0"/>
          <w:bCs/>
          <w:sz w:val="28"/>
          <w:lang w:val="ru-RU"/>
        </w:rPr>
        <w:t xml:space="preserve"> – 0002 </w:t>
      </w:r>
    </w:p>
    <w:p w14:paraId="029F2CB2" w14:textId="0F68A018" w:rsidR="007F7A5C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00 00 00 00 00 00 00 10</w:t>
      </w:r>
    </w:p>
    <w:p w14:paraId="132BA4BA" w14:textId="3A5694D4" w:rsidR="007F7A5C" w:rsidRPr="00395A15" w:rsidRDefault="007F7A5C" w:rsidP="00253C4F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  <w:r>
        <w:rPr>
          <w:rFonts w:cs="Times New Roman"/>
          <w:b w:val="0"/>
          <w:bCs/>
          <w:sz w:val="28"/>
          <w:lang w:val="ru-RU"/>
        </w:rPr>
        <w:t>код операции 0, левый и правый вход 0, не ищем обратный код, операция Л + П, сдвига нет, читаем из памяти: берем из ячейки, адрес которой лежит в РА, основной памяти и положи в РД</w:t>
      </w:r>
    </w:p>
    <w:p w14:paraId="2D553CB6" w14:textId="360080C4" w:rsidR="00DD78ED" w:rsidRPr="00395A15" w:rsidRDefault="00DD78ED" w:rsidP="00DD78E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DD78ED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4. 3B (GOTO ПРЕ(8F))</w:t>
      </w:r>
    </w:p>
    <w:p w14:paraId="0C91BBED" w14:textId="1A9D9392" w:rsidR="00DD78ED" w:rsidRPr="00395A15" w:rsidRDefault="00DD78ED" w:rsidP="00DD78E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горизонтальная </w:t>
      </w:r>
      <w:r w:rsidRPr="00DD78ED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– 828F 0008</w:t>
      </w:r>
    </w:p>
    <w:p w14:paraId="06D3CAF1" w14:textId="07A6C956" w:rsidR="00DD78ED" w:rsidRDefault="00DD78ED" w:rsidP="00DD78ED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DD78ED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1000 0010 1000 1111 0000 0000 0000 1000</w:t>
      </w:r>
    </w:p>
    <w:p w14:paraId="69819042" w14:textId="58477C1F" w:rsidR="00DD78ED" w:rsidRPr="00DD78ED" w:rsidRDefault="00DD78ED" w:rsidP="00DD78ED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код операции 1000, управляющая команда, выбираем бит из 0001 (РС), однобитное поле сравнения, адрес перехода 1000 1111, остальное – поле выбора проверяемого бита</w:t>
      </w:r>
    </w:p>
    <w:p w14:paraId="01328544" w14:textId="6C7A4843" w:rsidR="00DD78ED" w:rsidRPr="00DD78ED" w:rsidRDefault="00DD78ED" w:rsidP="00DD78E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вертикальная </w:t>
      </w:r>
      <w:r w:rsidRPr="00DD78ED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– 838F</w:t>
      </w:r>
    </w:p>
    <w:p w14:paraId="589B2FD6" w14:textId="106FE558" w:rsidR="00DD78ED" w:rsidRPr="00DD78ED" w:rsidRDefault="00DD78ED" w:rsidP="00DD78ED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DD78ED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1 0 00 0011 10001111</w:t>
      </w:r>
    </w:p>
    <w:p w14:paraId="71479381" w14:textId="541437FD" w:rsidR="00DD78ED" w:rsidRDefault="00DD78ED" w:rsidP="00DD78ED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операционная команда, прыжок в 10001111 будет совершен, если сравниваемый бит из РС с номером 0011 совпадает с 0</w:t>
      </w:r>
    </w:p>
    <w:p w14:paraId="467DF764" w14:textId="06096021" w:rsidR="00307431" w:rsidRPr="00395A15" w:rsidRDefault="00DD78ED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  <w:lang w:val="en-US"/>
        </w:rPr>
      </w:pPr>
      <w:r w:rsidRPr="00307431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5. </w:t>
      </w:r>
      <w:r w:rsidR="00307431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8F (</w:t>
      </w:r>
      <w:r w:rsidR="00307431" w:rsidRPr="00307431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IF </w:t>
      </w:r>
      <w:proofErr w:type="gramStart"/>
      <w:r w:rsidR="00307431" w:rsidRPr="00307431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BIT(</w:t>
      </w:r>
      <w:proofErr w:type="gramEnd"/>
      <w:r w:rsidR="00307431" w:rsidRPr="00307431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7, PC) = 0 THEN HTL(88))</w:t>
      </w:r>
    </w:p>
    <w:p w14:paraId="47B0DC5F" w14:textId="5C580FBC" w:rsid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307431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горизонтальная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– 8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288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0010</w:t>
      </w:r>
    </w:p>
    <w:p w14:paraId="60A6ACE8" w14:textId="78BEC789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1000 001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0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100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0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1000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0000 0000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1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0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0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0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0000</w:t>
      </w:r>
    </w:p>
    <w:p w14:paraId="0D92E97D" w14:textId="1D0619C6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управляющая команда, поле выбора РС, однобитное поле сравнения, адрес перехода 10001000, остальное – поле выбора проверяемого бита</w:t>
      </w:r>
    </w:p>
    <w:p w14:paraId="02892DC3" w14:textId="0AF1B674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307431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вертикальная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– 8788</w:t>
      </w:r>
    </w:p>
    <w:p w14:paraId="798F2423" w14:textId="2C2F6052" w:rsid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10 00 01 11 10001000</w:t>
      </w:r>
    </w:p>
    <w:p w14:paraId="7682EC13" w14:textId="76004C6C" w:rsid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lastRenderedPageBreak/>
        <w:t>управляющая команда, однобитовое поле сравнения, 0111 – поле выбора проверяемого бита, 10001000 – адрес перехода</w:t>
      </w:r>
    </w:p>
    <w:p w14:paraId="58B95F82" w14:textId="517697CF" w:rsidR="00307431" w:rsidRPr="00395A15" w:rsidRDefault="00307431" w:rsidP="00307431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395A15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6. 88 (Останов машины)</w:t>
      </w:r>
    </w:p>
    <w:p w14:paraId="293A089C" w14:textId="2D16AD8A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307431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горизонтальная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– 0000 0001</w:t>
      </w:r>
    </w:p>
    <w:p w14:paraId="0AFC5C81" w14:textId="4F5BEC43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0000 0000 0000 0000 0000 0000 0000 0001</w:t>
      </w:r>
    </w:p>
    <w:p w14:paraId="17B209F4" w14:textId="7A49F68C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операционная команда, открыть В0</w:t>
      </w:r>
    </w:p>
    <w:p w14:paraId="243F4CAE" w14:textId="2213DA60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307431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вертикальная</w:t>
      </w: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– 4008</w:t>
      </w:r>
    </w:p>
    <w:p w14:paraId="1AE97C43" w14:textId="4D84F839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01 00 0 0 0 0 00 0 0 1 000</w:t>
      </w:r>
    </w:p>
    <w:p w14:paraId="2C08B929" w14:textId="443E7ACA" w:rsidR="00307431" w:rsidRPr="00307431" w:rsidRDefault="00307431" w:rsidP="0030743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307431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операционная команда, не взаимодействует с прерываниями, ВУ и С, не взаимодействует с N и Z, выполняет остановку и выходит АЛУ, не пересылая содержимое БР никуда </w:t>
      </w:r>
    </w:p>
    <w:p w14:paraId="2E43DD98" w14:textId="77777777" w:rsidR="00253C4F" w:rsidRPr="00307431" w:rsidRDefault="00253C4F" w:rsidP="00326123">
      <w:pPr>
        <w:pStyle w:val="a5"/>
        <w:jc w:val="left"/>
        <w:rPr>
          <w:rFonts w:cs="Times New Roman"/>
          <w:b w:val="0"/>
          <w:bCs/>
          <w:sz w:val="28"/>
          <w:lang w:val="ru-RU"/>
        </w:rPr>
      </w:pPr>
    </w:p>
    <w:p w14:paraId="3C7E1FA5" w14:textId="23AC39DB" w:rsidR="00326123" w:rsidRPr="00253C4F" w:rsidRDefault="00326123" w:rsidP="00326123">
      <w:pPr>
        <w:pStyle w:val="a5"/>
        <w:rPr>
          <w:lang w:val="ru-RU"/>
        </w:rPr>
      </w:pPr>
      <w:r>
        <w:rPr>
          <w:lang w:val="ru-RU"/>
        </w:rPr>
        <w:t xml:space="preserve">Часть </w:t>
      </w:r>
      <w:r>
        <w:t>II</w:t>
      </w:r>
    </w:p>
    <w:p w14:paraId="0C289D6B" w14:textId="77777777" w:rsidR="00783D14" w:rsidRDefault="00783D14" w:rsidP="00783D14">
      <w:pPr>
        <w:pStyle w:val="a5"/>
        <w:rPr>
          <w:sz w:val="24"/>
          <w:szCs w:val="24"/>
          <w:lang w:val="ru-RU"/>
        </w:rPr>
      </w:pPr>
      <w:bookmarkStart w:id="0" w:name="_Hlk167228152"/>
      <w:r w:rsidRPr="00783D14">
        <w:rPr>
          <w:sz w:val="24"/>
          <w:szCs w:val="24"/>
          <w:lang w:val="ru-RU"/>
        </w:rPr>
        <w:t>Команда 7ХХХ</w:t>
      </w:r>
    </w:p>
    <w:p w14:paraId="7B34B266" w14:textId="2E5BCE1F" w:rsidR="00783D14" w:rsidRDefault="00783D14" w:rsidP="00783D14">
      <w:pPr>
        <w:pStyle w:val="a5"/>
        <w:jc w:val="left"/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</w:pPr>
      <w:r w:rsidRPr="005F75C3"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  <w:t>1 вариант -</w:t>
      </w:r>
      <w:r w:rsidRPr="00783D14">
        <w:rPr>
          <w:rFonts w:ascii="Consolas" w:hAnsi="Consolas" w:cstheme="minorBidi"/>
          <w:b w:val="0"/>
          <w:color w:val="334155"/>
          <w:sz w:val="22"/>
          <w:szCs w:val="22"/>
        </w:rPr>
        <w:t> </w:t>
      </w:r>
      <w:r w:rsidRPr="005F75C3">
        <w:rPr>
          <w:rFonts w:ascii="Consolas" w:hAnsi="Consolas" w:cstheme="minorBidi"/>
          <w:bCs/>
          <w:sz w:val="22"/>
          <w:szCs w:val="22"/>
          <w:lang w:val="ru-RU"/>
        </w:rPr>
        <w:t>ЗАГРУЗКА</w:t>
      </w:r>
      <w:r w:rsidRPr="005F75C3"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  <w:br/>
        <w:t>(записать в аккумулятор содержимое ячейки памяти, на которую указывает адресная часть команды)</w:t>
      </w:r>
    </w:p>
    <w:tbl>
      <w:tblPr>
        <w:tblStyle w:val="af1"/>
        <w:tblW w:w="0" w:type="auto"/>
        <w:tblInd w:w="1378" w:type="dxa"/>
        <w:tblLayout w:type="fixed"/>
        <w:tblLook w:val="04A0" w:firstRow="1" w:lastRow="0" w:firstColumn="1" w:lastColumn="0" w:noHBand="0" w:noVBand="1"/>
      </w:tblPr>
      <w:tblGrid>
        <w:gridCol w:w="1701"/>
        <w:gridCol w:w="2409"/>
        <w:gridCol w:w="3119"/>
      </w:tblGrid>
      <w:tr w:rsidR="005730C3" w14:paraId="6143EAC8" w14:textId="17760591" w:rsidTr="005730C3">
        <w:trPr>
          <w:trHeight w:val="205"/>
        </w:trPr>
        <w:tc>
          <w:tcPr>
            <w:tcW w:w="1701" w:type="dxa"/>
          </w:tcPr>
          <w:p w14:paraId="6BE97E2D" w14:textId="24774157" w:rsidR="005730C3" w:rsidRPr="00783D14" w:rsidRDefault="005730C3" w:rsidP="00783D14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Адрес</w:t>
            </w:r>
          </w:p>
        </w:tc>
        <w:tc>
          <w:tcPr>
            <w:tcW w:w="2409" w:type="dxa"/>
          </w:tcPr>
          <w:p w14:paraId="779A690C" w14:textId="173E905C" w:rsidR="005730C3" w:rsidRPr="00783D14" w:rsidRDefault="005730C3" w:rsidP="00783D14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Код команды</w:t>
            </w:r>
          </w:p>
        </w:tc>
        <w:tc>
          <w:tcPr>
            <w:tcW w:w="3119" w:type="dxa"/>
          </w:tcPr>
          <w:p w14:paraId="25C0575B" w14:textId="511D4FFA" w:rsidR="005730C3" w:rsidRPr="00783D14" w:rsidRDefault="005730C3" w:rsidP="00783D14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Комментарий</w:t>
            </w:r>
          </w:p>
        </w:tc>
      </w:tr>
      <w:tr w:rsidR="005730C3" w14:paraId="360B38FA" w14:textId="4EB320DB" w:rsidTr="005730C3">
        <w:trPr>
          <w:trHeight w:val="205"/>
        </w:trPr>
        <w:tc>
          <w:tcPr>
            <w:tcW w:w="1701" w:type="dxa"/>
          </w:tcPr>
          <w:p w14:paraId="0592DFE3" w14:textId="318A585D" w:rsidR="005730C3" w:rsidRPr="005730C3" w:rsidRDefault="005730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0</w:t>
            </w:r>
          </w:p>
        </w:tc>
        <w:tc>
          <w:tcPr>
            <w:tcW w:w="2409" w:type="dxa"/>
          </w:tcPr>
          <w:p w14:paraId="6EA3CA26" w14:textId="69D67BED" w:rsidR="005730C3" w:rsidRPr="005730C3" w:rsidRDefault="005730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5730C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0100</w:t>
            </w:r>
          </w:p>
        </w:tc>
        <w:tc>
          <w:tcPr>
            <w:tcW w:w="3119" w:type="dxa"/>
          </w:tcPr>
          <w:p w14:paraId="49004ACC" w14:textId="48DCDCDB" w:rsidR="005730C3" w:rsidRPr="005730C3" w:rsidRDefault="005730C3" w:rsidP="005730C3">
            <w:pPr>
              <w:jc w:val="center"/>
              <w:rPr>
                <w:rFonts w:ascii="Consolas" w:hAnsi="Consolas"/>
                <w:color w:val="334155"/>
              </w:rPr>
            </w:pPr>
            <w:r w:rsidRPr="005730C3">
              <w:rPr>
                <w:rFonts w:ascii="Consolas" w:hAnsi="Consolas"/>
                <w:color w:val="334155"/>
                <w:lang w:val="en-US"/>
              </w:rPr>
              <w:t>РД ==&gt; БР</w:t>
            </w:r>
          </w:p>
        </w:tc>
      </w:tr>
      <w:tr w:rsidR="005730C3" w14:paraId="4CFE50A7" w14:textId="50C5E2F8" w:rsidTr="005730C3">
        <w:trPr>
          <w:trHeight w:val="205"/>
        </w:trPr>
        <w:tc>
          <w:tcPr>
            <w:tcW w:w="1701" w:type="dxa"/>
          </w:tcPr>
          <w:p w14:paraId="6795A356" w14:textId="2E37A557" w:rsidR="005730C3" w:rsidRPr="00783D14" w:rsidRDefault="005730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B1</w:t>
            </w:r>
          </w:p>
        </w:tc>
        <w:tc>
          <w:tcPr>
            <w:tcW w:w="2409" w:type="dxa"/>
          </w:tcPr>
          <w:p w14:paraId="72A8163F" w14:textId="436B0EBA" w:rsidR="005730C3" w:rsidRPr="005730C3" w:rsidRDefault="005730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5730C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4035</w:t>
            </w:r>
          </w:p>
        </w:tc>
        <w:tc>
          <w:tcPr>
            <w:tcW w:w="3119" w:type="dxa"/>
          </w:tcPr>
          <w:p w14:paraId="52A12C05" w14:textId="70207A1F" w:rsidR="005730C3" w:rsidRPr="005730C3" w:rsidRDefault="005F75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    </w:t>
            </w:r>
            <w:r w:rsidR="005730C3" w:rsidRPr="005730C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БР ==&gt; A, N, Z</w:t>
            </w:r>
          </w:p>
        </w:tc>
      </w:tr>
      <w:tr w:rsidR="005730C3" w14:paraId="29ABE378" w14:textId="1EBD6F64" w:rsidTr="005730C3">
        <w:trPr>
          <w:trHeight w:val="298"/>
        </w:trPr>
        <w:tc>
          <w:tcPr>
            <w:tcW w:w="1701" w:type="dxa"/>
          </w:tcPr>
          <w:p w14:paraId="53690436" w14:textId="40777C1A" w:rsidR="005730C3" w:rsidRPr="00783D14" w:rsidRDefault="005730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B2</w:t>
            </w:r>
          </w:p>
        </w:tc>
        <w:tc>
          <w:tcPr>
            <w:tcW w:w="2409" w:type="dxa"/>
          </w:tcPr>
          <w:p w14:paraId="7ED37AE2" w14:textId="782A79A3" w:rsidR="005730C3" w:rsidRPr="005730C3" w:rsidRDefault="005730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5730C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838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</w:t>
            </w:r>
          </w:p>
        </w:tc>
        <w:tc>
          <w:tcPr>
            <w:tcW w:w="3119" w:type="dxa"/>
          </w:tcPr>
          <w:p w14:paraId="64671130" w14:textId="12BCBA0E" w:rsidR="005730C3" w:rsidRPr="005730C3" w:rsidRDefault="005730C3" w:rsidP="005730C3">
            <w:pPr>
              <w:jc w:val="center"/>
              <w:rPr>
                <w:rFonts w:ascii="Consolas" w:hAnsi="Consolas"/>
                <w:color w:val="334155"/>
              </w:rPr>
            </w:pPr>
            <w:r w:rsidRPr="005730C3">
              <w:rPr>
                <w:rFonts w:ascii="Consolas" w:hAnsi="Consolas"/>
                <w:color w:val="334155"/>
                <w:lang w:val="en-US"/>
              </w:rPr>
              <w:t>GOTO ПРЕ(8F)</w:t>
            </w:r>
          </w:p>
        </w:tc>
      </w:tr>
      <w:tr w:rsidR="005730C3" w14:paraId="43DEACD9" w14:textId="3767608E" w:rsidTr="005730C3">
        <w:trPr>
          <w:trHeight w:val="205"/>
        </w:trPr>
        <w:tc>
          <w:tcPr>
            <w:tcW w:w="1701" w:type="dxa"/>
          </w:tcPr>
          <w:p w14:paraId="424238E0" w14:textId="1B23ECEB" w:rsidR="005730C3" w:rsidRPr="005730C3" w:rsidRDefault="005730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B3</w:t>
            </w:r>
          </w:p>
        </w:tc>
        <w:tc>
          <w:tcPr>
            <w:tcW w:w="2409" w:type="dxa"/>
          </w:tcPr>
          <w:p w14:paraId="018CD1C1" w14:textId="62B10E29" w:rsidR="005730C3" w:rsidRPr="005730C3" w:rsidRDefault="005730C3" w:rsidP="005730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4008</w:t>
            </w:r>
          </w:p>
        </w:tc>
        <w:tc>
          <w:tcPr>
            <w:tcW w:w="3119" w:type="dxa"/>
          </w:tcPr>
          <w:p w14:paraId="13F001BA" w14:textId="72E030C4" w:rsidR="005730C3" w:rsidRPr="005730C3" w:rsidRDefault="005730C3" w:rsidP="005730C3">
            <w:pPr>
              <w:jc w:val="center"/>
              <w:rPr>
                <w:rFonts w:ascii="Consolas" w:hAnsi="Consolas"/>
                <w:color w:val="334155"/>
              </w:rPr>
            </w:pPr>
            <w:proofErr w:type="spellStart"/>
            <w:r w:rsidRPr="005730C3">
              <w:rPr>
                <w:rFonts w:ascii="Consolas" w:hAnsi="Consolas"/>
                <w:color w:val="334155"/>
                <w:lang w:val="en-US"/>
              </w:rPr>
              <w:t>Останов</w:t>
            </w:r>
            <w:proofErr w:type="spellEnd"/>
            <w:r w:rsidRPr="005730C3">
              <w:rPr>
                <w:rFonts w:ascii="Consolas" w:hAnsi="Consolas"/>
                <w:color w:val="334155"/>
                <w:lang w:val="en-US"/>
              </w:rPr>
              <w:t xml:space="preserve"> </w:t>
            </w:r>
            <w:proofErr w:type="spellStart"/>
            <w:r w:rsidRPr="005730C3">
              <w:rPr>
                <w:rFonts w:ascii="Consolas" w:hAnsi="Consolas"/>
                <w:color w:val="334155"/>
                <w:lang w:val="en-US"/>
              </w:rPr>
              <w:t>машины</w:t>
            </w:r>
            <w:proofErr w:type="spellEnd"/>
          </w:p>
        </w:tc>
      </w:tr>
    </w:tbl>
    <w:p w14:paraId="169EF83B" w14:textId="4FB6651C" w:rsidR="005730C3" w:rsidRDefault="005730C3" w:rsidP="005730C3">
      <w:pPr>
        <w:pStyle w:val="a5"/>
        <w:rPr>
          <w:sz w:val="24"/>
          <w:szCs w:val="24"/>
          <w:lang w:val="ru-RU"/>
        </w:rPr>
      </w:pPr>
    </w:p>
    <w:p w14:paraId="2351D37B" w14:textId="77777777" w:rsidR="005730C3" w:rsidRDefault="005730C3">
      <w:pPr>
        <w:rPr>
          <w:rFonts w:ascii="Times New Roman" w:hAnsi="Times New Roman" w:cstheme="majorBidi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14:paraId="79FA51E0" w14:textId="638C8020" w:rsidR="005730C3" w:rsidRDefault="005730C3" w:rsidP="005730C3">
      <w:pPr>
        <w:pStyle w:val="a5"/>
        <w:rPr>
          <w:sz w:val="24"/>
          <w:szCs w:val="24"/>
          <w:lang w:val="ru-RU"/>
        </w:rPr>
      </w:pPr>
      <w:r w:rsidRPr="00783D14">
        <w:rPr>
          <w:sz w:val="24"/>
          <w:szCs w:val="24"/>
          <w:lang w:val="ru-RU"/>
        </w:rPr>
        <w:lastRenderedPageBreak/>
        <w:t xml:space="preserve">Команда </w:t>
      </w:r>
      <w:r w:rsidR="0098276C">
        <w:rPr>
          <w:sz w:val="24"/>
          <w:szCs w:val="24"/>
        </w:rPr>
        <w:t>D</w:t>
      </w:r>
      <w:r w:rsidRPr="00783D14">
        <w:rPr>
          <w:sz w:val="24"/>
          <w:szCs w:val="24"/>
          <w:lang w:val="ru-RU"/>
        </w:rPr>
        <w:t>ХХХ</w:t>
      </w:r>
    </w:p>
    <w:p w14:paraId="3051CC2A" w14:textId="152AEAF4" w:rsidR="005730C3" w:rsidRDefault="005730C3" w:rsidP="005730C3">
      <w:pPr>
        <w:pStyle w:val="a5"/>
        <w:jc w:val="left"/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</w:pPr>
      <w:r w:rsidRPr="005730C3"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  <w:t>Организовать переход к команде, расположенной по адресу, на которую указывает адресная часть команды, если:</w:t>
      </w:r>
    </w:p>
    <w:p w14:paraId="04C276F3" w14:textId="6B5B8031" w:rsidR="005730C3" w:rsidRPr="005730C3" w:rsidRDefault="005730C3" w:rsidP="005730C3">
      <w:pPr>
        <w:pStyle w:val="a5"/>
        <w:jc w:val="left"/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</w:pPr>
      <w:r w:rsidRPr="005730C3"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  <w:t xml:space="preserve">1 вариант - </w:t>
      </w:r>
      <w:r w:rsidRPr="005730C3">
        <w:rPr>
          <w:rFonts w:ascii="Consolas" w:hAnsi="Consolas" w:cstheme="minorBidi"/>
          <w:bCs/>
          <w:color w:val="334155"/>
          <w:sz w:val="22"/>
          <w:szCs w:val="22"/>
          <w:lang w:val="ru-RU"/>
        </w:rPr>
        <w:t>аккумулятор содержит четное число</w:t>
      </w:r>
      <w:r w:rsidRPr="005730C3"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  <w:t>;</w:t>
      </w:r>
    </w:p>
    <w:tbl>
      <w:tblPr>
        <w:tblStyle w:val="af1"/>
        <w:tblW w:w="0" w:type="auto"/>
        <w:tblInd w:w="1378" w:type="dxa"/>
        <w:tblLayout w:type="fixed"/>
        <w:tblLook w:val="04A0" w:firstRow="1" w:lastRow="0" w:firstColumn="1" w:lastColumn="0" w:noHBand="0" w:noVBand="1"/>
      </w:tblPr>
      <w:tblGrid>
        <w:gridCol w:w="1701"/>
        <w:gridCol w:w="2409"/>
        <w:gridCol w:w="3119"/>
      </w:tblGrid>
      <w:tr w:rsidR="005730C3" w:rsidRPr="00783D14" w14:paraId="0293250F" w14:textId="77777777" w:rsidTr="00954272">
        <w:trPr>
          <w:trHeight w:val="205"/>
        </w:trPr>
        <w:tc>
          <w:tcPr>
            <w:tcW w:w="1701" w:type="dxa"/>
          </w:tcPr>
          <w:p w14:paraId="25610D3A" w14:textId="77777777" w:rsidR="005730C3" w:rsidRPr="00783D14" w:rsidRDefault="005730C3" w:rsidP="00954272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Адрес</w:t>
            </w:r>
          </w:p>
        </w:tc>
        <w:tc>
          <w:tcPr>
            <w:tcW w:w="2409" w:type="dxa"/>
          </w:tcPr>
          <w:p w14:paraId="17452D22" w14:textId="77777777" w:rsidR="005730C3" w:rsidRPr="00783D14" w:rsidRDefault="005730C3" w:rsidP="00954272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Код команды</w:t>
            </w:r>
          </w:p>
        </w:tc>
        <w:tc>
          <w:tcPr>
            <w:tcW w:w="3119" w:type="dxa"/>
          </w:tcPr>
          <w:p w14:paraId="53E13AA1" w14:textId="77777777" w:rsidR="005730C3" w:rsidRPr="00783D14" w:rsidRDefault="005730C3" w:rsidP="00954272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Комментарий</w:t>
            </w:r>
          </w:p>
        </w:tc>
      </w:tr>
      <w:tr w:rsidR="005730C3" w:rsidRPr="00395A15" w14:paraId="079F4358" w14:textId="77777777" w:rsidTr="00954272">
        <w:trPr>
          <w:trHeight w:val="205"/>
        </w:trPr>
        <w:tc>
          <w:tcPr>
            <w:tcW w:w="1701" w:type="dxa"/>
          </w:tcPr>
          <w:p w14:paraId="62015982" w14:textId="79A6D3CD" w:rsidR="005730C3" w:rsidRPr="005730C3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D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0</w:t>
            </w:r>
          </w:p>
        </w:tc>
        <w:tc>
          <w:tcPr>
            <w:tcW w:w="2409" w:type="dxa"/>
          </w:tcPr>
          <w:p w14:paraId="68D3BEBF" w14:textId="69757B45" w:rsidR="005730C3" w:rsidRPr="005730C3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F08F</w:t>
            </w:r>
          </w:p>
        </w:tc>
        <w:tc>
          <w:tcPr>
            <w:tcW w:w="3119" w:type="dxa"/>
          </w:tcPr>
          <w:p w14:paraId="1E499329" w14:textId="14DE37B9" w:rsidR="005730C3" w:rsidRPr="005F75C3" w:rsidRDefault="005F75C3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5F75C3">
              <w:rPr>
                <w:rFonts w:ascii="Calibri" w:eastAsia="Calibri" w:hAnsi="Calibri" w:cs="Calibri"/>
                <w:color w:val="000000"/>
                <w:lang w:val="en-US"/>
              </w:rPr>
              <w:t xml:space="preserve">IF </w:t>
            </w:r>
            <w:proofErr w:type="gramStart"/>
            <w:r w:rsidRPr="005F75C3">
              <w:rPr>
                <w:rFonts w:ascii="Calibri" w:eastAsia="Calibri" w:hAnsi="Calibri" w:cs="Calibri"/>
                <w:color w:val="000000"/>
                <w:lang w:val="en-US"/>
              </w:rPr>
              <w:t>BIT(</w:t>
            </w:r>
            <w:proofErr w:type="gramEnd"/>
            <w:r w:rsidRPr="005F75C3">
              <w:rPr>
                <w:rFonts w:ascii="Calibri" w:eastAsia="Calibri" w:hAnsi="Calibri" w:cs="Calibri"/>
                <w:color w:val="000000"/>
                <w:lang w:val="en-US"/>
              </w:rPr>
              <w:t>0, AK)=1 THEN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ПРЕ</w:t>
            </w:r>
            <w:r w:rsidRPr="005F75C3">
              <w:rPr>
                <w:rFonts w:ascii="Calibri" w:eastAsia="Calibri" w:hAnsi="Calibri" w:cs="Calibri"/>
                <w:color w:val="000000"/>
                <w:lang w:val="en-US"/>
              </w:rPr>
              <w:t>(08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>F)</w:t>
            </w:r>
          </w:p>
        </w:tc>
      </w:tr>
      <w:tr w:rsidR="005730C3" w:rsidRPr="005730C3" w14:paraId="4E82DAD0" w14:textId="77777777" w:rsidTr="00954272">
        <w:trPr>
          <w:trHeight w:val="205"/>
        </w:trPr>
        <w:tc>
          <w:tcPr>
            <w:tcW w:w="1701" w:type="dxa"/>
          </w:tcPr>
          <w:p w14:paraId="03E74A55" w14:textId="1265FE3C" w:rsidR="005730C3" w:rsidRPr="00783D14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D1</w:t>
            </w:r>
          </w:p>
        </w:tc>
        <w:tc>
          <w:tcPr>
            <w:tcW w:w="2409" w:type="dxa"/>
          </w:tcPr>
          <w:p w14:paraId="5B1B5DAB" w14:textId="771C536F" w:rsidR="005730C3" w:rsidRPr="005730C3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0200</w:t>
            </w:r>
          </w:p>
        </w:tc>
        <w:tc>
          <w:tcPr>
            <w:tcW w:w="3119" w:type="dxa"/>
          </w:tcPr>
          <w:p w14:paraId="43E54B34" w14:textId="2D0B3E47" w:rsidR="005730C3" w:rsidRPr="005730C3" w:rsidRDefault="005F75C3" w:rsidP="005F75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5F75C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РK ==&gt; БР</w:t>
            </w:r>
          </w:p>
        </w:tc>
      </w:tr>
      <w:tr w:rsidR="005730C3" w:rsidRPr="005730C3" w14:paraId="2AEC5A75" w14:textId="77777777" w:rsidTr="00954272">
        <w:trPr>
          <w:trHeight w:val="298"/>
        </w:trPr>
        <w:tc>
          <w:tcPr>
            <w:tcW w:w="1701" w:type="dxa"/>
          </w:tcPr>
          <w:p w14:paraId="0D113E00" w14:textId="6D03D124" w:rsidR="005730C3" w:rsidRPr="00783D14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D2</w:t>
            </w:r>
          </w:p>
        </w:tc>
        <w:tc>
          <w:tcPr>
            <w:tcW w:w="2409" w:type="dxa"/>
          </w:tcPr>
          <w:p w14:paraId="698430B5" w14:textId="0B487360" w:rsidR="005730C3" w:rsidRPr="005730C3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4004</w:t>
            </w:r>
          </w:p>
        </w:tc>
        <w:tc>
          <w:tcPr>
            <w:tcW w:w="3119" w:type="dxa"/>
          </w:tcPr>
          <w:p w14:paraId="0F4D7E20" w14:textId="093240DE" w:rsidR="005730C3" w:rsidRPr="005F75C3" w:rsidRDefault="005F75C3" w:rsidP="005F75C3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5F75C3">
              <w:rPr>
                <w:rFonts w:ascii="Consolas" w:hAnsi="Consolas"/>
                <w:color w:val="334155"/>
                <w:lang w:val="en-US"/>
              </w:rPr>
              <w:t>БР ==&gt; CK</w:t>
            </w:r>
          </w:p>
        </w:tc>
      </w:tr>
      <w:tr w:rsidR="005730C3" w:rsidRPr="005730C3" w14:paraId="3D4C625B" w14:textId="77777777" w:rsidTr="00954272">
        <w:trPr>
          <w:trHeight w:val="298"/>
        </w:trPr>
        <w:tc>
          <w:tcPr>
            <w:tcW w:w="1701" w:type="dxa"/>
          </w:tcPr>
          <w:p w14:paraId="1F1EB41F" w14:textId="03DCFA80" w:rsidR="005730C3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D3</w:t>
            </w:r>
          </w:p>
        </w:tc>
        <w:tc>
          <w:tcPr>
            <w:tcW w:w="2409" w:type="dxa"/>
          </w:tcPr>
          <w:p w14:paraId="77F0BA09" w14:textId="3AACB2AC" w:rsidR="005730C3" w:rsidRPr="005730C3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838F</w:t>
            </w:r>
          </w:p>
        </w:tc>
        <w:tc>
          <w:tcPr>
            <w:tcW w:w="3119" w:type="dxa"/>
          </w:tcPr>
          <w:p w14:paraId="691DF4FC" w14:textId="61CF5D62" w:rsidR="005730C3" w:rsidRPr="005730C3" w:rsidRDefault="005F75C3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5730C3">
              <w:rPr>
                <w:rFonts w:ascii="Consolas" w:hAnsi="Consolas"/>
                <w:color w:val="334155"/>
                <w:lang w:val="en-US"/>
              </w:rPr>
              <w:t>GOTO ПРЕ(8F)</w:t>
            </w:r>
          </w:p>
        </w:tc>
      </w:tr>
      <w:tr w:rsidR="005730C3" w:rsidRPr="005730C3" w14:paraId="3C55F317" w14:textId="77777777" w:rsidTr="00954272">
        <w:trPr>
          <w:trHeight w:val="205"/>
        </w:trPr>
        <w:tc>
          <w:tcPr>
            <w:tcW w:w="1701" w:type="dxa"/>
          </w:tcPr>
          <w:p w14:paraId="48570342" w14:textId="6436AFE1" w:rsidR="005730C3" w:rsidRPr="005730C3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D4</w:t>
            </w:r>
          </w:p>
        </w:tc>
        <w:tc>
          <w:tcPr>
            <w:tcW w:w="2409" w:type="dxa"/>
          </w:tcPr>
          <w:p w14:paraId="4D24E320" w14:textId="77777777" w:rsidR="005730C3" w:rsidRPr="005730C3" w:rsidRDefault="005730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4008</w:t>
            </w:r>
          </w:p>
        </w:tc>
        <w:tc>
          <w:tcPr>
            <w:tcW w:w="3119" w:type="dxa"/>
          </w:tcPr>
          <w:p w14:paraId="1B2A2EE6" w14:textId="7C5239E4" w:rsidR="005730C3" w:rsidRPr="005730C3" w:rsidRDefault="005730C3" w:rsidP="005730C3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proofErr w:type="spellStart"/>
            <w:r w:rsidRPr="005730C3">
              <w:rPr>
                <w:rFonts w:ascii="Consolas" w:hAnsi="Consolas"/>
                <w:color w:val="334155"/>
                <w:lang w:val="en-US"/>
              </w:rPr>
              <w:t>Останов</w:t>
            </w:r>
            <w:proofErr w:type="spellEnd"/>
            <w:r w:rsidRPr="005730C3">
              <w:rPr>
                <w:rFonts w:ascii="Consolas" w:hAnsi="Consolas"/>
                <w:color w:val="334155"/>
                <w:lang w:val="en-US"/>
              </w:rPr>
              <w:t xml:space="preserve"> </w:t>
            </w:r>
            <w:proofErr w:type="spellStart"/>
            <w:r w:rsidRPr="005730C3">
              <w:rPr>
                <w:rFonts w:ascii="Consolas" w:hAnsi="Consolas"/>
                <w:color w:val="334155"/>
                <w:lang w:val="en-US"/>
              </w:rPr>
              <w:t>машины</w:t>
            </w:r>
            <w:proofErr w:type="spellEnd"/>
          </w:p>
        </w:tc>
      </w:tr>
    </w:tbl>
    <w:p w14:paraId="1D352664" w14:textId="77777777" w:rsidR="005F75C3" w:rsidRDefault="005F75C3" w:rsidP="005F75C3">
      <w:pPr>
        <w:pStyle w:val="a5"/>
        <w:rPr>
          <w:sz w:val="24"/>
          <w:szCs w:val="24"/>
          <w:lang w:val="ru-RU"/>
        </w:rPr>
      </w:pPr>
    </w:p>
    <w:p w14:paraId="1A63E6D1" w14:textId="77777777" w:rsidR="005F75C3" w:rsidRDefault="005F75C3" w:rsidP="005F75C3">
      <w:pPr>
        <w:pStyle w:val="a5"/>
        <w:rPr>
          <w:sz w:val="24"/>
          <w:szCs w:val="24"/>
          <w:lang w:val="ru-RU"/>
        </w:rPr>
      </w:pPr>
    </w:p>
    <w:p w14:paraId="7358AF18" w14:textId="77777777" w:rsidR="005F75C3" w:rsidRDefault="005F75C3" w:rsidP="005F75C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Безадресные к</w:t>
      </w:r>
      <w:r w:rsidRPr="00783D14">
        <w:rPr>
          <w:sz w:val="24"/>
          <w:szCs w:val="24"/>
          <w:lang w:val="ru-RU"/>
        </w:rPr>
        <w:t>оманд</w:t>
      </w:r>
      <w:r>
        <w:rPr>
          <w:sz w:val="24"/>
          <w:szCs w:val="24"/>
          <w:lang w:val="ru-RU"/>
        </w:rPr>
        <w:t>ы</w:t>
      </w:r>
    </w:p>
    <w:p w14:paraId="1603CEC6" w14:textId="6A26F382" w:rsidR="005F75C3" w:rsidRDefault="005F75C3" w:rsidP="005F75C3">
      <w:pPr>
        <w:pStyle w:val="a5"/>
        <w:jc w:val="left"/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</w:pPr>
      <w:r w:rsidRPr="005F75C3"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  <w:t>1 вариант - циклический сдвиг влево на 2 разряда (</w:t>
      </w:r>
      <w:r w:rsidRPr="005F75C3">
        <w:rPr>
          <w:rFonts w:ascii="Consolas" w:hAnsi="Consolas" w:cstheme="minorBidi"/>
          <w:bCs/>
          <w:sz w:val="22"/>
          <w:szCs w:val="22"/>
          <w:lang w:val="ru-RU"/>
        </w:rPr>
        <w:t>FC00</w:t>
      </w:r>
      <w:r w:rsidRPr="005F75C3"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  <w:t>);</w:t>
      </w:r>
    </w:p>
    <w:tbl>
      <w:tblPr>
        <w:tblStyle w:val="af1"/>
        <w:tblW w:w="0" w:type="auto"/>
        <w:tblInd w:w="1378" w:type="dxa"/>
        <w:tblLayout w:type="fixed"/>
        <w:tblLook w:val="04A0" w:firstRow="1" w:lastRow="0" w:firstColumn="1" w:lastColumn="0" w:noHBand="0" w:noVBand="1"/>
      </w:tblPr>
      <w:tblGrid>
        <w:gridCol w:w="1701"/>
        <w:gridCol w:w="2409"/>
        <w:gridCol w:w="3119"/>
      </w:tblGrid>
      <w:tr w:rsidR="005F75C3" w:rsidRPr="00783D14" w14:paraId="54F794EE" w14:textId="77777777" w:rsidTr="00954272">
        <w:trPr>
          <w:trHeight w:val="205"/>
        </w:trPr>
        <w:tc>
          <w:tcPr>
            <w:tcW w:w="1701" w:type="dxa"/>
          </w:tcPr>
          <w:p w14:paraId="538392B4" w14:textId="77777777" w:rsidR="005F75C3" w:rsidRPr="00783D14" w:rsidRDefault="005F75C3" w:rsidP="00954272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Адрес</w:t>
            </w:r>
          </w:p>
        </w:tc>
        <w:tc>
          <w:tcPr>
            <w:tcW w:w="2409" w:type="dxa"/>
          </w:tcPr>
          <w:p w14:paraId="799FF774" w14:textId="77777777" w:rsidR="005F75C3" w:rsidRPr="00783D14" w:rsidRDefault="005F75C3" w:rsidP="00954272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Код команды</w:t>
            </w:r>
          </w:p>
        </w:tc>
        <w:tc>
          <w:tcPr>
            <w:tcW w:w="3119" w:type="dxa"/>
          </w:tcPr>
          <w:p w14:paraId="08E504D8" w14:textId="77777777" w:rsidR="005F75C3" w:rsidRPr="00783D14" w:rsidRDefault="005F75C3" w:rsidP="00954272">
            <w:pPr>
              <w:pStyle w:val="a5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783D14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Комментарий</w:t>
            </w:r>
          </w:p>
        </w:tc>
      </w:tr>
      <w:tr w:rsidR="005F75C3" w:rsidRPr="005F75C3" w14:paraId="2A354912" w14:textId="77777777" w:rsidTr="00954272">
        <w:trPr>
          <w:trHeight w:val="205"/>
        </w:trPr>
        <w:tc>
          <w:tcPr>
            <w:tcW w:w="1701" w:type="dxa"/>
          </w:tcPr>
          <w:p w14:paraId="39194CB9" w14:textId="7EB8B03A" w:rsidR="005F75C3" w:rsidRPr="00732559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E</w:t>
            </w: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</w:t>
            </w:r>
          </w:p>
        </w:tc>
        <w:tc>
          <w:tcPr>
            <w:tcW w:w="2409" w:type="dxa"/>
          </w:tcPr>
          <w:p w14:paraId="1AA11C04" w14:textId="6BE9DB14" w:rsidR="005F75C3" w:rsidRPr="00732559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1008</w:t>
            </w:r>
          </w:p>
        </w:tc>
        <w:tc>
          <w:tcPr>
            <w:tcW w:w="3119" w:type="dxa"/>
          </w:tcPr>
          <w:p w14:paraId="31BC91E2" w14:textId="209D73B6" w:rsidR="005F75C3" w:rsidRPr="00732559" w:rsidRDefault="005F75C3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732559">
              <w:rPr>
                <w:rFonts w:ascii="Consolas" w:hAnsi="Consolas"/>
                <w:color w:val="334155"/>
                <w:lang w:val="en-US"/>
              </w:rPr>
              <w:t>ROL(A) ==&gt; БР</w:t>
            </w:r>
          </w:p>
        </w:tc>
      </w:tr>
      <w:tr w:rsidR="005F75C3" w:rsidRPr="005730C3" w14:paraId="1E6FB930" w14:textId="77777777" w:rsidTr="00954272">
        <w:trPr>
          <w:trHeight w:val="205"/>
        </w:trPr>
        <w:tc>
          <w:tcPr>
            <w:tcW w:w="1701" w:type="dxa"/>
          </w:tcPr>
          <w:p w14:paraId="5940F355" w14:textId="5056AD06" w:rsidR="005F75C3" w:rsidRPr="00783D14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E1</w:t>
            </w:r>
          </w:p>
        </w:tc>
        <w:tc>
          <w:tcPr>
            <w:tcW w:w="2409" w:type="dxa"/>
          </w:tcPr>
          <w:p w14:paraId="2BC3DBC5" w14:textId="128327F2" w:rsidR="005F75C3" w:rsidRPr="00732559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4075</w:t>
            </w:r>
          </w:p>
        </w:tc>
        <w:tc>
          <w:tcPr>
            <w:tcW w:w="3119" w:type="dxa"/>
          </w:tcPr>
          <w:p w14:paraId="13D2F0E2" w14:textId="4D59749E" w:rsidR="005F75C3" w:rsidRPr="00732559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БР ==&gt; A, C, N, Z</w:t>
            </w:r>
          </w:p>
        </w:tc>
      </w:tr>
      <w:tr w:rsidR="005F75C3" w:rsidRPr="005F75C3" w14:paraId="6695AB32" w14:textId="77777777" w:rsidTr="00954272">
        <w:trPr>
          <w:trHeight w:val="298"/>
        </w:trPr>
        <w:tc>
          <w:tcPr>
            <w:tcW w:w="1701" w:type="dxa"/>
          </w:tcPr>
          <w:p w14:paraId="3F202AEC" w14:textId="20F0E85C" w:rsidR="005F75C3" w:rsidRPr="00783D14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E2</w:t>
            </w:r>
          </w:p>
        </w:tc>
        <w:tc>
          <w:tcPr>
            <w:tcW w:w="2409" w:type="dxa"/>
          </w:tcPr>
          <w:p w14:paraId="501B7A52" w14:textId="1A9EC437" w:rsidR="005F75C3" w:rsidRPr="00732559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1008</w:t>
            </w:r>
          </w:p>
        </w:tc>
        <w:tc>
          <w:tcPr>
            <w:tcW w:w="3119" w:type="dxa"/>
          </w:tcPr>
          <w:p w14:paraId="49308CC8" w14:textId="68210318" w:rsidR="005F75C3" w:rsidRPr="00732559" w:rsidRDefault="005F75C3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732559">
              <w:rPr>
                <w:rFonts w:ascii="Consolas" w:hAnsi="Consolas"/>
                <w:color w:val="334155"/>
                <w:lang w:val="en-US"/>
              </w:rPr>
              <w:t>ROL(A) ==&gt; БР</w:t>
            </w:r>
          </w:p>
        </w:tc>
      </w:tr>
      <w:tr w:rsidR="005F75C3" w:rsidRPr="005730C3" w14:paraId="6D77D925" w14:textId="77777777" w:rsidTr="00954272">
        <w:trPr>
          <w:trHeight w:val="298"/>
        </w:trPr>
        <w:tc>
          <w:tcPr>
            <w:tcW w:w="1701" w:type="dxa"/>
          </w:tcPr>
          <w:p w14:paraId="16D59580" w14:textId="32681FF2" w:rsidR="005F75C3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E3</w:t>
            </w:r>
          </w:p>
        </w:tc>
        <w:tc>
          <w:tcPr>
            <w:tcW w:w="2409" w:type="dxa"/>
          </w:tcPr>
          <w:p w14:paraId="1AD51E67" w14:textId="7D5FB010" w:rsidR="005F75C3" w:rsidRPr="00732559" w:rsidRDefault="005F75C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4075</w:t>
            </w:r>
          </w:p>
        </w:tc>
        <w:tc>
          <w:tcPr>
            <w:tcW w:w="3119" w:type="dxa"/>
          </w:tcPr>
          <w:p w14:paraId="7CFC1328" w14:textId="677EF8E5" w:rsidR="005F75C3" w:rsidRPr="00732559" w:rsidRDefault="005F75C3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732559">
              <w:rPr>
                <w:rFonts w:ascii="Consolas" w:hAnsi="Consolas"/>
                <w:color w:val="334155"/>
                <w:lang w:val="en-US"/>
              </w:rPr>
              <w:t>БР ==&gt; A, C, N, Z</w:t>
            </w:r>
          </w:p>
        </w:tc>
      </w:tr>
      <w:tr w:rsidR="005F75C3" w:rsidRPr="005730C3" w14:paraId="30CDCF65" w14:textId="77777777" w:rsidTr="00954272">
        <w:trPr>
          <w:trHeight w:val="298"/>
        </w:trPr>
        <w:tc>
          <w:tcPr>
            <w:tcW w:w="1701" w:type="dxa"/>
          </w:tcPr>
          <w:p w14:paraId="3E91A8E6" w14:textId="4E387BEF" w:rsidR="005F75C3" w:rsidRDefault="005F75C3" w:rsidP="005F75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E4</w:t>
            </w:r>
          </w:p>
        </w:tc>
        <w:tc>
          <w:tcPr>
            <w:tcW w:w="2409" w:type="dxa"/>
          </w:tcPr>
          <w:p w14:paraId="75095F76" w14:textId="520BB3D8" w:rsidR="005F75C3" w:rsidRPr="00732559" w:rsidRDefault="005F75C3" w:rsidP="005F75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838F</w:t>
            </w:r>
          </w:p>
        </w:tc>
        <w:tc>
          <w:tcPr>
            <w:tcW w:w="3119" w:type="dxa"/>
          </w:tcPr>
          <w:p w14:paraId="03A01EE4" w14:textId="25FF35A5" w:rsidR="005F75C3" w:rsidRPr="00732559" w:rsidRDefault="005F75C3" w:rsidP="005F75C3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732559">
              <w:rPr>
                <w:rFonts w:ascii="Consolas" w:hAnsi="Consolas"/>
                <w:color w:val="334155"/>
                <w:lang w:val="en-US"/>
              </w:rPr>
              <w:t>GOTO ПРЕ(8F)</w:t>
            </w:r>
          </w:p>
        </w:tc>
      </w:tr>
      <w:tr w:rsidR="005F75C3" w:rsidRPr="005730C3" w14:paraId="0A2AE54A" w14:textId="77777777" w:rsidTr="00954272">
        <w:trPr>
          <w:trHeight w:val="205"/>
        </w:trPr>
        <w:tc>
          <w:tcPr>
            <w:tcW w:w="1701" w:type="dxa"/>
          </w:tcPr>
          <w:p w14:paraId="29D244C6" w14:textId="180976FE" w:rsidR="005F75C3" w:rsidRPr="00732559" w:rsidRDefault="005F75C3" w:rsidP="005F75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E4</w:t>
            </w:r>
          </w:p>
        </w:tc>
        <w:tc>
          <w:tcPr>
            <w:tcW w:w="2409" w:type="dxa"/>
          </w:tcPr>
          <w:p w14:paraId="02A51BCD" w14:textId="77777777" w:rsidR="005F75C3" w:rsidRPr="00732559" w:rsidRDefault="005F75C3" w:rsidP="005F75C3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4008</w:t>
            </w:r>
          </w:p>
        </w:tc>
        <w:tc>
          <w:tcPr>
            <w:tcW w:w="3119" w:type="dxa"/>
          </w:tcPr>
          <w:p w14:paraId="13283FF9" w14:textId="77777777" w:rsidR="005F75C3" w:rsidRPr="00732559" w:rsidRDefault="005F75C3" w:rsidP="005F75C3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proofErr w:type="spellStart"/>
            <w:r w:rsidRPr="00732559">
              <w:rPr>
                <w:rFonts w:ascii="Consolas" w:hAnsi="Consolas"/>
                <w:color w:val="334155"/>
                <w:lang w:val="en-US"/>
              </w:rPr>
              <w:t>Останов</w:t>
            </w:r>
            <w:proofErr w:type="spellEnd"/>
            <w:r w:rsidRPr="00732559">
              <w:rPr>
                <w:rFonts w:ascii="Consolas" w:hAnsi="Consolas"/>
                <w:color w:val="334155"/>
                <w:lang w:val="en-US"/>
              </w:rPr>
              <w:t xml:space="preserve"> </w:t>
            </w:r>
            <w:proofErr w:type="spellStart"/>
            <w:r w:rsidRPr="00732559">
              <w:rPr>
                <w:rFonts w:ascii="Consolas" w:hAnsi="Consolas"/>
                <w:color w:val="334155"/>
                <w:lang w:val="en-US"/>
              </w:rPr>
              <w:t>машины</w:t>
            </w:r>
            <w:proofErr w:type="spellEnd"/>
          </w:p>
        </w:tc>
      </w:tr>
    </w:tbl>
    <w:p w14:paraId="56B8A01B" w14:textId="77777777" w:rsidR="005F75C3" w:rsidRPr="005F75C3" w:rsidRDefault="005F75C3" w:rsidP="005F75C3">
      <w:pPr>
        <w:pStyle w:val="a5"/>
        <w:jc w:val="left"/>
        <w:rPr>
          <w:rFonts w:ascii="Consolas" w:hAnsi="Consolas" w:cstheme="minorBidi"/>
          <w:b w:val="0"/>
          <w:color w:val="334155"/>
          <w:sz w:val="22"/>
          <w:szCs w:val="22"/>
          <w:lang w:val="ru-RU"/>
        </w:rPr>
      </w:pPr>
    </w:p>
    <w:p w14:paraId="18097A64" w14:textId="475E20DE" w:rsidR="00AE379E" w:rsidRDefault="001E61FB" w:rsidP="001E61FB">
      <w:pPr>
        <w:pStyle w:val="a5"/>
        <w:spacing w:after="0"/>
        <w:ind w:right="0"/>
        <w:rPr>
          <w:lang w:val="ru-RU"/>
        </w:rPr>
      </w:pPr>
      <w:r>
        <w:rPr>
          <w:lang w:val="ru-RU"/>
        </w:rPr>
        <w:t>Тестовые программы</w:t>
      </w:r>
    </w:p>
    <w:p w14:paraId="3B0685A2" w14:textId="0E594919" w:rsidR="001E61FB" w:rsidRDefault="001E61FB" w:rsidP="001E61FB">
      <w:pPr>
        <w:pStyle w:val="a5"/>
        <w:spacing w:after="0"/>
        <w:ind w:right="0"/>
        <w:jc w:val="left"/>
        <w:rPr>
          <w:b w:val="0"/>
          <w:bCs/>
          <w:sz w:val="28"/>
          <w:szCs w:val="28"/>
          <w:lang w:val="ru-RU"/>
        </w:rPr>
      </w:pPr>
      <w:r w:rsidRPr="001E61FB">
        <w:rPr>
          <w:b w:val="0"/>
          <w:bCs/>
          <w:sz w:val="28"/>
          <w:szCs w:val="28"/>
          <w:lang w:val="ru-RU"/>
        </w:rPr>
        <w:t>1. для команды 7ХХХ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1E61FB" w14:paraId="3A0D75A5" w14:textId="77777777" w:rsidTr="00732559">
        <w:tc>
          <w:tcPr>
            <w:tcW w:w="1838" w:type="dxa"/>
          </w:tcPr>
          <w:p w14:paraId="0BF5342F" w14:textId="7BFAA4DA" w:rsidR="001E61FB" w:rsidRPr="001E61FB" w:rsidRDefault="001E61FB" w:rsidP="001E61FB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Адрес</w:t>
            </w:r>
          </w:p>
        </w:tc>
        <w:tc>
          <w:tcPr>
            <w:tcW w:w="1985" w:type="dxa"/>
          </w:tcPr>
          <w:p w14:paraId="58DFAA6B" w14:textId="61FD2222" w:rsidR="001E61FB" w:rsidRPr="001E61FB" w:rsidRDefault="001E61FB" w:rsidP="001E61FB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Код команды</w:t>
            </w:r>
          </w:p>
        </w:tc>
        <w:tc>
          <w:tcPr>
            <w:tcW w:w="2126" w:type="dxa"/>
          </w:tcPr>
          <w:p w14:paraId="17999F51" w14:textId="1F4B917A" w:rsidR="001E61FB" w:rsidRPr="001E61FB" w:rsidRDefault="001E61FB" w:rsidP="001E61FB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Мнемоника</w:t>
            </w:r>
          </w:p>
        </w:tc>
        <w:tc>
          <w:tcPr>
            <w:tcW w:w="3685" w:type="dxa"/>
          </w:tcPr>
          <w:p w14:paraId="7B81B519" w14:textId="314E6F43" w:rsidR="001E61FB" w:rsidRPr="001E61FB" w:rsidRDefault="001E61FB" w:rsidP="001E61FB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Комментарий</w:t>
            </w:r>
          </w:p>
        </w:tc>
      </w:tr>
      <w:tr w:rsidR="001E61FB" w14:paraId="1E970F3E" w14:textId="77777777" w:rsidTr="00732559">
        <w:tc>
          <w:tcPr>
            <w:tcW w:w="1838" w:type="dxa"/>
          </w:tcPr>
          <w:p w14:paraId="316714A2" w14:textId="28799B1D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0010</w:t>
            </w:r>
          </w:p>
        </w:tc>
        <w:tc>
          <w:tcPr>
            <w:tcW w:w="1985" w:type="dxa"/>
          </w:tcPr>
          <w:p w14:paraId="5A8F4E96" w14:textId="4C628791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FFFF</w:t>
            </w:r>
          </w:p>
        </w:tc>
        <w:tc>
          <w:tcPr>
            <w:tcW w:w="2126" w:type="dxa"/>
          </w:tcPr>
          <w:p w14:paraId="46C6B220" w14:textId="6E637C06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HZF</w:t>
            </w:r>
          </w:p>
        </w:tc>
        <w:tc>
          <w:tcPr>
            <w:tcW w:w="3685" w:type="dxa"/>
          </w:tcPr>
          <w:p w14:paraId="4FAC431A" w14:textId="5A86BF56" w:rsidR="001E61FB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Исходные данные</w:t>
            </w:r>
          </w:p>
        </w:tc>
      </w:tr>
      <w:tr w:rsidR="00732559" w14:paraId="3CB06120" w14:textId="77777777" w:rsidTr="00732559">
        <w:tc>
          <w:tcPr>
            <w:tcW w:w="1838" w:type="dxa"/>
          </w:tcPr>
          <w:p w14:paraId="24308C5A" w14:textId="31E98EF6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0011</w:t>
            </w:r>
          </w:p>
        </w:tc>
        <w:tc>
          <w:tcPr>
            <w:tcW w:w="1985" w:type="dxa"/>
          </w:tcPr>
          <w:p w14:paraId="75850F77" w14:textId="16CC1CD5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0CAF3FF8" w14:textId="71245246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 w:val="restart"/>
          </w:tcPr>
          <w:p w14:paraId="7C6860C2" w14:textId="77777777" w:rsid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</w:p>
          <w:p w14:paraId="3A35CAC3" w14:textId="51FD45B7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Ячейки для данных программы</w:t>
            </w:r>
          </w:p>
        </w:tc>
      </w:tr>
      <w:tr w:rsidR="00732559" w14:paraId="4E698B82" w14:textId="77777777" w:rsidTr="00732559">
        <w:tc>
          <w:tcPr>
            <w:tcW w:w="1838" w:type="dxa"/>
          </w:tcPr>
          <w:p w14:paraId="558ACAA3" w14:textId="6C990687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0012</w:t>
            </w:r>
          </w:p>
        </w:tc>
        <w:tc>
          <w:tcPr>
            <w:tcW w:w="1985" w:type="dxa"/>
          </w:tcPr>
          <w:p w14:paraId="488CAA07" w14:textId="14A84687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5763AE13" w14:textId="41F992CE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/>
          </w:tcPr>
          <w:p w14:paraId="2619FF72" w14:textId="77777777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</w:p>
        </w:tc>
      </w:tr>
      <w:tr w:rsidR="00732559" w14:paraId="71C05157" w14:textId="77777777" w:rsidTr="00732559">
        <w:tc>
          <w:tcPr>
            <w:tcW w:w="1838" w:type="dxa"/>
          </w:tcPr>
          <w:p w14:paraId="4219E4ED" w14:textId="1B537516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0013</w:t>
            </w:r>
          </w:p>
        </w:tc>
        <w:tc>
          <w:tcPr>
            <w:tcW w:w="1985" w:type="dxa"/>
          </w:tcPr>
          <w:p w14:paraId="767024BF" w14:textId="16A65EEB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473EAC9F" w14:textId="19753EDE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/>
          </w:tcPr>
          <w:p w14:paraId="4A7125B4" w14:textId="77777777" w:rsidR="00732559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</w:p>
        </w:tc>
      </w:tr>
      <w:tr w:rsidR="001E61FB" w14:paraId="290AEA59" w14:textId="77777777" w:rsidTr="00732559">
        <w:tc>
          <w:tcPr>
            <w:tcW w:w="1838" w:type="dxa"/>
          </w:tcPr>
          <w:p w14:paraId="79FD6678" w14:textId="2EA756A3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0014</w:t>
            </w:r>
          </w:p>
        </w:tc>
        <w:tc>
          <w:tcPr>
            <w:tcW w:w="1985" w:type="dxa"/>
          </w:tcPr>
          <w:p w14:paraId="09511125" w14:textId="485E92F0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F200 +</w:t>
            </w:r>
          </w:p>
        </w:tc>
        <w:tc>
          <w:tcPr>
            <w:tcW w:w="2126" w:type="dxa"/>
          </w:tcPr>
          <w:p w14:paraId="060B5C30" w14:textId="0D3C2A31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CLA</w:t>
            </w:r>
          </w:p>
        </w:tc>
        <w:tc>
          <w:tcPr>
            <w:tcW w:w="3685" w:type="dxa"/>
          </w:tcPr>
          <w:p w14:paraId="7CDC4333" w14:textId="4F54D3DA" w:rsidR="001E61FB" w:rsidRPr="00732559" w:rsidRDefault="00732559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0 -&gt; A</w:t>
            </w:r>
          </w:p>
        </w:tc>
      </w:tr>
      <w:tr w:rsidR="001E61FB" w14:paraId="6B728A33" w14:textId="77777777" w:rsidTr="00732559">
        <w:tc>
          <w:tcPr>
            <w:tcW w:w="1838" w:type="dxa"/>
          </w:tcPr>
          <w:p w14:paraId="22CD24B0" w14:textId="21FD8422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0015</w:t>
            </w:r>
          </w:p>
        </w:tc>
        <w:tc>
          <w:tcPr>
            <w:tcW w:w="1985" w:type="dxa"/>
          </w:tcPr>
          <w:p w14:paraId="33052AF0" w14:textId="62134062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7010</w:t>
            </w:r>
          </w:p>
        </w:tc>
        <w:tc>
          <w:tcPr>
            <w:tcW w:w="2126" w:type="dxa"/>
          </w:tcPr>
          <w:p w14:paraId="684CF919" w14:textId="062AD949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HZA7 010</w:t>
            </w:r>
          </w:p>
        </w:tc>
        <w:tc>
          <w:tcPr>
            <w:tcW w:w="3685" w:type="dxa"/>
          </w:tcPr>
          <w:p w14:paraId="6BFD31F6" w14:textId="77777777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</w:p>
        </w:tc>
      </w:tr>
      <w:tr w:rsidR="001E61FB" w14:paraId="2F8E9B5D" w14:textId="77777777" w:rsidTr="00732559">
        <w:tc>
          <w:tcPr>
            <w:tcW w:w="1838" w:type="dxa"/>
          </w:tcPr>
          <w:p w14:paraId="6281A5D8" w14:textId="6E22F8B5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0016</w:t>
            </w:r>
          </w:p>
        </w:tc>
        <w:tc>
          <w:tcPr>
            <w:tcW w:w="1985" w:type="dxa"/>
          </w:tcPr>
          <w:p w14:paraId="22C44A47" w14:textId="686203E5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3011</w:t>
            </w:r>
          </w:p>
        </w:tc>
        <w:tc>
          <w:tcPr>
            <w:tcW w:w="2126" w:type="dxa"/>
          </w:tcPr>
          <w:p w14:paraId="5F625477" w14:textId="189E57F4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MOV 011</w:t>
            </w:r>
          </w:p>
        </w:tc>
        <w:tc>
          <w:tcPr>
            <w:tcW w:w="3685" w:type="dxa"/>
          </w:tcPr>
          <w:p w14:paraId="5A4F4ECB" w14:textId="00E31D76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-&gt; 011</w:t>
            </w:r>
          </w:p>
        </w:tc>
      </w:tr>
      <w:tr w:rsidR="001E61FB" w14:paraId="61467257" w14:textId="77777777" w:rsidTr="00732559">
        <w:tc>
          <w:tcPr>
            <w:tcW w:w="1838" w:type="dxa"/>
          </w:tcPr>
          <w:p w14:paraId="1AD9D96F" w14:textId="3D987E72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0017</w:t>
            </w:r>
          </w:p>
        </w:tc>
        <w:tc>
          <w:tcPr>
            <w:tcW w:w="1985" w:type="dxa"/>
          </w:tcPr>
          <w:p w14:paraId="327733F1" w14:textId="2EDF66FE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B01A</w:t>
            </w:r>
          </w:p>
        </w:tc>
        <w:tc>
          <w:tcPr>
            <w:tcW w:w="2126" w:type="dxa"/>
          </w:tcPr>
          <w:p w14:paraId="22107C5E" w14:textId="0C506E11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BEQ 01A</w:t>
            </w:r>
          </w:p>
        </w:tc>
        <w:tc>
          <w:tcPr>
            <w:tcW w:w="3685" w:type="dxa"/>
          </w:tcPr>
          <w:p w14:paraId="6D7FF77D" w14:textId="5876DD97" w:rsidR="001E61FB" w:rsidRPr="00732559" w:rsidRDefault="001E61FB" w:rsidP="00732559">
            <w:pPr>
              <w:spacing w:after="80"/>
              <w:ind w:right="567"/>
              <w:jc w:val="center"/>
              <w:rPr>
                <w:rFonts w:ascii="Consolas" w:hAnsi="Consolas"/>
                <w:color w:val="334155"/>
              </w:rPr>
            </w:pPr>
            <w:r w:rsidRPr="00732559">
              <w:rPr>
                <w:rFonts w:ascii="Consolas" w:hAnsi="Consolas"/>
                <w:color w:val="334155"/>
              </w:rPr>
              <w:t>ЕСЛИ (</w:t>
            </w:r>
            <w:r w:rsidRPr="00732559">
              <w:rPr>
                <w:rFonts w:ascii="Consolas" w:hAnsi="Consolas"/>
                <w:color w:val="334155"/>
                <w:lang w:val="en-US"/>
              </w:rPr>
              <w:t>A</w:t>
            </w:r>
            <w:r w:rsidRPr="00732559">
              <w:rPr>
                <w:rFonts w:ascii="Consolas" w:hAnsi="Consolas"/>
                <w:color w:val="334155"/>
              </w:rPr>
              <w:t xml:space="preserve">) = 0 и (С) = 0, то </w:t>
            </w:r>
            <w:r w:rsidR="003C2139">
              <w:rPr>
                <w:rFonts w:ascii="Consolas" w:hAnsi="Consolas"/>
                <w:color w:val="334155"/>
              </w:rPr>
              <w:t>01А</w:t>
            </w:r>
            <w:r w:rsidRPr="00732559">
              <w:rPr>
                <w:rFonts w:ascii="Consolas" w:hAnsi="Consolas"/>
                <w:color w:val="334155"/>
              </w:rPr>
              <w:t xml:space="preserve"> -&gt; СК</w:t>
            </w:r>
          </w:p>
        </w:tc>
      </w:tr>
      <w:tr w:rsidR="001E61FB" w14:paraId="5AA1BFE8" w14:textId="77777777" w:rsidTr="00732559">
        <w:tc>
          <w:tcPr>
            <w:tcW w:w="1838" w:type="dxa"/>
          </w:tcPr>
          <w:p w14:paraId="50D2EA96" w14:textId="5B7BE169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0018</w:t>
            </w:r>
          </w:p>
        </w:tc>
        <w:tc>
          <w:tcPr>
            <w:tcW w:w="1985" w:type="dxa"/>
          </w:tcPr>
          <w:p w14:paraId="467E5AFA" w14:textId="41C2CABB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3013</w:t>
            </w:r>
          </w:p>
        </w:tc>
        <w:tc>
          <w:tcPr>
            <w:tcW w:w="2126" w:type="dxa"/>
          </w:tcPr>
          <w:p w14:paraId="78750488" w14:textId="63A44E96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MOV 013</w:t>
            </w:r>
          </w:p>
        </w:tc>
        <w:tc>
          <w:tcPr>
            <w:tcW w:w="3685" w:type="dxa"/>
          </w:tcPr>
          <w:p w14:paraId="3C3BBBD5" w14:textId="5A2231B1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-&gt; 013</w:t>
            </w:r>
          </w:p>
        </w:tc>
      </w:tr>
      <w:tr w:rsidR="001E61FB" w14:paraId="7391A643" w14:textId="77777777" w:rsidTr="00732559">
        <w:tc>
          <w:tcPr>
            <w:tcW w:w="1838" w:type="dxa"/>
          </w:tcPr>
          <w:p w14:paraId="29C839D0" w14:textId="5EB99530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0019</w:t>
            </w:r>
          </w:p>
        </w:tc>
        <w:tc>
          <w:tcPr>
            <w:tcW w:w="1985" w:type="dxa"/>
          </w:tcPr>
          <w:p w14:paraId="015E9E02" w14:textId="3CC003CE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C01C</w:t>
            </w:r>
          </w:p>
        </w:tc>
        <w:tc>
          <w:tcPr>
            <w:tcW w:w="2126" w:type="dxa"/>
          </w:tcPr>
          <w:p w14:paraId="25E0641B" w14:textId="5310BF6F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BR 01C</w:t>
            </w:r>
          </w:p>
        </w:tc>
        <w:tc>
          <w:tcPr>
            <w:tcW w:w="3685" w:type="dxa"/>
          </w:tcPr>
          <w:p w14:paraId="2C6D2E30" w14:textId="360749AF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(01С) -&gt; СК</w:t>
            </w:r>
          </w:p>
        </w:tc>
      </w:tr>
      <w:tr w:rsidR="001E61FB" w14:paraId="06AB57E3" w14:textId="77777777" w:rsidTr="00732559">
        <w:tc>
          <w:tcPr>
            <w:tcW w:w="1838" w:type="dxa"/>
          </w:tcPr>
          <w:p w14:paraId="10936C56" w14:textId="574F5189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001A</w:t>
            </w:r>
          </w:p>
        </w:tc>
        <w:tc>
          <w:tcPr>
            <w:tcW w:w="1985" w:type="dxa"/>
          </w:tcPr>
          <w:p w14:paraId="02AFCFA6" w14:textId="5B978F1A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F800</w:t>
            </w:r>
          </w:p>
        </w:tc>
        <w:tc>
          <w:tcPr>
            <w:tcW w:w="2126" w:type="dxa"/>
          </w:tcPr>
          <w:p w14:paraId="2DBDD3D2" w14:textId="7D115397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INC</w:t>
            </w:r>
          </w:p>
        </w:tc>
        <w:tc>
          <w:tcPr>
            <w:tcW w:w="3685" w:type="dxa"/>
          </w:tcPr>
          <w:p w14:paraId="6673E1D3" w14:textId="5D4DB76C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+ 1 -&gt; A</w:t>
            </w:r>
          </w:p>
        </w:tc>
      </w:tr>
      <w:tr w:rsidR="001E61FB" w14:paraId="77FB92DA" w14:textId="77777777" w:rsidTr="00732559">
        <w:tc>
          <w:tcPr>
            <w:tcW w:w="1838" w:type="dxa"/>
          </w:tcPr>
          <w:p w14:paraId="76D631FC" w14:textId="775915D9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001B</w:t>
            </w:r>
          </w:p>
        </w:tc>
        <w:tc>
          <w:tcPr>
            <w:tcW w:w="1985" w:type="dxa"/>
          </w:tcPr>
          <w:p w14:paraId="12487900" w14:textId="71C56AE5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3012</w:t>
            </w:r>
          </w:p>
        </w:tc>
        <w:tc>
          <w:tcPr>
            <w:tcW w:w="2126" w:type="dxa"/>
          </w:tcPr>
          <w:p w14:paraId="0156B092" w14:textId="2DB86ACD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MOV 012</w:t>
            </w:r>
          </w:p>
        </w:tc>
        <w:tc>
          <w:tcPr>
            <w:tcW w:w="3685" w:type="dxa"/>
          </w:tcPr>
          <w:p w14:paraId="75C09406" w14:textId="4BE021AE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-&gt; 012</w:t>
            </w:r>
          </w:p>
        </w:tc>
      </w:tr>
      <w:tr w:rsidR="001E61FB" w14:paraId="67409A75" w14:textId="77777777" w:rsidTr="00732559">
        <w:tc>
          <w:tcPr>
            <w:tcW w:w="1838" w:type="dxa"/>
          </w:tcPr>
          <w:p w14:paraId="5FD7F52F" w14:textId="5EA2F1A4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001C</w:t>
            </w:r>
          </w:p>
        </w:tc>
        <w:tc>
          <w:tcPr>
            <w:tcW w:w="1985" w:type="dxa"/>
          </w:tcPr>
          <w:p w14:paraId="7AE5E66F" w14:textId="20AB1328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F000</w:t>
            </w:r>
          </w:p>
        </w:tc>
        <w:tc>
          <w:tcPr>
            <w:tcW w:w="2126" w:type="dxa"/>
          </w:tcPr>
          <w:p w14:paraId="60C632C6" w14:textId="3B9B50D6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HLT</w:t>
            </w:r>
          </w:p>
        </w:tc>
        <w:tc>
          <w:tcPr>
            <w:tcW w:w="3685" w:type="dxa"/>
          </w:tcPr>
          <w:p w14:paraId="2E96B8E9" w14:textId="767413E4" w:rsidR="001E61FB" w:rsidRPr="00732559" w:rsidRDefault="001E61FB" w:rsidP="0073255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proofErr w:type="spellStart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Остановка</w:t>
            </w:r>
            <w:proofErr w:type="spellEnd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</w:t>
            </w:r>
            <w:proofErr w:type="spellStart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операций</w:t>
            </w:r>
            <w:proofErr w:type="spellEnd"/>
          </w:p>
        </w:tc>
      </w:tr>
    </w:tbl>
    <w:p w14:paraId="672D879E" w14:textId="041F562F" w:rsidR="001E61FB" w:rsidRPr="003C2139" w:rsidRDefault="0098276C" w:rsidP="001E61FB">
      <w:pPr>
        <w:pStyle w:val="a5"/>
        <w:spacing w:after="0"/>
        <w:ind w:right="0"/>
        <w:jc w:val="left"/>
        <w:rPr>
          <w:b w:val="0"/>
          <w:bCs/>
          <w:sz w:val="24"/>
          <w:szCs w:val="28"/>
          <w:lang w:val="ru-RU"/>
        </w:rPr>
      </w:pPr>
      <w:r>
        <w:rPr>
          <w:b w:val="0"/>
          <w:bCs/>
          <w:sz w:val="24"/>
          <w:szCs w:val="28"/>
          <w:lang w:val="ru-RU"/>
        </w:rPr>
        <w:lastRenderedPageBreak/>
        <w:t xml:space="preserve">Если команда корректна, то в 11 и 13 ячейках будет </w:t>
      </w:r>
      <w:r>
        <w:rPr>
          <w:b w:val="0"/>
          <w:bCs/>
          <w:sz w:val="24"/>
          <w:szCs w:val="28"/>
        </w:rPr>
        <w:t>FFFF</w:t>
      </w:r>
      <w:r w:rsidRPr="0098276C">
        <w:rPr>
          <w:b w:val="0"/>
          <w:bCs/>
          <w:sz w:val="24"/>
          <w:szCs w:val="28"/>
          <w:lang w:val="ru-RU"/>
        </w:rPr>
        <w:t xml:space="preserve">, </w:t>
      </w:r>
      <w:r>
        <w:rPr>
          <w:b w:val="0"/>
          <w:bCs/>
          <w:sz w:val="24"/>
          <w:szCs w:val="28"/>
          <w:lang w:val="ru-RU"/>
        </w:rPr>
        <w:t>в 12 0000.</w:t>
      </w:r>
      <w:r w:rsidR="003C2139">
        <w:rPr>
          <w:b w:val="0"/>
          <w:bCs/>
          <w:sz w:val="24"/>
          <w:szCs w:val="28"/>
          <w:lang w:val="ru-RU"/>
        </w:rPr>
        <w:t xml:space="preserve"> Начинаем в ячейке 0014, обнуляем А, дальше переходим в 7ХХХ, где должны прочитать значение из ячейки 0010, далее записываем его в 0011, далее проверяем, если в А 0000, то переходим к ячейке 001А, где увеличиваем А на 1 и записываем его значение в ячейку 0012, после чего заканчиваем работу. Если же в А не 0 (</w:t>
      </w:r>
      <w:proofErr w:type="spellStart"/>
      <w:r w:rsidR="003C2139">
        <w:rPr>
          <w:b w:val="0"/>
          <w:bCs/>
          <w:sz w:val="24"/>
          <w:szCs w:val="28"/>
          <w:lang w:val="ru-RU"/>
        </w:rPr>
        <w:t>т.е</w:t>
      </w:r>
      <w:proofErr w:type="spellEnd"/>
      <w:r w:rsidR="003C2139">
        <w:rPr>
          <w:b w:val="0"/>
          <w:bCs/>
          <w:sz w:val="24"/>
          <w:szCs w:val="28"/>
          <w:lang w:val="ru-RU"/>
        </w:rPr>
        <w:t xml:space="preserve"> 7ХХХ работает верно), то мы записываем значение А в 0013 ячейку, после чего заканчиваем работу.</w:t>
      </w:r>
    </w:p>
    <w:p w14:paraId="443E38BD" w14:textId="77777777" w:rsidR="0098276C" w:rsidRPr="003C2139" w:rsidRDefault="0098276C" w:rsidP="001E61FB">
      <w:pPr>
        <w:pStyle w:val="a5"/>
        <w:spacing w:after="0"/>
        <w:ind w:right="0"/>
        <w:jc w:val="left"/>
        <w:rPr>
          <w:b w:val="0"/>
          <w:bCs/>
          <w:sz w:val="24"/>
          <w:szCs w:val="28"/>
          <w:lang w:val="ru-RU"/>
        </w:rPr>
      </w:pPr>
    </w:p>
    <w:p w14:paraId="05CCE009" w14:textId="77777777" w:rsidR="0098276C" w:rsidRDefault="0098276C" w:rsidP="001E61FB">
      <w:pPr>
        <w:pStyle w:val="a5"/>
        <w:spacing w:after="0"/>
        <w:ind w:right="0"/>
        <w:jc w:val="left"/>
        <w:rPr>
          <w:b w:val="0"/>
          <w:bCs/>
          <w:sz w:val="24"/>
          <w:szCs w:val="28"/>
          <w:lang w:val="ru-RU"/>
        </w:rPr>
      </w:pPr>
    </w:p>
    <w:p w14:paraId="18EBDE2F" w14:textId="2A13921D" w:rsidR="006236F6" w:rsidRPr="006236F6" w:rsidRDefault="0098276C" w:rsidP="001E61FB">
      <w:pPr>
        <w:pStyle w:val="a5"/>
        <w:spacing w:after="0"/>
        <w:ind w:right="0"/>
        <w:jc w:val="left"/>
        <w:rPr>
          <w:b w:val="0"/>
          <w:bCs/>
          <w:sz w:val="28"/>
          <w:szCs w:val="28"/>
          <w:lang w:val="ru-RU"/>
        </w:rPr>
      </w:pPr>
      <w:r w:rsidRPr="006236F6">
        <w:rPr>
          <w:b w:val="0"/>
          <w:bCs/>
          <w:sz w:val="28"/>
          <w:szCs w:val="28"/>
          <w:lang w:val="ru-RU"/>
        </w:rPr>
        <w:t>2. для команды DXXX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6236F6" w:rsidRPr="001E61FB" w14:paraId="4AC2287B" w14:textId="77777777" w:rsidTr="00954272">
        <w:tc>
          <w:tcPr>
            <w:tcW w:w="1838" w:type="dxa"/>
          </w:tcPr>
          <w:p w14:paraId="54C97F93" w14:textId="77777777" w:rsidR="006236F6" w:rsidRPr="001E61FB" w:rsidRDefault="006236F6" w:rsidP="00954272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Адрес</w:t>
            </w:r>
          </w:p>
        </w:tc>
        <w:tc>
          <w:tcPr>
            <w:tcW w:w="1985" w:type="dxa"/>
          </w:tcPr>
          <w:p w14:paraId="512FFB40" w14:textId="77777777" w:rsidR="006236F6" w:rsidRPr="001E61FB" w:rsidRDefault="006236F6" w:rsidP="00954272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Код команды</w:t>
            </w:r>
          </w:p>
        </w:tc>
        <w:tc>
          <w:tcPr>
            <w:tcW w:w="2126" w:type="dxa"/>
          </w:tcPr>
          <w:p w14:paraId="38C69FB7" w14:textId="77777777" w:rsidR="006236F6" w:rsidRPr="001E61FB" w:rsidRDefault="006236F6" w:rsidP="00954272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Мнемоника</w:t>
            </w:r>
          </w:p>
        </w:tc>
        <w:tc>
          <w:tcPr>
            <w:tcW w:w="3685" w:type="dxa"/>
          </w:tcPr>
          <w:p w14:paraId="36EA04AD" w14:textId="77777777" w:rsidR="006236F6" w:rsidRPr="001E61FB" w:rsidRDefault="006236F6" w:rsidP="00954272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Комментарий</w:t>
            </w:r>
          </w:p>
        </w:tc>
      </w:tr>
      <w:tr w:rsidR="003C2139" w:rsidRPr="00732559" w14:paraId="10D6E78D" w14:textId="77777777" w:rsidTr="00954272">
        <w:tc>
          <w:tcPr>
            <w:tcW w:w="1838" w:type="dxa"/>
          </w:tcPr>
          <w:p w14:paraId="1597C30A" w14:textId="77777777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0010</w:t>
            </w:r>
          </w:p>
        </w:tc>
        <w:tc>
          <w:tcPr>
            <w:tcW w:w="1985" w:type="dxa"/>
          </w:tcPr>
          <w:p w14:paraId="7A220DA1" w14:textId="7FC96506" w:rsidR="003C2139" w:rsidRPr="006B29D1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238</w:t>
            </w:r>
          </w:p>
        </w:tc>
        <w:tc>
          <w:tcPr>
            <w:tcW w:w="2126" w:type="dxa"/>
          </w:tcPr>
          <w:p w14:paraId="0771BFC5" w14:textId="085356F5" w:rsidR="003C2139" w:rsidRPr="006B29D1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ISZ 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238</w:t>
            </w:r>
          </w:p>
        </w:tc>
        <w:tc>
          <w:tcPr>
            <w:tcW w:w="3685" w:type="dxa"/>
            <w:vMerge w:val="restart"/>
          </w:tcPr>
          <w:p w14:paraId="31D699CC" w14:textId="5BE0DD83" w:rsidR="003C2139" w:rsidRPr="00732559" w:rsidRDefault="003C2139" w:rsidP="003C2139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Входные данные</w:t>
            </w:r>
          </w:p>
        </w:tc>
      </w:tr>
      <w:tr w:rsidR="003C2139" w:rsidRPr="00732559" w14:paraId="275C1BB1" w14:textId="77777777" w:rsidTr="00954272">
        <w:tc>
          <w:tcPr>
            <w:tcW w:w="1838" w:type="dxa"/>
          </w:tcPr>
          <w:p w14:paraId="1F7DC7CB" w14:textId="77777777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0011</w:t>
            </w:r>
          </w:p>
        </w:tc>
        <w:tc>
          <w:tcPr>
            <w:tcW w:w="1985" w:type="dxa"/>
          </w:tcPr>
          <w:p w14:paraId="376679BC" w14:textId="7CBD20E8" w:rsidR="003C2139" w:rsidRPr="006B29D1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239</w:t>
            </w:r>
          </w:p>
        </w:tc>
        <w:tc>
          <w:tcPr>
            <w:tcW w:w="2126" w:type="dxa"/>
          </w:tcPr>
          <w:p w14:paraId="7158E39B" w14:textId="201E44B7" w:rsidR="003C2139" w:rsidRPr="006B29D1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ISZ 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239</w:t>
            </w:r>
          </w:p>
        </w:tc>
        <w:tc>
          <w:tcPr>
            <w:tcW w:w="3685" w:type="dxa"/>
            <w:vMerge/>
          </w:tcPr>
          <w:p w14:paraId="51D9B0AF" w14:textId="76CA79F2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</w:p>
        </w:tc>
      </w:tr>
      <w:tr w:rsidR="003C2139" w:rsidRPr="00732559" w14:paraId="3D85A3E6" w14:textId="77777777" w:rsidTr="00954272">
        <w:tc>
          <w:tcPr>
            <w:tcW w:w="1838" w:type="dxa"/>
          </w:tcPr>
          <w:p w14:paraId="139F2148" w14:textId="77777777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0012</w:t>
            </w:r>
          </w:p>
        </w:tc>
        <w:tc>
          <w:tcPr>
            <w:tcW w:w="1985" w:type="dxa"/>
          </w:tcPr>
          <w:p w14:paraId="5ACC81AD" w14:textId="05091EEF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72979E5D" w14:textId="6D35BE4D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 w:val="restart"/>
          </w:tcPr>
          <w:p w14:paraId="3DA351CB" w14:textId="3C52D819" w:rsidR="003C2139" w:rsidRPr="003C213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Ячейки для значений</w:t>
            </w:r>
          </w:p>
        </w:tc>
      </w:tr>
      <w:tr w:rsidR="003C2139" w:rsidRPr="00732559" w14:paraId="0AF13837" w14:textId="77777777" w:rsidTr="00954272">
        <w:tc>
          <w:tcPr>
            <w:tcW w:w="1838" w:type="dxa"/>
          </w:tcPr>
          <w:p w14:paraId="4AED8F83" w14:textId="77777777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0013</w:t>
            </w:r>
          </w:p>
        </w:tc>
        <w:tc>
          <w:tcPr>
            <w:tcW w:w="1985" w:type="dxa"/>
          </w:tcPr>
          <w:p w14:paraId="16A77015" w14:textId="4339BFA4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308380CA" w14:textId="41D27F8B" w:rsidR="003C2139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  <w:vMerge/>
          </w:tcPr>
          <w:p w14:paraId="3FF090D6" w14:textId="77777777" w:rsidR="003C2139" w:rsidRPr="006B29D1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</w:p>
        </w:tc>
      </w:tr>
      <w:tr w:rsidR="006236F6" w:rsidRPr="00732559" w14:paraId="40BDD2A8" w14:textId="77777777" w:rsidTr="00954272">
        <w:tc>
          <w:tcPr>
            <w:tcW w:w="1838" w:type="dxa"/>
          </w:tcPr>
          <w:p w14:paraId="63063A9E" w14:textId="7777777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0014</w:t>
            </w:r>
          </w:p>
        </w:tc>
        <w:tc>
          <w:tcPr>
            <w:tcW w:w="1985" w:type="dxa"/>
          </w:tcPr>
          <w:p w14:paraId="0103B8C9" w14:textId="47C5D43D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F200 +</w:t>
            </w:r>
          </w:p>
        </w:tc>
        <w:tc>
          <w:tcPr>
            <w:tcW w:w="2126" w:type="dxa"/>
          </w:tcPr>
          <w:p w14:paraId="06D4B464" w14:textId="41AC75F5" w:rsidR="006236F6" w:rsidRPr="00732559" w:rsidRDefault="006B29D1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CLA</w:t>
            </w:r>
          </w:p>
        </w:tc>
        <w:tc>
          <w:tcPr>
            <w:tcW w:w="3685" w:type="dxa"/>
          </w:tcPr>
          <w:p w14:paraId="29190ABE" w14:textId="5406CDCC" w:rsidR="006236F6" w:rsidRPr="003C2139" w:rsidRDefault="003C2139" w:rsidP="003C2139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3C2139">
              <w:rPr>
                <w:rFonts w:ascii="Consolas" w:hAnsi="Consolas"/>
                <w:color w:val="334155"/>
                <w:lang w:val="en-US"/>
              </w:rPr>
              <w:t>0 -&gt; A</w:t>
            </w:r>
          </w:p>
        </w:tc>
      </w:tr>
      <w:tr w:rsidR="006236F6" w:rsidRPr="00732559" w14:paraId="7C3F7AB5" w14:textId="77777777" w:rsidTr="00954272">
        <w:tc>
          <w:tcPr>
            <w:tcW w:w="1838" w:type="dxa"/>
          </w:tcPr>
          <w:p w14:paraId="4D475EFE" w14:textId="7777777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0015</w:t>
            </w:r>
          </w:p>
        </w:tc>
        <w:tc>
          <w:tcPr>
            <w:tcW w:w="1985" w:type="dxa"/>
          </w:tcPr>
          <w:p w14:paraId="46142445" w14:textId="3E9840B2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4010</w:t>
            </w:r>
          </w:p>
        </w:tc>
        <w:tc>
          <w:tcPr>
            <w:tcW w:w="2126" w:type="dxa"/>
          </w:tcPr>
          <w:p w14:paraId="0DC0376C" w14:textId="69B0AF52" w:rsidR="006236F6" w:rsidRPr="00732559" w:rsidRDefault="006B29D1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ADD 010</w:t>
            </w:r>
          </w:p>
        </w:tc>
        <w:tc>
          <w:tcPr>
            <w:tcW w:w="3685" w:type="dxa"/>
          </w:tcPr>
          <w:p w14:paraId="221AE13C" w14:textId="4D04811E" w:rsidR="006236F6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+ (010) -&gt; A</w:t>
            </w:r>
          </w:p>
        </w:tc>
      </w:tr>
      <w:tr w:rsidR="006236F6" w:rsidRPr="00732559" w14:paraId="24F3D648" w14:textId="77777777" w:rsidTr="00954272">
        <w:tc>
          <w:tcPr>
            <w:tcW w:w="1838" w:type="dxa"/>
          </w:tcPr>
          <w:p w14:paraId="2A536FA3" w14:textId="7777777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0016</w:t>
            </w:r>
          </w:p>
        </w:tc>
        <w:tc>
          <w:tcPr>
            <w:tcW w:w="1985" w:type="dxa"/>
          </w:tcPr>
          <w:p w14:paraId="5DEE79AF" w14:textId="7AC7F026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D018</w:t>
            </w:r>
          </w:p>
        </w:tc>
        <w:tc>
          <w:tcPr>
            <w:tcW w:w="2126" w:type="dxa"/>
          </w:tcPr>
          <w:p w14:paraId="20BF14A1" w14:textId="0DA41C11" w:rsidR="006236F6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4C60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HZAD 01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8</w:t>
            </w:r>
          </w:p>
        </w:tc>
        <w:tc>
          <w:tcPr>
            <w:tcW w:w="3685" w:type="dxa"/>
          </w:tcPr>
          <w:p w14:paraId="5D872719" w14:textId="7CD82B6D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</w:p>
        </w:tc>
      </w:tr>
      <w:tr w:rsidR="006236F6" w:rsidRPr="00732559" w14:paraId="772FAE90" w14:textId="77777777" w:rsidTr="00954272">
        <w:tc>
          <w:tcPr>
            <w:tcW w:w="1838" w:type="dxa"/>
          </w:tcPr>
          <w:p w14:paraId="397046B9" w14:textId="7777777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0017</w:t>
            </w:r>
          </w:p>
        </w:tc>
        <w:tc>
          <w:tcPr>
            <w:tcW w:w="1985" w:type="dxa"/>
          </w:tcPr>
          <w:p w14:paraId="2355F463" w14:textId="48703E4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C019</w:t>
            </w:r>
          </w:p>
        </w:tc>
        <w:tc>
          <w:tcPr>
            <w:tcW w:w="2126" w:type="dxa"/>
          </w:tcPr>
          <w:p w14:paraId="338D30E3" w14:textId="4D7EE61E" w:rsidR="006236F6" w:rsidRPr="00732559" w:rsidRDefault="006B29D1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BR 019</w:t>
            </w:r>
          </w:p>
        </w:tc>
        <w:tc>
          <w:tcPr>
            <w:tcW w:w="3685" w:type="dxa"/>
          </w:tcPr>
          <w:p w14:paraId="4A9953C6" w14:textId="2D4499A3" w:rsidR="006236F6" w:rsidRPr="003C2139" w:rsidRDefault="003C2139" w:rsidP="00954272">
            <w:pPr>
              <w:spacing w:after="80"/>
              <w:ind w:right="567"/>
              <w:jc w:val="center"/>
              <w:rPr>
                <w:rFonts w:ascii="Consolas" w:hAnsi="Consolas"/>
                <w:color w:val="334155"/>
                <w:lang w:val="en-US"/>
              </w:rPr>
            </w:pPr>
            <w:r w:rsidRPr="003C2139">
              <w:rPr>
                <w:rFonts w:ascii="Consolas" w:hAnsi="Consolas"/>
                <w:color w:val="334155"/>
                <w:lang w:val="en-US"/>
              </w:rPr>
              <w:t>(019) -&gt; СК</w:t>
            </w:r>
          </w:p>
        </w:tc>
      </w:tr>
      <w:tr w:rsidR="006236F6" w:rsidRPr="00732559" w14:paraId="68BAE36F" w14:textId="77777777" w:rsidTr="00954272">
        <w:tc>
          <w:tcPr>
            <w:tcW w:w="1838" w:type="dxa"/>
          </w:tcPr>
          <w:p w14:paraId="7B48D022" w14:textId="7777777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0018</w:t>
            </w:r>
          </w:p>
        </w:tc>
        <w:tc>
          <w:tcPr>
            <w:tcW w:w="1985" w:type="dxa"/>
          </w:tcPr>
          <w:p w14:paraId="33659214" w14:textId="2FEF9CD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3012</w:t>
            </w:r>
          </w:p>
        </w:tc>
        <w:tc>
          <w:tcPr>
            <w:tcW w:w="2126" w:type="dxa"/>
          </w:tcPr>
          <w:p w14:paraId="5AA1C821" w14:textId="05409192" w:rsidR="006236F6" w:rsidRPr="00732559" w:rsidRDefault="006B29D1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MOV 012</w:t>
            </w:r>
          </w:p>
        </w:tc>
        <w:tc>
          <w:tcPr>
            <w:tcW w:w="3685" w:type="dxa"/>
          </w:tcPr>
          <w:p w14:paraId="0B87830B" w14:textId="41E4FE13" w:rsidR="006236F6" w:rsidRPr="003C213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-&gt; 01</w:t>
            </w:r>
            <w:r w:rsidRPr="003C213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2</w:t>
            </w:r>
          </w:p>
        </w:tc>
      </w:tr>
      <w:tr w:rsidR="006236F6" w:rsidRPr="00732559" w14:paraId="10C1F74F" w14:textId="77777777" w:rsidTr="00954272">
        <w:tc>
          <w:tcPr>
            <w:tcW w:w="1838" w:type="dxa"/>
          </w:tcPr>
          <w:p w14:paraId="64B3FA21" w14:textId="7777777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0019</w:t>
            </w:r>
          </w:p>
        </w:tc>
        <w:tc>
          <w:tcPr>
            <w:tcW w:w="1985" w:type="dxa"/>
          </w:tcPr>
          <w:p w14:paraId="678FB7E6" w14:textId="7AB899CC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F200</w:t>
            </w:r>
          </w:p>
        </w:tc>
        <w:tc>
          <w:tcPr>
            <w:tcW w:w="2126" w:type="dxa"/>
          </w:tcPr>
          <w:p w14:paraId="0F8EF2AF" w14:textId="36858E69" w:rsidR="006236F6" w:rsidRPr="00732559" w:rsidRDefault="006B29D1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CLA</w:t>
            </w:r>
          </w:p>
        </w:tc>
        <w:tc>
          <w:tcPr>
            <w:tcW w:w="3685" w:type="dxa"/>
          </w:tcPr>
          <w:p w14:paraId="7A00EE46" w14:textId="61493BC1" w:rsidR="006236F6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0 -&gt; A</w:t>
            </w:r>
          </w:p>
        </w:tc>
      </w:tr>
      <w:tr w:rsidR="006236F6" w:rsidRPr="00732559" w14:paraId="42111C2E" w14:textId="77777777" w:rsidTr="00954272">
        <w:tc>
          <w:tcPr>
            <w:tcW w:w="1838" w:type="dxa"/>
          </w:tcPr>
          <w:p w14:paraId="7C39392F" w14:textId="7777777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001A</w:t>
            </w:r>
          </w:p>
        </w:tc>
        <w:tc>
          <w:tcPr>
            <w:tcW w:w="1985" w:type="dxa"/>
          </w:tcPr>
          <w:p w14:paraId="3A53B5B6" w14:textId="2B6CB10D" w:rsidR="006236F6" w:rsidRPr="00732559" w:rsidRDefault="006B29D1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4011</w:t>
            </w:r>
          </w:p>
        </w:tc>
        <w:tc>
          <w:tcPr>
            <w:tcW w:w="2126" w:type="dxa"/>
          </w:tcPr>
          <w:p w14:paraId="386EE7DA" w14:textId="511C6882" w:rsidR="006236F6" w:rsidRPr="003C2139" w:rsidRDefault="006B29D1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ADD 01</w:t>
            </w:r>
            <w:r w:rsidR="003C2139" w:rsidRPr="003C213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1</w:t>
            </w:r>
          </w:p>
        </w:tc>
        <w:tc>
          <w:tcPr>
            <w:tcW w:w="3685" w:type="dxa"/>
          </w:tcPr>
          <w:p w14:paraId="11C15CC8" w14:textId="4D071C97" w:rsidR="006236F6" w:rsidRPr="00732559" w:rsidRDefault="003C2139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+ (011) -&gt; A</w:t>
            </w:r>
          </w:p>
        </w:tc>
      </w:tr>
      <w:tr w:rsidR="006236F6" w:rsidRPr="00732559" w14:paraId="6396616D" w14:textId="77777777" w:rsidTr="00954272">
        <w:tc>
          <w:tcPr>
            <w:tcW w:w="1838" w:type="dxa"/>
          </w:tcPr>
          <w:p w14:paraId="2572DB0B" w14:textId="7777777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001B</w:t>
            </w:r>
          </w:p>
        </w:tc>
        <w:tc>
          <w:tcPr>
            <w:tcW w:w="1985" w:type="dxa"/>
          </w:tcPr>
          <w:p w14:paraId="4249EFAA" w14:textId="53144FA2" w:rsidR="006236F6" w:rsidRPr="00732559" w:rsidRDefault="006B29D1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D01D</w:t>
            </w:r>
          </w:p>
        </w:tc>
        <w:tc>
          <w:tcPr>
            <w:tcW w:w="2126" w:type="dxa"/>
          </w:tcPr>
          <w:p w14:paraId="297C2F37" w14:textId="1720AA41" w:rsidR="006236F6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4C60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HZAD 01D</w:t>
            </w:r>
          </w:p>
        </w:tc>
        <w:tc>
          <w:tcPr>
            <w:tcW w:w="3685" w:type="dxa"/>
          </w:tcPr>
          <w:p w14:paraId="1C2C1E62" w14:textId="66039CD7" w:rsidR="006236F6" w:rsidRPr="00732559" w:rsidRDefault="006236F6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</w:p>
        </w:tc>
      </w:tr>
      <w:tr w:rsidR="006236F6" w:rsidRPr="00732559" w14:paraId="16933D1E" w14:textId="77777777" w:rsidTr="00954272">
        <w:tc>
          <w:tcPr>
            <w:tcW w:w="1838" w:type="dxa"/>
          </w:tcPr>
          <w:p w14:paraId="1B248BE9" w14:textId="12793B97" w:rsidR="006236F6" w:rsidRPr="00732559" w:rsidRDefault="006236F6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</w:t>
            </w:r>
          </w:p>
        </w:tc>
        <w:tc>
          <w:tcPr>
            <w:tcW w:w="1985" w:type="dxa"/>
          </w:tcPr>
          <w:p w14:paraId="6418200A" w14:textId="5D972BC0" w:rsidR="006236F6" w:rsidRPr="00732559" w:rsidRDefault="006B29D1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C01F</w:t>
            </w:r>
          </w:p>
        </w:tc>
        <w:tc>
          <w:tcPr>
            <w:tcW w:w="2126" w:type="dxa"/>
          </w:tcPr>
          <w:p w14:paraId="0C921AE5" w14:textId="304B1312" w:rsidR="006236F6" w:rsidRPr="00732559" w:rsidRDefault="006B29D1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BR 01F</w:t>
            </w:r>
          </w:p>
        </w:tc>
        <w:tc>
          <w:tcPr>
            <w:tcW w:w="3685" w:type="dxa"/>
          </w:tcPr>
          <w:p w14:paraId="5C1E6EF3" w14:textId="44BD16A4" w:rsidR="006236F6" w:rsidRPr="00732559" w:rsidRDefault="003C2139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(01F) -&gt; СК</w:t>
            </w:r>
          </w:p>
        </w:tc>
      </w:tr>
      <w:tr w:rsidR="006236F6" w:rsidRPr="00732559" w14:paraId="365BDE20" w14:textId="77777777" w:rsidTr="00954272">
        <w:tc>
          <w:tcPr>
            <w:tcW w:w="1838" w:type="dxa"/>
          </w:tcPr>
          <w:p w14:paraId="076BFA3D" w14:textId="3C5C0318" w:rsidR="006236F6" w:rsidRPr="00732559" w:rsidRDefault="006236F6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D</w:t>
            </w:r>
          </w:p>
        </w:tc>
        <w:tc>
          <w:tcPr>
            <w:tcW w:w="1985" w:type="dxa"/>
          </w:tcPr>
          <w:p w14:paraId="546BAD75" w14:textId="738D70B2" w:rsidR="006236F6" w:rsidRPr="00732559" w:rsidRDefault="006B29D1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F800</w:t>
            </w:r>
          </w:p>
        </w:tc>
        <w:tc>
          <w:tcPr>
            <w:tcW w:w="2126" w:type="dxa"/>
          </w:tcPr>
          <w:p w14:paraId="41EA3D4B" w14:textId="2F68B25A" w:rsidR="006236F6" w:rsidRPr="00732559" w:rsidRDefault="006B29D1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INC</w:t>
            </w:r>
          </w:p>
        </w:tc>
        <w:tc>
          <w:tcPr>
            <w:tcW w:w="3685" w:type="dxa"/>
          </w:tcPr>
          <w:p w14:paraId="523E2D47" w14:textId="5031E945" w:rsidR="006236F6" w:rsidRPr="00732559" w:rsidRDefault="003C2139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+ 1 -&gt; A</w:t>
            </w:r>
          </w:p>
        </w:tc>
      </w:tr>
      <w:tr w:rsidR="006236F6" w:rsidRPr="00732559" w14:paraId="48B3D357" w14:textId="77777777" w:rsidTr="00954272">
        <w:tc>
          <w:tcPr>
            <w:tcW w:w="1838" w:type="dxa"/>
          </w:tcPr>
          <w:p w14:paraId="156A355C" w14:textId="702F681C" w:rsidR="006236F6" w:rsidRPr="00732559" w:rsidRDefault="006236F6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E</w:t>
            </w:r>
          </w:p>
        </w:tc>
        <w:tc>
          <w:tcPr>
            <w:tcW w:w="1985" w:type="dxa"/>
          </w:tcPr>
          <w:p w14:paraId="268DC4A5" w14:textId="4D6A0FA9" w:rsidR="006236F6" w:rsidRPr="00732559" w:rsidRDefault="006B29D1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3013</w:t>
            </w:r>
          </w:p>
        </w:tc>
        <w:tc>
          <w:tcPr>
            <w:tcW w:w="2126" w:type="dxa"/>
          </w:tcPr>
          <w:p w14:paraId="27BDA697" w14:textId="0B4F5712" w:rsidR="006236F6" w:rsidRPr="00732559" w:rsidRDefault="006B29D1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MOV 013</w:t>
            </w:r>
          </w:p>
        </w:tc>
        <w:tc>
          <w:tcPr>
            <w:tcW w:w="3685" w:type="dxa"/>
          </w:tcPr>
          <w:p w14:paraId="31ACAE9F" w14:textId="404B2994" w:rsidR="006236F6" w:rsidRPr="00732559" w:rsidRDefault="003C2139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-&gt; 013</w:t>
            </w:r>
          </w:p>
        </w:tc>
      </w:tr>
      <w:tr w:rsidR="006236F6" w:rsidRPr="00732559" w14:paraId="5B6183DC" w14:textId="77777777" w:rsidTr="00954272">
        <w:tc>
          <w:tcPr>
            <w:tcW w:w="1838" w:type="dxa"/>
          </w:tcPr>
          <w:p w14:paraId="205F0FEB" w14:textId="2A232E12" w:rsidR="006236F6" w:rsidRPr="00732559" w:rsidRDefault="006236F6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</w:t>
            </w:r>
          </w:p>
        </w:tc>
        <w:tc>
          <w:tcPr>
            <w:tcW w:w="1985" w:type="dxa"/>
          </w:tcPr>
          <w:p w14:paraId="79F27991" w14:textId="3AA69719" w:rsidR="006236F6" w:rsidRPr="00732559" w:rsidRDefault="006B29D1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F000</w:t>
            </w:r>
          </w:p>
        </w:tc>
        <w:tc>
          <w:tcPr>
            <w:tcW w:w="2126" w:type="dxa"/>
          </w:tcPr>
          <w:p w14:paraId="662EAFA7" w14:textId="2BA5DF61" w:rsidR="006236F6" w:rsidRPr="00732559" w:rsidRDefault="006B29D1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HLT</w:t>
            </w:r>
          </w:p>
        </w:tc>
        <w:tc>
          <w:tcPr>
            <w:tcW w:w="3685" w:type="dxa"/>
          </w:tcPr>
          <w:p w14:paraId="28157CCD" w14:textId="76E2A6BA" w:rsidR="006236F6" w:rsidRPr="00732559" w:rsidRDefault="003C2139" w:rsidP="006236F6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proofErr w:type="spellStart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Остановка</w:t>
            </w:r>
            <w:proofErr w:type="spellEnd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</w:t>
            </w:r>
            <w:proofErr w:type="spellStart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операций</w:t>
            </w:r>
            <w:proofErr w:type="spellEnd"/>
          </w:p>
        </w:tc>
      </w:tr>
    </w:tbl>
    <w:p w14:paraId="718BD630" w14:textId="24A3155D" w:rsidR="006B29D1" w:rsidRPr="003C2139" w:rsidRDefault="006B29D1" w:rsidP="006B29D1">
      <w:pPr>
        <w:pStyle w:val="a5"/>
        <w:spacing w:after="0"/>
        <w:ind w:right="0"/>
        <w:jc w:val="left"/>
        <w:rPr>
          <w:b w:val="0"/>
          <w:bCs/>
          <w:sz w:val="24"/>
          <w:szCs w:val="28"/>
          <w:lang w:val="ru-RU"/>
        </w:rPr>
      </w:pPr>
      <w:r>
        <w:rPr>
          <w:b w:val="0"/>
          <w:bCs/>
          <w:sz w:val="24"/>
          <w:szCs w:val="28"/>
          <w:lang w:val="ru-RU"/>
        </w:rPr>
        <w:t xml:space="preserve">Если команда корректна, то в </w:t>
      </w:r>
      <w:r w:rsidRPr="006B29D1">
        <w:rPr>
          <w:b w:val="0"/>
          <w:bCs/>
          <w:sz w:val="24"/>
          <w:szCs w:val="28"/>
          <w:lang w:val="ru-RU"/>
        </w:rPr>
        <w:t xml:space="preserve">12 </w:t>
      </w:r>
      <w:r>
        <w:rPr>
          <w:b w:val="0"/>
          <w:bCs/>
          <w:sz w:val="24"/>
          <w:szCs w:val="28"/>
          <w:lang w:val="ru-RU"/>
        </w:rPr>
        <w:t xml:space="preserve">ячейке будет 0238, а в 13 0239. В соответствии с командой </w:t>
      </w:r>
      <w:r>
        <w:rPr>
          <w:b w:val="0"/>
          <w:bCs/>
          <w:sz w:val="24"/>
          <w:szCs w:val="28"/>
        </w:rPr>
        <w:t>DXXX</w:t>
      </w:r>
      <w:r>
        <w:rPr>
          <w:b w:val="0"/>
          <w:bCs/>
          <w:sz w:val="24"/>
          <w:szCs w:val="28"/>
          <w:lang w:val="ru-RU"/>
        </w:rPr>
        <w:t xml:space="preserve"> мы смотрим значения в ячейках 0010 и 0011, если значение четное – переносим в ячейку 0012</w:t>
      </w:r>
      <w:r w:rsidRPr="006B29D1">
        <w:rPr>
          <w:b w:val="0"/>
          <w:bCs/>
          <w:sz w:val="24"/>
          <w:szCs w:val="28"/>
          <w:lang w:val="ru-RU"/>
        </w:rPr>
        <w:t>/0013</w:t>
      </w:r>
      <w:r>
        <w:rPr>
          <w:b w:val="0"/>
          <w:bCs/>
          <w:sz w:val="24"/>
          <w:szCs w:val="28"/>
          <w:lang w:val="ru-RU"/>
        </w:rPr>
        <w:t>.</w:t>
      </w:r>
      <w:r w:rsidR="003C2139">
        <w:rPr>
          <w:b w:val="0"/>
          <w:bCs/>
          <w:sz w:val="24"/>
          <w:szCs w:val="28"/>
          <w:lang w:val="ru-RU"/>
        </w:rPr>
        <w:t xml:space="preserve"> Соответственно, мы начинаем в ячейке 0014, далее сохраняем значение из ячейки 0010 в А, переходим к </w:t>
      </w:r>
      <w:r w:rsidR="003C2139">
        <w:rPr>
          <w:b w:val="0"/>
          <w:bCs/>
          <w:sz w:val="24"/>
          <w:szCs w:val="28"/>
        </w:rPr>
        <w:t>DXXX</w:t>
      </w:r>
      <w:r w:rsidR="003C2139" w:rsidRPr="003C2139">
        <w:rPr>
          <w:b w:val="0"/>
          <w:bCs/>
          <w:sz w:val="24"/>
          <w:szCs w:val="28"/>
          <w:lang w:val="ru-RU"/>
        </w:rPr>
        <w:t xml:space="preserve">, </w:t>
      </w:r>
      <w:r w:rsidR="003C2139">
        <w:rPr>
          <w:b w:val="0"/>
          <w:bCs/>
          <w:sz w:val="24"/>
          <w:szCs w:val="28"/>
          <w:lang w:val="ru-RU"/>
        </w:rPr>
        <w:t>где проверяем, если значение в А четное, то мы переходим в ячейку 0018 (далее переносим значение из А в ячейку 0012), иначе в 019, очищаем А, сохраняем значение из ячейки 0011 в А и производим аналогичные действия. 238 – четное, поэтому оно окажется в ячейке 0012, 239 – нечетное, поэтому мы его не перенесем в ячейку 0013.</w:t>
      </w:r>
    </w:p>
    <w:p w14:paraId="626144A2" w14:textId="33F91799" w:rsidR="0098276C" w:rsidRPr="00253C4F" w:rsidRDefault="0098276C" w:rsidP="001E61FB">
      <w:pPr>
        <w:pStyle w:val="a5"/>
        <w:spacing w:after="0"/>
        <w:ind w:right="0"/>
        <w:jc w:val="left"/>
        <w:rPr>
          <w:b w:val="0"/>
          <w:bCs/>
          <w:sz w:val="24"/>
          <w:szCs w:val="28"/>
          <w:lang w:val="ru-RU"/>
        </w:rPr>
      </w:pPr>
    </w:p>
    <w:p w14:paraId="0A1A3297" w14:textId="4BD93269" w:rsidR="004C6023" w:rsidRPr="004C6023" w:rsidRDefault="004C6023" w:rsidP="001E61FB">
      <w:pPr>
        <w:pStyle w:val="a5"/>
        <w:spacing w:after="0"/>
        <w:ind w:right="0"/>
        <w:jc w:val="left"/>
        <w:rPr>
          <w:b w:val="0"/>
          <w:bCs/>
          <w:sz w:val="28"/>
          <w:szCs w:val="28"/>
          <w:lang w:val="ru-RU"/>
        </w:rPr>
      </w:pPr>
      <w:r w:rsidRPr="004C6023">
        <w:rPr>
          <w:b w:val="0"/>
          <w:bCs/>
          <w:sz w:val="28"/>
          <w:szCs w:val="28"/>
          <w:lang w:val="ru-RU"/>
        </w:rPr>
        <w:t>3. Для безадресной команды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685"/>
      </w:tblGrid>
      <w:tr w:rsidR="004C6023" w:rsidRPr="001E61FB" w14:paraId="6B12B074" w14:textId="77777777" w:rsidTr="00954272">
        <w:tc>
          <w:tcPr>
            <w:tcW w:w="1838" w:type="dxa"/>
          </w:tcPr>
          <w:p w14:paraId="7656F18A" w14:textId="77777777" w:rsidR="004C6023" w:rsidRPr="001E61FB" w:rsidRDefault="004C6023" w:rsidP="00954272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Адрес</w:t>
            </w:r>
          </w:p>
        </w:tc>
        <w:tc>
          <w:tcPr>
            <w:tcW w:w="1985" w:type="dxa"/>
          </w:tcPr>
          <w:p w14:paraId="007D2636" w14:textId="77777777" w:rsidR="004C6023" w:rsidRPr="001E61FB" w:rsidRDefault="004C6023" w:rsidP="00954272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Код команды</w:t>
            </w:r>
          </w:p>
        </w:tc>
        <w:tc>
          <w:tcPr>
            <w:tcW w:w="2126" w:type="dxa"/>
          </w:tcPr>
          <w:p w14:paraId="5C2F8875" w14:textId="77777777" w:rsidR="004C6023" w:rsidRPr="001E61FB" w:rsidRDefault="004C6023" w:rsidP="00954272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Мнемоника</w:t>
            </w:r>
          </w:p>
        </w:tc>
        <w:tc>
          <w:tcPr>
            <w:tcW w:w="3685" w:type="dxa"/>
          </w:tcPr>
          <w:p w14:paraId="2692DC1B" w14:textId="77777777" w:rsidR="004C6023" w:rsidRPr="001E61FB" w:rsidRDefault="004C6023" w:rsidP="00954272">
            <w:pPr>
              <w:pStyle w:val="a5"/>
              <w:spacing w:after="0"/>
              <w:ind w:right="0"/>
              <w:jc w:val="left"/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</w:pPr>
            <w:r w:rsidRPr="001E61FB">
              <w:rPr>
                <w:rFonts w:ascii="Segoe UI" w:eastAsia="Times New Roman" w:hAnsi="Segoe UI" w:cs="Segoe UI"/>
                <w:bCs/>
                <w:color w:val="334155"/>
                <w:sz w:val="22"/>
                <w:szCs w:val="22"/>
                <w:lang w:val="ru-RU" w:eastAsia="ru-RU"/>
              </w:rPr>
              <w:t>Комментарий</w:t>
            </w:r>
          </w:p>
        </w:tc>
      </w:tr>
      <w:tr w:rsidR="004C6023" w:rsidRPr="00732559" w14:paraId="2EE87C56" w14:textId="77777777" w:rsidTr="00954272">
        <w:tc>
          <w:tcPr>
            <w:tcW w:w="1838" w:type="dxa"/>
          </w:tcPr>
          <w:p w14:paraId="47083845" w14:textId="77777777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0010</w:t>
            </w:r>
          </w:p>
        </w:tc>
        <w:tc>
          <w:tcPr>
            <w:tcW w:w="1985" w:type="dxa"/>
          </w:tcPr>
          <w:p w14:paraId="216378B9" w14:textId="57308370" w:rsidR="004C6023" w:rsidRPr="006B29D1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0005</w:t>
            </w:r>
          </w:p>
        </w:tc>
        <w:tc>
          <w:tcPr>
            <w:tcW w:w="2126" w:type="dxa"/>
          </w:tcPr>
          <w:p w14:paraId="001B19E4" w14:textId="62116FEC" w:rsidR="004C6023" w:rsidRPr="004C6023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ISZ 005</w:t>
            </w:r>
          </w:p>
        </w:tc>
        <w:tc>
          <w:tcPr>
            <w:tcW w:w="3685" w:type="dxa"/>
          </w:tcPr>
          <w:p w14:paraId="2ABCFAA6" w14:textId="77777777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  <w:lang w:val="ru-RU"/>
              </w:rPr>
              <w:t>Входные данные</w:t>
            </w:r>
          </w:p>
        </w:tc>
      </w:tr>
      <w:tr w:rsidR="004C6023" w:rsidRPr="00732559" w14:paraId="040F40DA" w14:textId="77777777" w:rsidTr="00954272">
        <w:tc>
          <w:tcPr>
            <w:tcW w:w="1838" w:type="dxa"/>
          </w:tcPr>
          <w:p w14:paraId="27F6C2CA" w14:textId="77777777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0011</w:t>
            </w:r>
          </w:p>
        </w:tc>
        <w:tc>
          <w:tcPr>
            <w:tcW w:w="1985" w:type="dxa"/>
          </w:tcPr>
          <w:p w14:paraId="409B872A" w14:textId="278987E0" w:rsidR="004C6023" w:rsidRPr="004C6023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0000</w:t>
            </w:r>
          </w:p>
        </w:tc>
        <w:tc>
          <w:tcPr>
            <w:tcW w:w="2126" w:type="dxa"/>
          </w:tcPr>
          <w:p w14:paraId="299D308C" w14:textId="799B44A2" w:rsidR="004C6023" w:rsidRPr="004C6023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ISZ 000</w:t>
            </w:r>
          </w:p>
        </w:tc>
        <w:tc>
          <w:tcPr>
            <w:tcW w:w="3685" w:type="dxa"/>
          </w:tcPr>
          <w:p w14:paraId="0E5C3FFB" w14:textId="3A473C9A" w:rsidR="004C6023" w:rsidRPr="004C6023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proofErr w:type="spellStart"/>
            <w:r w:rsidRPr="004C60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Ячейки</w:t>
            </w:r>
            <w:proofErr w:type="spellEnd"/>
            <w:r w:rsidRPr="004C60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</w:t>
            </w:r>
            <w:proofErr w:type="spellStart"/>
            <w:r w:rsidRPr="004C60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для</w:t>
            </w:r>
            <w:proofErr w:type="spellEnd"/>
            <w:r w:rsidRPr="004C60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</w:t>
            </w:r>
            <w:proofErr w:type="spellStart"/>
            <w:r w:rsidRPr="004C60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значений</w:t>
            </w:r>
            <w:proofErr w:type="spellEnd"/>
          </w:p>
        </w:tc>
      </w:tr>
      <w:tr w:rsidR="004C6023" w:rsidRPr="003C2139" w14:paraId="158AE400" w14:textId="77777777" w:rsidTr="00954272">
        <w:tc>
          <w:tcPr>
            <w:tcW w:w="1838" w:type="dxa"/>
          </w:tcPr>
          <w:p w14:paraId="5837954E" w14:textId="77777777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0012</w:t>
            </w:r>
          </w:p>
        </w:tc>
        <w:tc>
          <w:tcPr>
            <w:tcW w:w="1985" w:type="dxa"/>
          </w:tcPr>
          <w:p w14:paraId="6767AE52" w14:textId="2AAF036F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F200 +</w:t>
            </w:r>
          </w:p>
        </w:tc>
        <w:tc>
          <w:tcPr>
            <w:tcW w:w="2126" w:type="dxa"/>
          </w:tcPr>
          <w:p w14:paraId="0F976997" w14:textId="2E7564CD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CLA</w:t>
            </w:r>
          </w:p>
        </w:tc>
        <w:tc>
          <w:tcPr>
            <w:tcW w:w="3685" w:type="dxa"/>
          </w:tcPr>
          <w:p w14:paraId="3EBA8B9D" w14:textId="4E07E9FC" w:rsidR="004C6023" w:rsidRPr="004C6023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4C6023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0 -&gt; A</w:t>
            </w:r>
          </w:p>
        </w:tc>
      </w:tr>
      <w:tr w:rsidR="004C6023" w:rsidRPr="006B29D1" w14:paraId="638E1762" w14:textId="77777777" w:rsidTr="00954272">
        <w:tc>
          <w:tcPr>
            <w:tcW w:w="1838" w:type="dxa"/>
          </w:tcPr>
          <w:p w14:paraId="0C597EF0" w14:textId="77777777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0013</w:t>
            </w:r>
          </w:p>
        </w:tc>
        <w:tc>
          <w:tcPr>
            <w:tcW w:w="1985" w:type="dxa"/>
          </w:tcPr>
          <w:p w14:paraId="606773BC" w14:textId="3032AFD0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4010</w:t>
            </w:r>
          </w:p>
        </w:tc>
        <w:tc>
          <w:tcPr>
            <w:tcW w:w="2126" w:type="dxa"/>
          </w:tcPr>
          <w:p w14:paraId="7BCFD620" w14:textId="52AE7C7A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ADD 010</w:t>
            </w:r>
          </w:p>
        </w:tc>
        <w:tc>
          <w:tcPr>
            <w:tcW w:w="3685" w:type="dxa"/>
          </w:tcPr>
          <w:p w14:paraId="6F5679DD" w14:textId="4EE54808" w:rsidR="004C6023" w:rsidRPr="006B29D1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3C213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+ (010) -&gt; A</w:t>
            </w:r>
          </w:p>
        </w:tc>
      </w:tr>
      <w:tr w:rsidR="004C6023" w:rsidRPr="003C2139" w14:paraId="15903A3C" w14:textId="77777777" w:rsidTr="00954272">
        <w:tc>
          <w:tcPr>
            <w:tcW w:w="1838" w:type="dxa"/>
          </w:tcPr>
          <w:p w14:paraId="5D23ED6E" w14:textId="77777777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0014</w:t>
            </w:r>
          </w:p>
        </w:tc>
        <w:tc>
          <w:tcPr>
            <w:tcW w:w="1985" w:type="dxa"/>
          </w:tcPr>
          <w:p w14:paraId="46588534" w14:textId="2A1D4B6F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FC00</w:t>
            </w:r>
          </w:p>
        </w:tc>
        <w:tc>
          <w:tcPr>
            <w:tcW w:w="2126" w:type="dxa"/>
          </w:tcPr>
          <w:p w14:paraId="4CFAF97A" w14:textId="68A8C770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</w:p>
        </w:tc>
        <w:tc>
          <w:tcPr>
            <w:tcW w:w="3685" w:type="dxa"/>
          </w:tcPr>
          <w:p w14:paraId="53419223" w14:textId="1A8727A0" w:rsidR="004C6023" w:rsidRPr="003C2139" w:rsidRDefault="004C6023" w:rsidP="00954272">
            <w:pPr>
              <w:jc w:val="center"/>
              <w:rPr>
                <w:rFonts w:ascii="Consolas" w:hAnsi="Consolas"/>
                <w:color w:val="334155"/>
                <w:lang w:val="en-US"/>
              </w:rPr>
            </w:pPr>
          </w:p>
        </w:tc>
      </w:tr>
      <w:tr w:rsidR="004C6023" w:rsidRPr="00732559" w14:paraId="15EAD0E7" w14:textId="77777777" w:rsidTr="00954272">
        <w:tc>
          <w:tcPr>
            <w:tcW w:w="1838" w:type="dxa"/>
          </w:tcPr>
          <w:p w14:paraId="5916CA64" w14:textId="77777777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0015</w:t>
            </w:r>
          </w:p>
        </w:tc>
        <w:tc>
          <w:tcPr>
            <w:tcW w:w="1985" w:type="dxa"/>
          </w:tcPr>
          <w:p w14:paraId="5A5F39D0" w14:textId="26398B95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3011</w:t>
            </w:r>
          </w:p>
        </w:tc>
        <w:tc>
          <w:tcPr>
            <w:tcW w:w="2126" w:type="dxa"/>
          </w:tcPr>
          <w:p w14:paraId="1239D873" w14:textId="38672E3B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MOV 011</w:t>
            </w:r>
          </w:p>
        </w:tc>
        <w:tc>
          <w:tcPr>
            <w:tcW w:w="3685" w:type="dxa"/>
          </w:tcPr>
          <w:p w14:paraId="50317F3B" w14:textId="2C8C1936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(A) -&gt; 01</w:t>
            </w: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1</w:t>
            </w:r>
          </w:p>
        </w:tc>
      </w:tr>
      <w:tr w:rsidR="004C6023" w:rsidRPr="00732559" w14:paraId="6F401F04" w14:textId="77777777" w:rsidTr="00954272">
        <w:tc>
          <w:tcPr>
            <w:tcW w:w="1838" w:type="dxa"/>
          </w:tcPr>
          <w:p w14:paraId="6C5CF8EB" w14:textId="77777777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0016</w:t>
            </w:r>
          </w:p>
        </w:tc>
        <w:tc>
          <w:tcPr>
            <w:tcW w:w="1985" w:type="dxa"/>
          </w:tcPr>
          <w:p w14:paraId="45C648C1" w14:textId="70FC2845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F000</w:t>
            </w:r>
          </w:p>
        </w:tc>
        <w:tc>
          <w:tcPr>
            <w:tcW w:w="2126" w:type="dxa"/>
          </w:tcPr>
          <w:p w14:paraId="62E1F7D7" w14:textId="5F8648C9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r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HLT</w:t>
            </w:r>
          </w:p>
        </w:tc>
        <w:tc>
          <w:tcPr>
            <w:tcW w:w="3685" w:type="dxa"/>
          </w:tcPr>
          <w:p w14:paraId="11EDEA3F" w14:textId="7E06A149" w:rsidR="004C6023" w:rsidRPr="00732559" w:rsidRDefault="004C6023" w:rsidP="00954272">
            <w:pPr>
              <w:pStyle w:val="a5"/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</w:pPr>
            <w:proofErr w:type="spellStart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Остановка</w:t>
            </w:r>
            <w:proofErr w:type="spellEnd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 xml:space="preserve"> </w:t>
            </w:r>
            <w:proofErr w:type="spellStart"/>
            <w:r w:rsidRPr="00732559">
              <w:rPr>
                <w:rFonts w:ascii="Consolas" w:hAnsi="Consolas" w:cstheme="minorBidi"/>
                <w:b w:val="0"/>
                <w:color w:val="334155"/>
                <w:sz w:val="22"/>
                <w:szCs w:val="22"/>
              </w:rPr>
              <w:t>операций</w:t>
            </w:r>
            <w:proofErr w:type="spellEnd"/>
          </w:p>
        </w:tc>
      </w:tr>
    </w:tbl>
    <w:p w14:paraId="423B41C5" w14:textId="2EDF0B28" w:rsidR="004C6023" w:rsidRPr="004C6023" w:rsidRDefault="004C6023" w:rsidP="001E61FB">
      <w:pPr>
        <w:pStyle w:val="a5"/>
        <w:spacing w:after="0"/>
        <w:ind w:right="0"/>
        <w:jc w:val="left"/>
        <w:rPr>
          <w:b w:val="0"/>
          <w:bCs/>
          <w:sz w:val="24"/>
          <w:szCs w:val="28"/>
          <w:lang w:val="ru-RU"/>
        </w:rPr>
      </w:pPr>
      <w:r>
        <w:rPr>
          <w:b w:val="0"/>
          <w:bCs/>
          <w:sz w:val="24"/>
          <w:szCs w:val="28"/>
          <w:lang w:val="ru-RU"/>
        </w:rPr>
        <w:lastRenderedPageBreak/>
        <w:t xml:space="preserve">Если команда корректна, то в 0011 ячейке будет 0014 (20 в десятичной). Начинаем в ячейке 0012, сохраняем значение из 0010 ячейки в А, выполняем команду </w:t>
      </w:r>
      <w:r>
        <w:rPr>
          <w:b w:val="0"/>
          <w:bCs/>
          <w:sz w:val="24"/>
          <w:szCs w:val="28"/>
        </w:rPr>
        <w:t>DXXX</w:t>
      </w:r>
      <w:r>
        <w:rPr>
          <w:b w:val="0"/>
          <w:bCs/>
          <w:sz w:val="24"/>
          <w:szCs w:val="28"/>
          <w:lang w:val="ru-RU"/>
        </w:rPr>
        <w:t>, которая два раза умножает число в А на 2 (</w:t>
      </w:r>
      <w:proofErr w:type="spellStart"/>
      <w:r>
        <w:rPr>
          <w:b w:val="0"/>
          <w:bCs/>
          <w:sz w:val="24"/>
          <w:szCs w:val="28"/>
          <w:lang w:val="ru-RU"/>
        </w:rPr>
        <w:t>т.е</w:t>
      </w:r>
      <w:proofErr w:type="spellEnd"/>
      <w:r>
        <w:rPr>
          <w:b w:val="0"/>
          <w:bCs/>
          <w:sz w:val="24"/>
          <w:szCs w:val="28"/>
          <w:lang w:val="ru-RU"/>
        </w:rPr>
        <w:t xml:space="preserve"> сдвигает вправо), соответственно 2 раза мы умножили 5 на 2. Сохраняем значение в 0011 ячейку и завершаем работу</w:t>
      </w:r>
      <w:bookmarkEnd w:id="0"/>
    </w:p>
    <w:sectPr w:rsidR="004C6023" w:rsidRPr="004C6023" w:rsidSect="00BE3D7B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DECBB" w14:textId="77777777" w:rsidR="0089314B" w:rsidRDefault="0089314B" w:rsidP="008B4CCB">
      <w:pPr>
        <w:spacing w:after="0" w:line="240" w:lineRule="auto"/>
      </w:pPr>
      <w:r>
        <w:separator/>
      </w:r>
    </w:p>
  </w:endnote>
  <w:endnote w:type="continuationSeparator" w:id="0">
    <w:p w14:paraId="03D65BCC" w14:textId="77777777" w:rsidR="0089314B" w:rsidRDefault="0089314B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CED4F" w14:textId="77777777" w:rsidR="0089314B" w:rsidRDefault="0089314B" w:rsidP="008B4CCB">
      <w:pPr>
        <w:spacing w:after="0" w:line="240" w:lineRule="auto"/>
      </w:pPr>
      <w:r>
        <w:separator/>
      </w:r>
    </w:p>
  </w:footnote>
  <w:footnote w:type="continuationSeparator" w:id="0">
    <w:p w14:paraId="584FB9AE" w14:textId="77777777" w:rsidR="0089314B" w:rsidRDefault="0089314B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22D03AC3"/>
    <w:multiLevelType w:val="multilevel"/>
    <w:tmpl w:val="2480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52F7E"/>
    <w:multiLevelType w:val="multilevel"/>
    <w:tmpl w:val="61E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262BB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6" w15:restartNumberingAfterBreak="0">
    <w:nsid w:val="641720AB"/>
    <w:multiLevelType w:val="multilevel"/>
    <w:tmpl w:val="DB4C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10"/>
  </w:num>
  <w:num w:numId="2" w16cid:durableId="1726756020">
    <w:abstractNumId w:val="7"/>
  </w:num>
  <w:num w:numId="3" w16cid:durableId="1440560999">
    <w:abstractNumId w:val="10"/>
    <w:lvlOverride w:ilvl="0">
      <w:startOverride w:val="1"/>
    </w:lvlOverride>
  </w:num>
  <w:num w:numId="4" w16cid:durableId="1039280259">
    <w:abstractNumId w:val="3"/>
  </w:num>
  <w:num w:numId="5" w16cid:durableId="1287855059">
    <w:abstractNumId w:val="1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11"/>
  </w:num>
  <w:num w:numId="8" w16cid:durableId="1148938865">
    <w:abstractNumId w:val="4"/>
  </w:num>
  <w:num w:numId="9" w16cid:durableId="503860792">
    <w:abstractNumId w:val="9"/>
  </w:num>
  <w:num w:numId="10" w16cid:durableId="2098355950">
    <w:abstractNumId w:val="8"/>
  </w:num>
  <w:num w:numId="11" w16cid:durableId="1292783770">
    <w:abstractNumId w:val="5"/>
    <w:lvlOverride w:ilvl="0">
      <w:startOverride w:val="1"/>
    </w:lvlOverride>
  </w:num>
  <w:num w:numId="12" w16cid:durableId="1220096854">
    <w:abstractNumId w:val="2"/>
  </w:num>
  <w:num w:numId="13" w16cid:durableId="1607886938">
    <w:abstractNumId w:val="6"/>
  </w:num>
  <w:num w:numId="14" w16cid:durableId="69068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0209A"/>
    <w:rsid w:val="0001090D"/>
    <w:rsid w:val="000447CC"/>
    <w:rsid w:val="00082BD1"/>
    <w:rsid w:val="000F4B6A"/>
    <w:rsid w:val="00101C64"/>
    <w:rsid w:val="001315DD"/>
    <w:rsid w:val="00145D4A"/>
    <w:rsid w:val="00174439"/>
    <w:rsid w:val="001A44D1"/>
    <w:rsid w:val="001E61FB"/>
    <w:rsid w:val="002414B3"/>
    <w:rsid w:val="00253C4F"/>
    <w:rsid w:val="002724D7"/>
    <w:rsid w:val="00296D06"/>
    <w:rsid w:val="002A6416"/>
    <w:rsid w:val="002C7D8E"/>
    <w:rsid w:val="00307431"/>
    <w:rsid w:val="00326123"/>
    <w:rsid w:val="00360304"/>
    <w:rsid w:val="00383316"/>
    <w:rsid w:val="00395A15"/>
    <w:rsid w:val="003C2139"/>
    <w:rsid w:val="00422E8B"/>
    <w:rsid w:val="004C6023"/>
    <w:rsid w:val="00530CD4"/>
    <w:rsid w:val="005352EA"/>
    <w:rsid w:val="005730C3"/>
    <w:rsid w:val="005B46F6"/>
    <w:rsid w:val="005C24C9"/>
    <w:rsid w:val="005D1EB1"/>
    <w:rsid w:val="005F0109"/>
    <w:rsid w:val="005F75C3"/>
    <w:rsid w:val="00620B66"/>
    <w:rsid w:val="006236F6"/>
    <w:rsid w:val="0063464F"/>
    <w:rsid w:val="006A3E5C"/>
    <w:rsid w:val="006B29D1"/>
    <w:rsid w:val="00732559"/>
    <w:rsid w:val="00741E07"/>
    <w:rsid w:val="007659DF"/>
    <w:rsid w:val="00783D14"/>
    <w:rsid w:val="007B715F"/>
    <w:rsid w:val="007F7A5C"/>
    <w:rsid w:val="008022DB"/>
    <w:rsid w:val="00821BB4"/>
    <w:rsid w:val="0082666F"/>
    <w:rsid w:val="0082706A"/>
    <w:rsid w:val="0085778C"/>
    <w:rsid w:val="00860FD2"/>
    <w:rsid w:val="00865CA9"/>
    <w:rsid w:val="00877614"/>
    <w:rsid w:val="0089314B"/>
    <w:rsid w:val="008B4CCB"/>
    <w:rsid w:val="008E2342"/>
    <w:rsid w:val="008F5805"/>
    <w:rsid w:val="00942970"/>
    <w:rsid w:val="0098276C"/>
    <w:rsid w:val="00A30D5B"/>
    <w:rsid w:val="00A30F63"/>
    <w:rsid w:val="00A54789"/>
    <w:rsid w:val="00AC1B7A"/>
    <w:rsid w:val="00AE379E"/>
    <w:rsid w:val="00AF30C2"/>
    <w:rsid w:val="00B03DC5"/>
    <w:rsid w:val="00B4428F"/>
    <w:rsid w:val="00B444C0"/>
    <w:rsid w:val="00B46E78"/>
    <w:rsid w:val="00B830D5"/>
    <w:rsid w:val="00BE3D7B"/>
    <w:rsid w:val="00BF6CCD"/>
    <w:rsid w:val="00C60BAB"/>
    <w:rsid w:val="00C84347"/>
    <w:rsid w:val="00D3374B"/>
    <w:rsid w:val="00D90646"/>
    <w:rsid w:val="00DD5517"/>
    <w:rsid w:val="00DD78ED"/>
    <w:rsid w:val="00E26CAE"/>
    <w:rsid w:val="00E354BB"/>
    <w:rsid w:val="00ED2A06"/>
    <w:rsid w:val="00EF1EF6"/>
    <w:rsid w:val="00F113A5"/>
    <w:rsid w:val="00F127A6"/>
    <w:rsid w:val="00F3224F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730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  <w:style w:type="table" w:styleId="af1">
    <w:name w:val="Table Grid"/>
    <w:basedOn w:val="a2"/>
    <w:uiPriority w:val="39"/>
    <w:rsid w:val="0032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x-my-2">
    <w:name w:val="nx-my-2"/>
    <w:basedOn w:val="a0"/>
    <w:rsid w:val="00783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730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x-mt-6">
    <w:name w:val="nx-mt-6"/>
    <w:basedOn w:val="a0"/>
    <w:rsid w:val="00573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1447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5</cp:revision>
  <dcterms:created xsi:type="dcterms:W3CDTF">2024-05-20T19:41:00Z</dcterms:created>
  <dcterms:modified xsi:type="dcterms:W3CDTF">2024-05-21T21:19:00Z</dcterms:modified>
</cp:coreProperties>
</file>