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1B11F0DF" w:rsidR="001315DD" w:rsidRPr="000F4B6A" w:rsidRDefault="008E2342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620B66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63D6205B" w:rsidR="002C7D8E" w:rsidRPr="008E234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8E2342">
        <w:rPr>
          <w:rFonts w:ascii="Times New Roman" w:hAnsi="Times New Roman" w:cs="Times New Roman"/>
          <w:sz w:val="24"/>
          <w:szCs w:val="24"/>
        </w:rPr>
        <w:t>2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E67EC22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9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4492"/>
      </w:tblGrid>
      <w:tr w:rsidR="00620B66" w:rsidRPr="00620B66" w14:paraId="0099E609" w14:textId="77777777" w:rsidTr="0082706A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AA654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B8D0D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F0FD3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0544" w14:textId="77777777" w:rsid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865CA9" w:rsidRPr="00620B66" w14:paraId="56EB35A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53CD" w14:textId="5BBE1986" w:rsidR="00865CA9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DBE597" w14:textId="447C58C4" w:rsidR="00865CA9" w:rsidRDefault="008E2342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000F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03D775" w14:textId="04327DA4" w:rsidR="00865CA9" w:rsidRDefault="008E2342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00F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D51E3" w14:textId="101CC601" w:rsidR="00865CA9" w:rsidRPr="00360304" w:rsidRDefault="005F010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(00F) + 1 -&gt; 00F</w:t>
            </w:r>
          </w:p>
        </w:tc>
      </w:tr>
      <w:tr w:rsidR="00865CA9" w:rsidRPr="00620B66" w14:paraId="37414FD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2184A4" w14:textId="2E884E86" w:rsidR="00865CA9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A80E3" w14:textId="7DA82AB1" w:rsidR="00865CA9" w:rsidRDefault="008E2342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F613B" w14:textId="20365D7A" w:rsidR="00865CA9" w:rsidRDefault="008E2342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21C2F6" w14:textId="60F7D68F" w:rsidR="00865CA9" w:rsidRPr="00360304" w:rsidRDefault="005F010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23A3EDE0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A310" w14:textId="22922016" w:rsidR="006A3E5C" w:rsidRP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EE74B5" w14:textId="443E2AD1" w:rsidR="006A3E5C" w:rsidRPr="006A3E5C" w:rsidRDefault="008E2342" w:rsidP="00ED2A06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00534" w14:textId="613FBE2C" w:rsidR="006A3E5C" w:rsidRPr="00ED2A06" w:rsidRDefault="008E2342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47BF2" w14:textId="3A914ADF" w:rsidR="006A3E5C" w:rsidRPr="00360304" w:rsidRDefault="005F010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531BC45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9609F" w14:textId="606D7BF9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2CA115" w14:textId="365B02CF" w:rsidR="006A3E5C" w:rsidRPr="006A3E5C" w:rsidRDefault="008E2342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C7CFF" w14:textId="656F9365" w:rsidR="006A3E5C" w:rsidRPr="00ED2A06" w:rsidRDefault="008E2342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3F85D" w14:textId="72F2176A" w:rsidR="006A3E5C" w:rsidRDefault="005F010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6A3E5C" w:rsidRPr="00620B66" w14:paraId="461144BC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7A6DD" w14:textId="7DE36718" w:rsidR="006A3E5C" w:rsidRDefault="006A3E5C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  <w:r w:rsidR="00865CA9">
              <w:rPr>
                <w:rFonts w:ascii="Consolas" w:hAnsi="Consolas"/>
                <w:lang w:val="en-US"/>
              </w:rPr>
              <w:t>0E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D95470" w14:textId="7BD2AEC8" w:rsidR="006A3E5C" w:rsidRPr="006A3E5C" w:rsidRDefault="008E2342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912BF" w14:textId="04767BBC" w:rsidR="006A3E5C" w:rsidRPr="00ED2A06" w:rsidRDefault="008E2342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0FCDC" w14:textId="4C792582" w:rsidR="006A3E5C" w:rsidRPr="00360304" w:rsidRDefault="005F0109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A27F87" w:rsidRPr="00620B66" w14:paraId="4469ABC8" w14:textId="77777777" w:rsidTr="00CC16E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6BEB5" w14:textId="2F9BD376" w:rsidR="00A27F87" w:rsidRDefault="00A27F87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EFA80" w14:textId="3F7D183A" w:rsidR="00A27F87" w:rsidRPr="006A3E5C" w:rsidRDefault="00A27F87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71BC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CC4AF" w14:textId="6F9AA8E4" w:rsidR="00A27F87" w:rsidRPr="00ED2A06" w:rsidRDefault="00A27F87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HZA7 1BC</w:t>
            </w:r>
          </w:p>
        </w:tc>
        <w:tc>
          <w:tcPr>
            <w:tcW w:w="44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D4252A8" w14:textId="2610653B" w:rsidR="00A27F87" w:rsidRPr="00A27F87" w:rsidRDefault="00A27F87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Входные данные</w:t>
            </w:r>
          </w:p>
        </w:tc>
      </w:tr>
      <w:tr w:rsidR="00A27F87" w:rsidRPr="00620B66" w14:paraId="018CB8C5" w14:textId="77777777" w:rsidTr="00CC16E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FECB4" w14:textId="54E2B7B2" w:rsidR="00A27F87" w:rsidRDefault="00A27F87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86F16" w14:textId="76560E09" w:rsidR="00A27F87" w:rsidRPr="00877614" w:rsidRDefault="00A27F87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ABBA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AA7397" w14:textId="1364015C" w:rsidR="00A27F87" w:rsidRPr="00ED2A06" w:rsidRDefault="00A27F87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BMI (3BA)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0211E1B" w14:textId="7EC0C8DD" w:rsidR="00A27F87" w:rsidRPr="005F0109" w:rsidRDefault="00A27F87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A27F87" w:rsidRPr="00620B66" w14:paraId="1DA50785" w14:textId="77777777" w:rsidTr="00CC16E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91192" w14:textId="4D8EDB6B" w:rsidR="00A27F87" w:rsidRDefault="00A27F87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43C3C4" w14:textId="2C1D94C9" w:rsidR="00A27F87" w:rsidRPr="00877614" w:rsidRDefault="00A27F87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63CE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B9FE3F" w14:textId="1820EDF7" w:rsidR="00A27F87" w:rsidRPr="00ED2A06" w:rsidRDefault="00A27F87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SUB 3CE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D5B9662" w14:textId="44E6CB82" w:rsidR="00A27F87" w:rsidRDefault="00A27F87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27F87" w:rsidRPr="00620B66" w14:paraId="08CF1787" w14:textId="77777777" w:rsidTr="00CC16E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1E2B97" w14:textId="2728090C" w:rsidR="00A27F87" w:rsidRDefault="00A27F87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7B3B7D" w14:textId="1868C156" w:rsidR="00A27F87" w:rsidRPr="00877614" w:rsidRDefault="00A27F87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5826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5F902" w14:textId="3DF51B34" w:rsidR="00A27F87" w:rsidRPr="00ED2A06" w:rsidRDefault="00A27F87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ADC (026)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F4EB051" w14:textId="651A1291" w:rsidR="00A27F87" w:rsidRDefault="00A27F87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A27F87" w:rsidRPr="00620B66" w14:paraId="0B4FCB90" w14:textId="77777777" w:rsidTr="00CC16E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C65283" w14:textId="05AF4A09" w:rsidR="00A27F87" w:rsidRDefault="00A27F87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83578" w14:textId="3FB71287" w:rsidR="00A27F87" w:rsidRPr="00877614" w:rsidRDefault="00A27F87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C748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081A2F" w14:textId="79175E72" w:rsidR="00A27F87" w:rsidRPr="00ED2A06" w:rsidRDefault="00A27F87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748</w:t>
            </w:r>
          </w:p>
        </w:tc>
        <w:tc>
          <w:tcPr>
            <w:tcW w:w="44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12B87" w14:textId="3447246F" w:rsidR="00A27F87" w:rsidRDefault="00A27F87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62160BA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410DE9" w14:textId="79CB566B" w:rsidR="006A3E5C" w:rsidRDefault="00865CA9" w:rsidP="006A3E5C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BF58C5" w14:textId="71EB3687" w:rsidR="006A3E5C" w:rsidRPr="00877614" w:rsidRDefault="008E2342" w:rsidP="006A3E5C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FFFB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D4F17" w14:textId="2045AF2A" w:rsidR="006A3E5C" w:rsidRPr="00ED2A06" w:rsidRDefault="008E2342" w:rsidP="006A3E5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HZF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FF0CF" w14:textId="000C5C2D" w:rsidR="006A3E5C" w:rsidRPr="00360304" w:rsidRDefault="00A27F87" w:rsidP="000447CC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Размер массива</w:t>
            </w:r>
          </w:p>
        </w:tc>
      </w:tr>
      <w:tr w:rsidR="00865CA9" w:rsidRPr="00620B66" w14:paraId="6B17EEC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CA6A21" w14:textId="75FA8F34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620A6" w14:textId="70812EEB" w:rsidR="00865CA9" w:rsidRPr="00877614" w:rsidRDefault="008E2342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2F3DAC" w14:textId="4DE1BD95" w:rsidR="00865CA9" w:rsidRPr="00ED2A06" w:rsidRDefault="008E2342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DD743" w14:textId="688FC60E" w:rsidR="00865CA9" w:rsidRPr="00A27F87" w:rsidRDefault="00A27F87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Результат</w:t>
            </w:r>
          </w:p>
        </w:tc>
      </w:tr>
      <w:tr w:rsidR="00865CA9" w:rsidRPr="00620B66" w14:paraId="550E0E4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FD5B5" w14:textId="2854A777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64803" w14:textId="692B3C0C" w:rsidR="00865CA9" w:rsidRPr="00877614" w:rsidRDefault="008E2342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  <w:r w:rsidR="005F0109">
              <w:rPr>
                <w:rFonts w:ascii="Consolas" w:hAnsi="Consolas"/>
                <w:color w:val="334155"/>
                <w:lang w:val="en-US"/>
              </w:rPr>
              <w:t xml:space="preserve"> 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A56AF6" w14:textId="5BEDF6EE" w:rsidR="00865CA9" w:rsidRPr="00ED2A06" w:rsidRDefault="008E2342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55155" w14:textId="1B3F5684" w:rsidR="00865CA9" w:rsidRDefault="005F010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865CA9" w:rsidRPr="00620B66" w14:paraId="05736029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46C949" w14:textId="52A95785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A4A2EE" w14:textId="40EA3D34" w:rsidR="00865CA9" w:rsidRPr="00877614" w:rsidRDefault="008E2342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480A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0B3AC8" w14:textId="0B567C7F" w:rsidR="00865CA9" w:rsidRPr="00ED2A06" w:rsidRDefault="008E2342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(00A)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AFEF1" w14:textId="3D225992" w:rsidR="00865CA9" w:rsidRDefault="005F010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(00A) -&gt; A</w:t>
            </w:r>
          </w:p>
        </w:tc>
      </w:tr>
      <w:tr w:rsidR="00865CA9" w:rsidRPr="00620B66" w14:paraId="6813568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3CBB12" w14:textId="458F7A9C" w:rsidR="00865CA9" w:rsidRDefault="00865CA9" w:rsidP="00865CA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E16187" w14:textId="343322FC" w:rsidR="00865CA9" w:rsidRPr="00877614" w:rsidRDefault="001E5457" w:rsidP="00865CA9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</w:rPr>
              <w:t>9</w:t>
            </w:r>
            <w:r w:rsidR="008E2342">
              <w:rPr>
                <w:rFonts w:ascii="Consolas" w:hAnsi="Consolas"/>
                <w:color w:val="334155"/>
                <w:lang w:val="en-US"/>
              </w:rPr>
              <w:t>01B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675687" w14:textId="5A7AC3B3" w:rsidR="00865CA9" w:rsidRPr="00ED2A06" w:rsidRDefault="008E2342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</w:t>
            </w:r>
            <w:r w:rsidR="001E5457">
              <w:rPr>
                <w:rFonts w:ascii="Consolas" w:eastAsia="Times New Roman" w:hAnsi="Consolas" w:cs="Segoe UI"/>
                <w:color w:val="334155"/>
                <w:lang w:val="en-US" w:eastAsia="ru-RU"/>
              </w:rPr>
              <w:t>PL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 01B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6F54C2" w14:textId="70C838AD" w:rsidR="00865CA9" w:rsidRPr="0082706A" w:rsidRDefault="005F0109" w:rsidP="00865CA9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ЕСЛИ (А) </w:t>
            </w:r>
            <w:r w:rsidR="001E5457" w:rsidRPr="001E5457">
              <w:rPr>
                <w:rFonts w:ascii="Consolas" w:eastAsia="Times New Roman" w:hAnsi="Consolas" w:cs="Segoe UI"/>
                <w:color w:val="334155"/>
                <w:lang w:eastAsia="ru-RU"/>
              </w:rPr>
              <w:t>&gt;=</w:t>
            </w:r>
            <w:r w:rsidRPr="005F0109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0, 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то (</w:t>
            </w:r>
            <w:r w:rsidRPr="005F0109">
              <w:rPr>
                <w:rFonts w:ascii="Consolas" w:eastAsia="Times New Roman" w:hAnsi="Consolas" w:cs="Segoe UI"/>
                <w:color w:val="334155"/>
                <w:lang w:eastAsia="ru-RU"/>
              </w:rPr>
              <w:t>01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) -</w:t>
            </w:r>
            <w:r w:rsidRPr="005F0109"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&gt;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CK</w:t>
            </w:r>
          </w:p>
        </w:tc>
      </w:tr>
      <w:tr w:rsidR="001E5457" w:rsidRPr="00620B66" w14:paraId="1C7A8441" w14:textId="77777777" w:rsidTr="00367C27">
        <w:trPr>
          <w:trHeight w:hRule="exact"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BD196" w14:textId="2C5F7EBA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D43F16" w14:textId="135302E3" w:rsidR="001E5457" w:rsidRPr="00877614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2030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4EF6D" w14:textId="72A26D11" w:rsidR="001E5457" w:rsidRPr="00ED2A06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JSR 030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3F24A1" w14:textId="77777777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-&gt; 030</w:t>
            </w:r>
          </w:p>
          <w:p w14:paraId="4CE230E4" w14:textId="7D6D0D46" w:rsidR="001E5457" w:rsidRPr="005F0109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(030) + 1 -&gt; CK</w:t>
            </w:r>
          </w:p>
        </w:tc>
      </w:tr>
      <w:tr w:rsidR="001E5457" w:rsidRPr="00620B66" w14:paraId="32B7E7DB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307AE5" w14:textId="668D670E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E76F65" w14:textId="5BA33FFF" w:rsidR="001E5457" w:rsidRPr="00877614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A9451D" w14:textId="20DB065C" w:rsidR="001E5457" w:rsidRPr="00ED2A06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D580D" w14:textId="0D8FC068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1E5457" w:rsidRPr="00620B66" w14:paraId="311D75FD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467D39" w14:textId="59B77AD9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3EC42E" w14:textId="5ED5061C" w:rsidR="001E5457" w:rsidRPr="00877614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8F5B3" w14:textId="2D584015" w:rsidR="001E5457" w:rsidRPr="00ED2A06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014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69777" w14:textId="2D9F2C4A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(014) + 1 -&gt; 014</w:t>
            </w:r>
          </w:p>
        </w:tc>
      </w:tr>
      <w:tr w:rsidR="001E5457" w:rsidRPr="00620B66" w14:paraId="16E1073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1F6D9F" w14:textId="6EF0ACD9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BD646C" w14:textId="4E72D15F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C26039" w14:textId="25D71616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016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F22E24" w14:textId="47770509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(016) -&gt; CK</w:t>
            </w:r>
          </w:p>
        </w:tc>
      </w:tr>
      <w:tr w:rsidR="001E5457" w:rsidRPr="00620B66" w14:paraId="104B341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3962E3" w14:textId="2223EEC1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37203" w14:textId="3C090934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89A4DF" w14:textId="41B2EF0D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86D94D" w14:textId="280E6A93" w:rsidR="001E5457" w:rsidRP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Остановка</w:t>
            </w:r>
          </w:p>
        </w:tc>
      </w:tr>
      <w:tr w:rsidR="001E5457" w:rsidRPr="00620B66" w14:paraId="05FC6A1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5AA264" w14:textId="37A2F144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4BCAF" w14:textId="271AC9B5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973DD9" w14:textId="53BF276F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C711F" w14:textId="4F7C2325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…</w:t>
            </w:r>
          </w:p>
        </w:tc>
      </w:tr>
      <w:tr w:rsidR="001E5457" w:rsidRPr="00620B66" w14:paraId="0D470F8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C1358" w14:textId="5726E6EC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F172C" w14:textId="64853A6D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E8C4A7" w14:textId="580FD801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D3A6B" w14:textId="5EBB71C6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(000) + 1 -&gt; 000</w:t>
            </w:r>
          </w:p>
        </w:tc>
      </w:tr>
      <w:tr w:rsidR="001E5457" w:rsidRPr="00620B66" w14:paraId="60E8EE88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340B1" w14:textId="5C7D5B07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55A0F7" w14:textId="13B00B2F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CF554" w14:textId="03270CE6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69F0" w14:textId="3A5F6EE1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1E5457" w:rsidRPr="00620B66" w14:paraId="302C2E39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A3BE8D" w14:textId="3D5269F9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D21F90" w14:textId="41B8B470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F800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117FFF" w14:textId="1E58B507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INCA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684BAF" w14:textId="301C855C" w:rsidR="001E5457" w:rsidRP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A) + 1 -&gt; A</w:t>
            </w:r>
          </w:p>
        </w:tc>
      </w:tr>
      <w:tr w:rsidR="001E5457" w:rsidRPr="00620B66" w14:paraId="7D33408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0F98AE" w14:textId="641DF826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61323C" w14:textId="752C6239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4015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11EA2" w14:textId="04C92661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9109D6" w14:textId="33D21B46" w:rsidR="001E5457" w:rsidRPr="00360304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(015) -&gt; A</w:t>
            </w:r>
          </w:p>
        </w:tc>
      </w:tr>
      <w:tr w:rsidR="001E5457" w:rsidRPr="00620B66" w14:paraId="783267F5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99EB42" w14:textId="5BFA7B65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E3244F" w14:textId="04589BA7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F4C2AA" w14:textId="0A07A641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DCD70B" w14:textId="28FF4AD6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015</w:t>
            </w:r>
          </w:p>
        </w:tc>
      </w:tr>
      <w:tr w:rsidR="001E5457" w:rsidRPr="00620B66" w14:paraId="12681ED7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67120" w14:textId="02F13B42" w:rsidR="001E5457" w:rsidRDefault="001E5457" w:rsidP="001E5457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035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AE9A6A" w14:textId="3785BAE8" w:rsidR="001E5457" w:rsidRDefault="001E5457" w:rsidP="001E5457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C01B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669A6A" w14:textId="21DB8CB3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01B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3EC067" w14:textId="7827E8FF" w:rsidR="001E5457" w:rsidRDefault="001E5457" w:rsidP="001E5457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(01B) -&gt; CK</w:t>
            </w:r>
          </w:p>
        </w:tc>
      </w:tr>
    </w:tbl>
    <w:p w14:paraId="524448DF" w14:textId="77777777" w:rsidR="00FA4B32" w:rsidRDefault="00FA4B32" w:rsidP="00865CA9">
      <w:pPr>
        <w:pStyle w:val="a5"/>
        <w:jc w:val="left"/>
      </w:pPr>
    </w:p>
    <w:p w14:paraId="6918AE1E" w14:textId="77777777" w:rsidR="00877614" w:rsidRDefault="005352EA" w:rsidP="00877614">
      <w:pPr>
        <w:pStyle w:val="a5"/>
        <w:rPr>
          <w:lang w:val="ru-RU"/>
        </w:rPr>
      </w:pPr>
      <w:r>
        <w:t>Таблица трассировки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51"/>
        <w:gridCol w:w="624"/>
        <w:gridCol w:w="624"/>
        <w:gridCol w:w="651"/>
        <w:gridCol w:w="757"/>
        <w:gridCol w:w="757"/>
        <w:gridCol w:w="264"/>
        <w:gridCol w:w="732"/>
        <w:gridCol w:w="1307"/>
      </w:tblGrid>
      <w:tr w:rsidR="001E5457" w:rsidRPr="001E5457" w14:paraId="08963CEB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7978C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D1B7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33D0F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51A6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280A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068F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4909E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A9D5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C1F34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EB08" w14:textId="77777777" w:rsidR="001E5457" w:rsidRPr="001E5457" w:rsidRDefault="001E5457" w:rsidP="001E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1E5457" w:rsidRPr="001E5457" w14:paraId="4C59DBAA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BC0E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3A32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BF9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510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6A04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09D5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1C82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7A7E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6123C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A77C5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62424213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CDC4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C641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9AD3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5DF8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319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2248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F6C3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73D6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F7A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7B97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</w:tr>
      <w:tr w:rsidR="001E5457" w:rsidRPr="001E5457" w14:paraId="1C541907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DAFE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1814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8D37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533D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1D5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B62F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0CD4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059C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906B6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76096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2BD0F649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0DC2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063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CCA6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0FF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26D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AAE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F42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C314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BDBC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E00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FFFC</w:t>
            </w:r>
          </w:p>
        </w:tc>
      </w:tr>
      <w:tr w:rsidR="001E5457" w:rsidRPr="001E5457" w14:paraId="58062923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5198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FCB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B42C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CDD4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B2C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622B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E1AA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1222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F90A7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13433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77D8F73C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F83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B7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C193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C0D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6205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2BB6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976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834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795F8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52216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54C28847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B22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727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C29D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D562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C91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6718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B3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E26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6DD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FA6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</w:tr>
      <w:tr w:rsidR="001E5457" w:rsidRPr="001E5457" w14:paraId="0E81471B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E87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D849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52AE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C2F7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5EE2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D322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A6EB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64D4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EE8A3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39EE8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2E7B35A8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8CE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7FA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7F5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EE2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054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29C3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88A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00E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F5ADA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12E22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4544F637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440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6E4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C858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E09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4CCF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6EE3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DF52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7C2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22041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02CB7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556BF5D7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863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84EA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AED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840A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4E70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0301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CAE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027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694CB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B0605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2038F077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20F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4276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8707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E403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3764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16B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C9E8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98DC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521AF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E1244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4344D5B4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CA1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AB6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32AA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EE2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1B1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82D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45C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4E57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4C73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B53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1E5457" w:rsidRPr="001E5457" w14:paraId="0D2C376E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72DA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E987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B7D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4C6F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2874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C0DC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8549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116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5EB89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DD3AF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0C2A88B8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29A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71DA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6BE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D6DC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89A7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9E1A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1ABA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775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FAE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A909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1E5457" w:rsidRPr="001E5457" w14:paraId="10247E8F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BAF5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8FA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BFB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A160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64C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4379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6306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3D0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CF272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1E515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62AEE20F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EDB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876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2794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39C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BC4A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5350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13ED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89E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B7AEF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C124D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765CDBF4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3BC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840F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031A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C72F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04C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50F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9FBE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28CC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E51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5918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</w:tr>
      <w:tr w:rsidR="001E5457" w:rsidRPr="001E5457" w14:paraId="0C4D427A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F1FC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2936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5B5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1E6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FF2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5BA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D3E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95B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4756A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D5633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38489DFA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0CF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9CD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1F64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1373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11A4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98D4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CB55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532A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1F8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847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1E5457" w:rsidRPr="001E5457" w14:paraId="662DD8BF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440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ABF7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2D2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4794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5F0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08A8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2D2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585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92BE0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90EF0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39EFDE84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0F9F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3609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2AA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5E97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A033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A73C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788F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E52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AA704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A1100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71B933FC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33D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A6AD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C35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2E4A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9DBB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C70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9B4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F78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246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150E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</w:tr>
      <w:tr w:rsidR="001E5457" w:rsidRPr="001E5457" w14:paraId="3D2617AF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3FB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EC7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C2FB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A38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EA3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9BD8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FE4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3437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3FD2E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8A6A8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45C690B5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76F7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BE85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E4A9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F968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E08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6D9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4468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3076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0E4F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E2E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1E5457" w:rsidRPr="001E5457" w14:paraId="15582DC5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52F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D6DB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41A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74C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1EC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8B23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62C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BD13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8721C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27724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5A026A86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8A7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2EB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8FA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0E93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684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27D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2431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496F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C0FBE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D2CF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6349BB42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D876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288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3EF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2E40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345D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A829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045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78D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9886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2DA9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</w:tr>
      <w:tr w:rsidR="001E5457" w:rsidRPr="001E5457" w14:paraId="1C19839B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1C75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31D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F74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CB7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44CF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F36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6F5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4F85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A7904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578F1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3B7E1B93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A9CC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BB4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90B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1C7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7ABB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48B0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6D18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17C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EE20C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6CAEE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74E48223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997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338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4F4F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9EE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36E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DD35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0FE0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3B7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9B434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70E3E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25C4DCBB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17BC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DC3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942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A61A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145A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A909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675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E4BD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FFA19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E7D43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55F629A9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4C5D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726D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90BF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267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8DF4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A3D9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EC4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CF1FF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1CC92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5DF7B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4E4E1AD0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18F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0DD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642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A91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ECC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D60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A6E3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D2C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E8F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5EC9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1E5457" w:rsidRPr="001E5457" w14:paraId="72CB1353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769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DD8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CAF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966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DF9C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5234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9722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CC5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5D03E6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6B488D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5457" w:rsidRPr="001E5457" w14:paraId="6F11327F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149A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3076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A06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9338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1923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38E7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4B7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EA3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3AB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24657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1E5457" w:rsidRPr="001E5457" w14:paraId="15FB64E9" w14:textId="77777777" w:rsidTr="001E5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2980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3D49C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05EF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B845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4EBAE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7063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E81AB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7921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70B224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6EF00A" w14:textId="77777777" w:rsidR="001E5457" w:rsidRPr="001E5457" w:rsidRDefault="001E5457" w:rsidP="001E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13D6F9" w14:textId="34096FF4" w:rsidR="001A44D1" w:rsidRDefault="001A44D1" w:rsidP="00877614">
      <w:pPr>
        <w:pStyle w:val="a5"/>
        <w:rPr>
          <w:lang w:val="ru-RU"/>
        </w:rPr>
      </w:pPr>
    </w:p>
    <w:p w14:paraId="4D2AD3FD" w14:textId="77777777" w:rsidR="00C84347" w:rsidRDefault="00FA4B32" w:rsidP="00FA4B32">
      <w:pPr>
        <w:pStyle w:val="a5"/>
        <w:rPr>
          <w:lang w:val="ru-RU"/>
        </w:rPr>
      </w:pPr>
      <w:r>
        <w:rPr>
          <w:lang w:val="ru-RU"/>
        </w:rPr>
        <w:t>Описание</w:t>
      </w:r>
    </w:p>
    <w:p w14:paraId="3F7C40F7" w14:textId="4067CFCC" w:rsidR="001A44D1" w:rsidRPr="001C637D" w:rsidRDefault="005F0109" w:rsidP="000447CC">
      <w:pPr>
        <w:pStyle w:val="a5"/>
        <w:jc w:val="left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>В ячейке 00А хранится адрес первого элемента массива, в ячейке 014 размерность в отрицательном формате (чтобы можно было легко добить до 0). Н</w:t>
      </w:r>
      <w:r w:rsidRPr="00821BB4">
        <w:rPr>
          <w:b w:val="0"/>
          <w:sz w:val="28"/>
          <w:lang w:val="ru-RU"/>
        </w:rPr>
        <w:t xml:space="preserve">ачало </w:t>
      </w:r>
      <w:r>
        <w:rPr>
          <w:b w:val="0"/>
          <w:sz w:val="28"/>
          <w:lang w:val="ru-RU"/>
        </w:rPr>
        <w:t>в ячейке 01</w:t>
      </w:r>
      <w:r w:rsidRPr="0063464F">
        <w:rPr>
          <w:b w:val="0"/>
          <w:sz w:val="28"/>
          <w:lang w:val="ru-RU"/>
        </w:rPr>
        <w:t xml:space="preserve">6. </w:t>
      </w:r>
      <w:r>
        <w:rPr>
          <w:b w:val="0"/>
          <w:sz w:val="28"/>
          <w:lang w:val="ru-RU"/>
        </w:rPr>
        <w:t xml:space="preserve">Обнуляем аккумулятор. </w:t>
      </w:r>
      <w:r w:rsidR="00A30D5B">
        <w:rPr>
          <w:b w:val="0"/>
          <w:sz w:val="28"/>
          <w:lang w:val="ru-RU"/>
        </w:rPr>
        <w:t>Складываем значения массива и прибавляем к счетчику (015) 1 с помощью подпрограммы (030), если значение</w:t>
      </w:r>
      <w:r w:rsidR="001E5457">
        <w:rPr>
          <w:b w:val="0"/>
          <w:sz w:val="28"/>
          <w:lang w:val="ru-RU"/>
        </w:rPr>
        <w:t xml:space="preserve"> отрицательное</w:t>
      </w:r>
      <w:r w:rsidR="00A30D5B">
        <w:rPr>
          <w:b w:val="0"/>
          <w:sz w:val="28"/>
          <w:lang w:val="ru-RU"/>
        </w:rPr>
        <w:t>.</w:t>
      </w:r>
      <w:r w:rsidR="001E5457">
        <w:rPr>
          <w:b w:val="0"/>
          <w:sz w:val="28"/>
          <w:lang w:val="ru-RU"/>
        </w:rPr>
        <w:t xml:space="preserve"> Каждый раз при нахождении отрицательного числа в (030) записываем адрес возврата.</w:t>
      </w:r>
      <w:r w:rsidR="001C637D">
        <w:rPr>
          <w:b w:val="0"/>
          <w:sz w:val="28"/>
          <w:lang w:val="ru-RU"/>
        </w:rPr>
        <w:t xml:space="preserve"> Если значение </w:t>
      </w:r>
      <w:r w:rsidR="001E5457">
        <w:rPr>
          <w:b w:val="0"/>
          <w:sz w:val="28"/>
          <w:lang w:val="ru-RU"/>
        </w:rPr>
        <w:t>положительное</w:t>
      </w:r>
      <w:r w:rsidR="001C637D">
        <w:rPr>
          <w:b w:val="0"/>
          <w:sz w:val="28"/>
          <w:lang w:val="ru-RU"/>
        </w:rPr>
        <w:t xml:space="preserve">, то переходим в ячейку (01В). Итого получаем </w:t>
      </w:r>
      <w:r w:rsidR="001E5457">
        <w:rPr>
          <w:b w:val="0"/>
          <w:sz w:val="28"/>
          <w:lang w:val="ru-RU"/>
        </w:rPr>
        <w:t xml:space="preserve">2 </w:t>
      </w:r>
      <w:r w:rsidR="001C637D">
        <w:rPr>
          <w:b w:val="0"/>
          <w:sz w:val="28"/>
          <w:lang w:val="ru-RU"/>
        </w:rPr>
        <w:t xml:space="preserve">отрицательных числа, что является истиной, так как </w:t>
      </w:r>
      <w:r w:rsidR="001E5457">
        <w:rPr>
          <w:b w:val="0"/>
          <w:sz w:val="28"/>
        </w:rPr>
        <w:t>ABBA</w:t>
      </w:r>
      <w:r w:rsidR="001E5457">
        <w:rPr>
          <w:b w:val="0"/>
          <w:sz w:val="28"/>
          <w:lang w:val="ru-RU"/>
        </w:rPr>
        <w:t xml:space="preserve"> и</w:t>
      </w:r>
      <w:r w:rsidR="001C637D" w:rsidRPr="001C637D">
        <w:rPr>
          <w:b w:val="0"/>
          <w:sz w:val="28"/>
          <w:lang w:val="ru-RU"/>
        </w:rPr>
        <w:t xml:space="preserve"> </w:t>
      </w:r>
      <w:r w:rsidR="001E5457">
        <w:rPr>
          <w:b w:val="0"/>
          <w:sz w:val="28"/>
        </w:rPr>
        <w:t>C</w:t>
      </w:r>
      <w:r w:rsidR="001E5457" w:rsidRPr="001E5457">
        <w:rPr>
          <w:b w:val="0"/>
          <w:sz w:val="28"/>
          <w:lang w:val="ru-RU"/>
        </w:rPr>
        <w:t>748</w:t>
      </w:r>
      <w:r w:rsidR="001C637D">
        <w:rPr>
          <w:b w:val="0"/>
          <w:sz w:val="28"/>
          <w:lang w:val="ru-RU"/>
        </w:rPr>
        <w:t xml:space="preserve"> </w:t>
      </w:r>
      <w:r w:rsidR="001E5457">
        <w:rPr>
          <w:b w:val="0"/>
          <w:sz w:val="28"/>
          <w:lang w:val="ru-RU"/>
        </w:rPr>
        <w:t>отрицательны</w:t>
      </w:r>
      <w:r w:rsidR="001C637D">
        <w:rPr>
          <w:b w:val="0"/>
          <w:sz w:val="28"/>
          <w:lang w:val="ru-RU"/>
        </w:rPr>
        <w:t>.</w:t>
      </w:r>
    </w:p>
    <w:sectPr w:rsidR="001A44D1" w:rsidRPr="001C637D" w:rsidSect="00397534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9AADD" w14:textId="77777777" w:rsidR="00D01ACA" w:rsidRDefault="00D01ACA" w:rsidP="008B4CCB">
      <w:pPr>
        <w:spacing w:after="0" w:line="240" w:lineRule="auto"/>
      </w:pPr>
      <w:r>
        <w:separator/>
      </w:r>
    </w:p>
  </w:endnote>
  <w:endnote w:type="continuationSeparator" w:id="0">
    <w:p w14:paraId="279ABB67" w14:textId="77777777" w:rsidR="00D01ACA" w:rsidRDefault="00D01ACA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DE02F" w14:textId="77777777" w:rsidR="00D01ACA" w:rsidRDefault="00D01ACA" w:rsidP="008B4CCB">
      <w:pPr>
        <w:spacing w:after="0" w:line="240" w:lineRule="auto"/>
      </w:pPr>
      <w:r>
        <w:separator/>
      </w:r>
    </w:p>
  </w:footnote>
  <w:footnote w:type="continuationSeparator" w:id="0">
    <w:p w14:paraId="74DBD3E3" w14:textId="77777777" w:rsidR="00D01ACA" w:rsidRDefault="00D01ACA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B4A61"/>
    <w:rsid w:val="000F4B6A"/>
    <w:rsid w:val="00101C64"/>
    <w:rsid w:val="001315DD"/>
    <w:rsid w:val="00145D4A"/>
    <w:rsid w:val="00174439"/>
    <w:rsid w:val="001A44D1"/>
    <w:rsid w:val="001C637D"/>
    <w:rsid w:val="001E5457"/>
    <w:rsid w:val="002414B3"/>
    <w:rsid w:val="002724D7"/>
    <w:rsid w:val="00296D06"/>
    <w:rsid w:val="002C7D8E"/>
    <w:rsid w:val="00360304"/>
    <w:rsid w:val="00367C27"/>
    <w:rsid w:val="00383316"/>
    <w:rsid w:val="00397534"/>
    <w:rsid w:val="00530CD4"/>
    <w:rsid w:val="005352EA"/>
    <w:rsid w:val="005B46F6"/>
    <w:rsid w:val="005B65BF"/>
    <w:rsid w:val="005D1EB1"/>
    <w:rsid w:val="005E1C82"/>
    <w:rsid w:val="005F0109"/>
    <w:rsid w:val="00620B66"/>
    <w:rsid w:val="0063464F"/>
    <w:rsid w:val="006A3E5C"/>
    <w:rsid w:val="00741E07"/>
    <w:rsid w:val="007659DF"/>
    <w:rsid w:val="00821BB4"/>
    <w:rsid w:val="0082666F"/>
    <w:rsid w:val="0082706A"/>
    <w:rsid w:val="00852F40"/>
    <w:rsid w:val="0085778C"/>
    <w:rsid w:val="00860FD2"/>
    <w:rsid w:val="00865CA9"/>
    <w:rsid w:val="00877614"/>
    <w:rsid w:val="008B47A8"/>
    <w:rsid w:val="008B4CCB"/>
    <w:rsid w:val="008E2342"/>
    <w:rsid w:val="008F5805"/>
    <w:rsid w:val="00942970"/>
    <w:rsid w:val="00A27F87"/>
    <w:rsid w:val="00A30D5B"/>
    <w:rsid w:val="00AC1B7A"/>
    <w:rsid w:val="00AF30C2"/>
    <w:rsid w:val="00B4428F"/>
    <w:rsid w:val="00B444C0"/>
    <w:rsid w:val="00B830D5"/>
    <w:rsid w:val="00BF6CCD"/>
    <w:rsid w:val="00C60BAB"/>
    <w:rsid w:val="00C82DDA"/>
    <w:rsid w:val="00C84347"/>
    <w:rsid w:val="00D01ACA"/>
    <w:rsid w:val="00D3374B"/>
    <w:rsid w:val="00DD5517"/>
    <w:rsid w:val="00ED2A06"/>
    <w:rsid w:val="00EF1EF6"/>
    <w:rsid w:val="00F113A5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48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5</cp:revision>
  <dcterms:created xsi:type="dcterms:W3CDTF">2024-04-03T14:14:00Z</dcterms:created>
  <dcterms:modified xsi:type="dcterms:W3CDTF">2024-06-13T11:06:00Z</dcterms:modified>
</cp:coreProperties>
</file>